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4478" w:rsidRPr="00ED1D32" w:rsidRDefault="00B74478" w:rsidP="00B74478">
      <w:pPr>
        <w:pStyle w:val="lsHeadingNoNr"/>
        <w:rPr>
          <w:rFonts w:cs="Linux Libertine O"/>
        </w:rPr>
      </w:pPr>
      <w:r w:rsidRPr="00ED1D32">
        <w:rPr>
          <w:rFonts w:cs="Linux Libertine O"/>
        </w:rPr>
        <w:t xml:space="preserve">Recruitments in </w:t>
      </w:r>
      <w:proofErr w:type="spellStart"/>
      <w:r w:rsidRPr="00ED1D32">
        <w:rPr>
          <w:rFonts w:cs="Linux Libertine O"/>
        </w:rPr>
        <w:t>Cha’palaa</w:t>
      </w:r>
      <w:proofErr w:type="spellEnd"/>
    </w:p>
    <w:p w:rsidR="00B74478" w:rsidRDefault="00B74478" w:rsidP="00B74478">
      <w:pPr>
        <w:pStyle w:val="lsHeading1"/>
        <w:rPr>
          <w:rFonts w:cs="Linux Libertine O"/>
        </w:rPr>
      </w:pPr>
      <w:r w:rsidRPr="00ED1D32">
        <w:rPr>
          <w:rFonts w:cs="Linux Libertine O"/>
        </w:rPr>
        <w:t>Introduction</w:t>
      </w:r>
    </w:p>
    <w:p w:rsidR="000D09B2" w:rsidRPr="000D09B2" w:rsidRDefault="000D09B2" w:rsidP="000D09B2">
      <w:pPr>
        <w:pStyle w:val="lsTextNoIndent"/>
      </w:pPr>
      <w:r w:rsidRPr="00ED1D32">
        <w:t>This paper offers a first description o</w:t>
      </w:r>
      <w:r>
        <w:t>f one area of everyday</w:t>
      </w:r>
      <w:r w:rsidRPr="00ED1D32">
        <w:t xml:space="preserve"> interaction</w:t>
      </w:r>
      <w:r>
        <w:t xml:space="preserve"> among spea</w:t>
      </w:r>
      <w:r>
        <w:t>k</w:t>
      </w:r>
      <w:r>
        <w:t xml:space="preserve">ers of the indigenous </w:t>
      </w:r>
      <w:proofErr w:type="spellStart"/>
      <w:r>
        <w:t>Cha'palaa</w:t>
      </w:r>
      <w:proofErr w:type="spellEnd"/>
      <w:r>
        <w:t xml:space="preserve"> language of Ecuador</w:t>
      </w:r>
      <w:r w:rsidRPr="00ED1D32">
        <w:t>, sequences in which one party ‘recruits’ the behavior of another for some practical action. It is based on the analysis of a video corpus of informal conversation, in t</w:t>
      </w:r>
      <w:r>
        <w:t>he context of a</w:t>
      </w:r>
      <w:r w:rsidRPr="00ED1D32">
        <w:t xml:space="preserve"> comparative project</w:t>
      </w:r>
      <w:r>
        <w:t xml:space="preserve"> looking at this type of sequences cross-linguistically</w:t>
      </w:r>
      <w:r w:rsidRPr="00ED1D32">
        <w:t>. After some further introduction to the language and the data considered here, the sections below will present a series of excerpts from the corpus illustrating the particular recruitment practices of spea</w:t>
      </w:r>
      <w:r w:rsidRPr="00ED1D32">
        <w:t>k</w:t>
      </w:r>
      <w:r w:rsidRPr="00ED1D32">
        <w:t xml:space="preserve">ers of </w:t>
      </w:r>
      <w:proofErr w:type="spellStart"/>
      <w:r w:rsidRPr="00ED1D32">
        <w:t>Cha’palaa</w:t>
      </w:r>
      <w:proofErr w:type="spellEnd"/>
      <w:r w:rsidRPr="00ED1D32">
        <w:t xml:space="preserve">. In light of the broader comparison, these practices </w:t>
      </w:r>
      <w:r>
        <w:t xml:space="preserve">turn out to </w:t>
      </w:r>
      <w:r w:rsidRPr="00ED1D32">
        <w:t>follow many of the main trends seen cross-linguistically. However, the corpus also stands out in several ways in terms of the specific linguistic formats provided by the gra</w:t>
      </w:r>
      <w:r w:rsidRPr="00ED1D32">
        <w:t>m</w:t>
      </w:r>
      <w:r w:rsidRPr="00ED1D32">
        <w:t>mar like extensive imperative morphology, a general tendency towards being relativ</w:t>
      </w:r>
      <w:r w:rsidRPr="00ED1D32">
        <w:t>e</w:t>
      </w:r>
      <w:r w:rsidRPr="00ED1D32">
        <w:t xml:space="preserve">ly direct and unmitigated in the usage of these resources, and </w:t>
      </w:r>
      <w:proofErr w:type="gramStart"/>
      <w:r>
        <w:t xml:space="preserve">a </w:t>
      </w:r>
      <w:r w:rsidRPr="00ED1D32">
        <w:t>sensitivity</w:t>
      </w:r>
      <w:proofErr w:type="gramEnd"/>
      <w:r w:rsidRPr="00ED1D32">
        <w:t xml:space="preserve"> to the sp</w:t>
      </w:r>
      <w:r w:rsidRPr="00ED1D32">
        <w:t>e</w:t>
      </w:r>
      <w:r w:rsidRPr="00ED1D32">
        <w:t xml:space="preserve">cific types of social asymmetries present in </w:t>
      </w:r>
      <w:proofErr w:type="spellStart"/>
      <w:r w:rsidRPr="00ED1D32">
        <w:t>Cha'palaa</w:t>
      </w:r>
      <w:proofErr w:type="spellEnd"/>
      <w:r w:rsidRPr="00ED1D32">
        <w:t xml:space="preserve">-speaking society. </w:t>
      </w:r>
    </w:p>
    <w:p w:rsidR="00B74478" w:rsidRPr="00ED1D32" w:rsidRDefault="00B74478" w:rsidP="00B74478">
      <w:pPr>
        <w:pStyle w:val="lsHeading2"/>
        <w:rPr>
          <w:rFonts w:cs="Linux Libertine O"/>
        </w:rPr>
      </w:pPr>
      <w:r w:rsidRPr="00ED1D32">
        <w:rPr>
          <w:rFonts w:cs="Linux Libertine O"/>
        </w:rPr>
        <w:t xml:space="preserve">The </w:t>
      </w:r>
      <w:proofErr w:type="spellStart"/>
      <w:r w:rsidRPr="00ED1D32">
        <w:rPr>
          <w:rFonts w:cs="Linux Libertine O"/>
        </w:rPr>
        <w:t>Cha’palaa</w:t>
      </w:r>
      <w:proofErr w:type="spellEnd"/>
      <w:r w:rsidRPr="00ED1D32">
        <w:rPr>
          <w:rFonts w:cs="Linux Libertine O"/>
        </w:rPr>
        <w:t xml:space="preserve"> Language</w:t>
      </w:r>
    </w:p>
    <w:p w:rsidR="00B74478" w:rsidRPr="00ED1D32" w:rsidRDefault="00B74478" w:rsidP="000D09B2">
      <w:pPr>
        <w:pStyle w:val="lsTextNoIndent"/>
      </w:pPr>
      <w:r w:rsidRPr="00ED1D32">
        <w:t xml:space="preserve">The </w:t>
      </w:r>
      <w:proofErr w:type="spellStart"/>
      <w:r w:rsidRPr="00ED1D32">
        <w:t>Cha’palaa</w:t>
      </w:r>
      <w:proofErr w:type="spellEnd"/>
      <w:r w:rsidRPr="00ED1D32">
        <w:t xml:space="preserve"> language is spoken by the </w:t>
      </w:r>
      <w:proofErr w:type="spellStart"/>
      <w:r w:rsidRPr="00ED1D32">
        <w:t>Chachi</w:t>
      </w:r>
      <w:proofErr w:type="spellEnd"/>
      <w:r w:rsidRPr="00ED1D32">
        <w:t xml:space="preserve"> people in small communities and households along the rivers of the Ecuadorian Province of Esmeraldas between the Andean foothills and the Pacific coast. It is one of the remaining members of the </w:t>
      </w:r>
      <w:proofErr w:type="spellStart"/>
      <w:r w:rsidRPr="00ED1D32">
        <w:t>Ba</w:t>
      </w:r>
      <w:r w:rsidRPr="00ED1D32">
        <w:t>r</w:t>
      </w:r>
      <w:r w:rsidRPr="00ED1D32">
        <w:t>bacoan</w:t>
      </w:r>
      <w:proofErr w:type="spellEnd"/>
      <w:r w:rsidRPr="00ED1D32">
        <w:t xml:space="preserve"> family, which was once the dominant language family of the region corr</w:t>
      </w:r>
      <w:r w:rsidRPr="00ED1D32">
        <w:t>e</w:t>
      </w:r>
      <w:r w:rsidRPr="00ED1D32">
        <w:t xml:space="preserve">sponding to northern Ecuador and southern Colombia until it was displaced by Quechua and, later, Spanish, in much of the Andean highlands. The </w:t>
      </w:r>
      <w:proofErr w:type="spellStart"/>
      <w:r w:rsidRPr="00ED1D32">
        <w:t>Chachi</w:t>
      </w:r>
      <w:proofErr w:type="spellEnd"/>
      <w:r w:rsidRPr="00ED1D32">
        <w:t xml:space="preserve"> people avoided the pressure of language shift to Quechua by migrating to the coastal lo</w:t>
      </w:r>
      <w:r w:rsidRPr="00ED1D32">
        <w:t>w</w:t>
      </w:r>
      <w:r w:rsidRPr="00ED1D32">
        <w:t>lands where they live today (</w:t>
      </w:r>
      <w:proofErr w:type="spellStart"/>
      <w:r w:rsidRPr="00ED1D32">
        <w:t>Jijón</w:t>
      </w:r>
      <w:proofErr w:type="spellEnd"/>
      <w:r w:rsidRPr="00ED1D32">
        <w:t xml:space="preserve"> y </w:t>
      </w:r>
      <w:proofErr w:type="spellStart"/>
      <w:r w:rsidRPr="00ED1D32">
        <w:t>Caamaño</w:t>
      </w:r>
      <w:proofErr w:type="spellEnd"/>
      <w:r w:rsidRPr="00ED1D32">
        <w:t xml:space="preserve"> 1914, </w:t>
      </w:r>
      <w:proofErr w:type="spellStart"/>
      <w:r w:rsidRPr="00ED1D32">
        <w:t>DeBoer</w:t>
      </w:r>
      <w:proofErr w:type="spellEnd"/>
      <w:r w:rsidRPr="00ED1D32">
        <w:t xml:space="preserve"> 1995, Floyd 2010). Est</w:t>
      </w:r>
      <w:r w:rsidRPr="00ED1D32">
        <w:t>i</w:t>
      </w:r>
      <w:r w:rsidRPr="00ED1D32">
        <w:t>mates of the number of speaker vary between about 6,000 (INEC 2010) and 10,000 (in</w:t>
      </w:r>
      <w:r w:rsidR="000D09B2">
        <w:t xml:space="preserve"> </w:t>
      </w:r>
      <w:proofErr w:type="spellStart"/>
      <w:r w:rsidR="000D09B2">
        <w:t>Ethnologue</w:t>
      </w:r>
      <w:proofErr w:type="spellEnd"/>
      <w:r w:rsidR="000D09B2">
        <w:t>; Lewis et al 2013).</w:t>
      </w:r>
    </w:p>
    <w:p w:rsidR="00B74478" w:rsidRPr="00ED1D32" w:rsidRDefault="00B74478" w:rsidP="00B74478">
      <w:pPr>
        <w:pStyle w:val="lsTextIndent"/>
        <w:rPr>
          <w:rFonts w:cs="Linux Libertine O"/>
        </w:rPr>
      </w:pPr>
      <w:r w:rsidRPr="00ED1D32">
        <w:rPr>
          <w:rFonts w:cs="Linux Libertine O"/>
        </w:rPr>
        <w:t xml:space="preserve">Until recently, </w:t>
      </w:r>
      <w:proofErr w:type="spellStart"/>
      <w:r w:rsidRPr="00ED1D32">
        <w:rPr>
          <w:rFonts w:cs="Linux Libertine O"/>
        </w:rPr>
        <w:t>Cha’palaa</w:t>
      </w:r>
      <w:proofErr w:type="spellEnd"/>
      <w:r w:rsidRPr="00ED1D32">
        <w:rPr>
          <w:rFonts w:cs="Linux Libertine O"/>
        </w:rPr>
        <w:t xml:space="preserve"> was a relatively unstudied language, with only a few d</w:t>
      </w:r>
      <w:r w:rsidRPr="00ED1D32">
        <w:rPr>
          <w:rFonts w:cs="Linux Libertine O"/>
        </w:rPr>
        <w:t>e</w:t>
      </w:r>
      <w:r w:rsidRPr="00ED1D32">
        <w:rPr>
          <w:rFonts w:cs="Linux Libertine O"/>
        </w:rPr>
        <w:t xml:space="preserve">scriptive sources on the language by missionary linguists produced over the last few decades (Moore 1962, </w:t>
      </w:r>
      <w:proofErr w:type="spellStart"/>
      <w:r w:rsidRPr="00ED1D32">
        <w:rPr>
          <w:rFonts w:cs="Linux Libertine O"/>
        </w:rPr>
        <w:t>Wiebe</w:t>
      </w:r>
      <w:proofErr w:type="spellEnd"/>
      <w:r w:rsidRPr="00ED1D32">
        <w:rPr>
          <w:rFonts w:cs="Linux Libertine O"/>
        </w:rPr>
        <w:t xml:space="preserve"> 1977, </w:t>
      </w:r>
      <w:proofErr w:type="spellStart"/>
      <w:r w:rsidRPr="00ED1D32">
        <w:rPr>
          <w:rFonts w:cs="Linux Libertine O"/>
        </w:rPr>
        <w:t>Vitadello</w:t>
      </w:r>
      <w:proofErr w:type="spellEnd"/>
      <w:r w:rsidRPr="00ED1D32">
        <w:rPr>
          <w:rFonts w:cs="Linux Libertine O"/>
        </w:rPr>
        <w:t xml:space="preserve"> 1988); recent work by the author has begun to bring more aspects of the language and the interactive practices of its spea</w:t>
      </w:r>
      <w:r w:rsidRPr="00ED1D32">
        <w:rPr>
          <w:rFonts w:cs="Linux Libertine O"/>
        </w:rPr>
        <w:t>k</w:t>
      </w:r>
      <w:r w:rsidRPr="00ED1D32">
        <w:rPr>
          <w:rFonts w:cs="Linux Libertine O"/>
        </w:rPr>
        <w:t xml:space="preserve">ers to light (Floyd 2009, 2010, 2014; Floyd and Bruil 2011, </w:t>
      </w:r>
      <w:proofErr w:type="spellStart"/>
      <w:r w:rsidRPr="00ED1D32">
        <w:rPr>
          <w:rFonts w:cs="Linux Libertine O"/>
        </w:rPr>
        <w:t>Dingemanse</w:t>
      </w:r>
      <w:proofErr w:type="spellEnd"/>
      <w:r w:rsidRPr="00ED1D32">
        <w:rPr>
          <w:rFonts w:cs="Linux Libertine O"/>
        </w:rPr>
        <w:t xml:space="preserve"> and Floyd 2014). Like many South American languages, </w:t>
      </w:r>
      <w:proofErr w:type="spellStart"/>
      <w:r w:rsidRPr="00ED1D32">
        <w:rPr>
          <w:rFonts w:cs="Linux Libertine O"/>
        </w:rPr>
        <w:t>Cha’palaa</w:t>
      </w:r>
      <w:proofErr w:type="spellEnd"/>
      <w:r w:rsidRPr="00ED1D32">
        <w:rPr>
          <w:rFonts w:cs="Linux Libertine O"/>
        </w:rPr>
        <w:t xml:space="preserve"> has a basic SOV word order with extensive agglutinating verbal morphology. </w:t>
      </w:r>
      <w:r>
        <w:rPr>
          <w:rFonts w:cs="Linux Libertine O"/>
        </w:rPr>
        <w:t xml:space="preserve">Some of its grammatical features that are relevant for recruitment practices include its large imperative paradigm, its </w:t>
      </w:r>
      <w:proofErr w:type="spellStart"/>
      <w:r>
        <w:rPr>
          <w:rFonts w:cs="Linux Libertine O"/>
        </w:rPr>
        <w:t>egophoric</w:t>
      </w:r>
      <w:proofErr w:type="spellEnd"/>
      <w:r>
        <w:rPr>
          <w:rFonts w:cs="Linux Libertine O"/>
        </w:rPr>
        <w:t xml:space="preserve"> system, its complex predicate system, its morphological case markers, and other el</w:t>
      </w:r>
      <w:r>
        <w:rPr>
          <w:rFonts w:cs="Linux Libertine O"/>
        </w:rPr>
        <w:t>e</w:t>
      </w:r>
      <w:r>
        <w:rPr>
          <w:rFonts w:cs="Linux Libertine O"/>
        </w:rPr>
        <w:t xml:space="preserve">ments that will be described in the sections that follow </w:t>
      </w:r>
    </w:p>
    <w:p w:rsidR="00B74478" w:rsidRPr="008C089D" w:rsidRDefault="00B74478" w:rsidP="00B74478">
      <w:pPr>
        <w:pStyle w:val="lsHeading2"/>
        <w:rPr>
          <w:rFonts w:cs="Linux Libertine O"/>
        </w:rPr>
      </w:pPr>
      <w:r w:rsidRPr="008C089D">
        <w:rPr>
          <w:rFonts w:cs="Linux Libertine O"/>
        </w:rPr>
        <w:lastRenderedPageBreak/>
        <w:t>Data collection and corpus</w:t>
      </w:r>
    </w:p>
    <w:p w:rsidR="00B74478" w:rsidRPr="008C089D" w:rsidRDefault="00B74478" w:rsidP="00B74478">
      <w:pPr>
        <w:pStyle w:val="lsTextNoIndent"/>
        <w:rPr>
          <w:rFonts w:cs="Linux Libertine O"/>
        </w:rPr>
      </w:pPr>
      <w:r w:rsidRPr="008C089D">
        <w:rPr>
          <w:rFonts w:cs="Linux Libertine O"/>
        </w:rPr>
        <w:t>The video corpus on which this work is based was constructed in accordance with a set of guidelines developed by and for the members of the comparative project being reported on in this volume. The corpora studied in this project feature informal co</w:t>
      </w:r>
      <w:r w:rsidRPr="008C089D">
        <w:rPr>
          <w:rFonts w:cs="Linux Libertine O"/>
        </w:rPr>
        <w:t>n</w:t>
      </w:r>
      <w:r w:rsidRPr="008C089D">
        <w:rPr>
          <w:rFonts w:cs="Linux Libertine O"/>
        </w:rPr>
        <w:t xml:space="preserve">versation among friends and family, and participants received no special instructions other than to talk or go about their daily activities as they wished. </w:t>
      </w:r>
      <w:r>
        <w:rPr>
          <w:rFonts w:cs="Linux Libertine O"/>
        </w:rPr>
        <w:t>Please see the i</w:t>
      </w:r>
      <w:r>
        <w:rPr>
          <w:rFonts w:cs="Linux Libertine O"/>
        </w:rPr>
        <w:t>n</w:t>
      </w:r>
      <w:r>
        <w:rPr>
          <w:rFonts w:cs="Linux Libertine O"/>
        </w:rPr>
        <w:t>troduction to this volume (Floyd et al this volume)</w:t>
      </w:r>
      <w:r w:rsidRPr="008C089D">
        <w:rPr>
          <w:rFonts w:cs="Linux Libertine O"/>
        </w:rPr>
        <w:t xml:space="preserve"> for a more detailed discussion</w:t>
      </w:r>
      <w:r>
        <w:rPr>
          <w:rFonts w:cs="Linux Libertine O"/>
        </w:rPr>
        <w:t xml:space="preserve"> of the video corpora</w:t>
      </w:r>
      <w:r w:rsidRPr="008C089D">
        <w:rPr>
          <w:rFonts w:cs="Linux Libertine O"/>
        </w:rPr>
        <w:t>.</w:t>
      </w:r>
    </w:p>
    <w:p w:rsidR="00B74478" w:rsidRPr="008C089D" w:rsidRDefault="00B74478" w:rsidP="00B74478">
      <w:pPr>
        <w:pStyle w:val="lsTextIndent"/>
        <w:rPr>
          <w:rFonts w:cs="Linux Libertine O"/>
        </w:rPr>
      </w:pPr>
      <w:r w:rsidRPr="008C089D">
        <w:rPr>
          <w:rFonts w:cs="Linux Libertine O"/>
        </w:rPr>
        <w:t xml:space="preserve">The </w:t>
      </w:r>
      <w:proofErr w:type="spellStart"/>
      <w:r w:rsidRPr="008C089D">
        <w:rPr>
          <w:rFonts w:cs="Linux Libertine O"/>
        </w:rPr>
        <w:t>Cha’palaa</w:t>
      </w:r>
      <w:proofErr w:type="spellEnd"/>
      <w:r w:rsidRPr="008C089D">
        <w:rPr>
          <w:rFonts w:cs="Linux Libertine O"/>
        </w:rPr>
        <w:t xml:space="preserve"> corpus was recorded by the author over a period between 2007 and 2013 in household and village settings in </w:t>
      </w:r>
      <w:proofErr w:type="spellStart"/>
      <w:r w:rsidRPr="008C089D">
        <w:rPr>
          <w:rFonts w:cs="Linux Libertine O"/>
        </w:rPr>
        <w:t>Chachi</w:t>
      </w:r>
      <w:proofErr w:type="spellEnd"/>
      <w:r w:rsidRPr="008C089D">
        <w:rPr>
          <w:rFonts w:cs="Linux Libertine O"/>
        </w:rPr>
        <w:t xml:space="preserve"> communities of north-western Ecu</w:t>
      </w:r>
      <w:r w:rsidRPr="008C089D">
        <w:rPr>
          <w:rFonts w:cs="Linux Libertine O"/>
        </w:rPr>
        <w:t>a</w:t>
      </w:r>
      <w:r w:rsidRPr="008C089D">
        <w:rPr>
          <w:rFonts w:cs="Linux Libertine O"/>
        </w:rPr>
        <w:t xml:space="preserve">dor. The majority of the recordings come from the Rio </w:t>
      </w:r>
      <w:proofErr w:type="spellStart"/>
      <w:r w:rsidRPr="008C089D">
        <w:rPr>
          <w:rFonts w:cs="Linux Libertine O"/>
        </w:rPr>
        <w:t>Cayapas</w:t>
      </w:r>
      <w:proofErr w:type="spellEnd"/>
      <w:r w:rsidRPr="008C089D">
        <w:rPr>
          <w:rFonts w:cs="Linux Libertine O"/>
        </w:rPr>
        <w:t xml:space="preserve"> area, particularly from its tributary the Rio </w:t>
      </w:r>
      <w:proofErr w:type="spellStart"/>
      <w:r w:rsidRPr="008C089D">
        <w:rPr>
          <w:rFonts w:cs="Linux Libertine O"/>
        </w:rPr>
        <w:t>Zapallo</w:t>
      </w:r>
      <w:proofErr w:type="spellEnd"/>
      <w:r w:rsidRPr="008C089D">
        <w:rPr>
          <w:rFonts w:cs="Linux Libertine O"/>
        </w:rPr>
        <w:t>, and a few come from other areas. In most cases the ca</w:t>
      </w:r>
      <w:r w:rsidRPr="008C089D">
        <w:rPr>
          <w:rFonts w:cs="Linux Libertine O"/>
        </w:rPr>
        <w:t>m</w:t>
      </w:r>
      <w:r w:rsidRPr="008C089D">
        <w:rPr>
          <w:rFonts w:cs="Linux Libertine O"/>
        </w:rPr>
        <w:t>era was placed in a household during regular daily activities and then retrieved after about an hour. All videos included adult participants (adolescents or older), including dyads and larger groups of family members and friends, sometimes changing config</w:t>
      </w:r>
      <w:r w:rsidRPr="008C089D">
        <w:rPr>
          <w:rFonts w:cs="Linux Libertine O"/>
        </w:rPr>
        <w:t>u</w:t>
      </w:r>
      <w:r w:rsidRPr="008C089D">
        <w:rPr>
          <w:rFonts w:cs="Linux Libertine O"/>
        </w:rPr>
        <w:t>ration during filming, with children often coming and going. Participants were i</w:t>
      </w:r>
      <w:r w:rsidRPr="008C089D">
        <w:rPr>
          <w:rFonts w:cs="Linux Libertine O"/>
        </w:rPr>
        <w:t>n</w:t>
      </w:r>
      <w:r w:rsidRPr="008C089D">
        <w:rPr>
          <w:rFonts w:cs="Linux Libertine O"/>
        </w:rPr>
        <w:t xml:space="preserve">volved in cooking, eating, doing other household tasks, making handcrafts such as woven baskets, or simply relaxing and conversing. </w:t>
      </w:r>
    </w:p>
    <w:p w:rsidR="00B74478" w:rsidRPr="008C089D" w:rsidRDefault="00B74478" w:rsidP="004C5D64">
      <w:pPr>
        <w:pStyle w:val="lsTextIndent"/>
        <w:rPr>
          <w:rFonts w:cs="Linux Libertine O"/>
        </w:rPr>
      </w:pPr>
      <w:r w:rsidRPr="008C089D">
        <w:rPr>
          <w:rFonts w:cs="Linux Libertine O"/>
        </w:rPr>
        <w:t>The data considered for comparison to other corpora consisted of a coded sample of selections from the recordings. The goal was to identify at least 200 recruitment sequences in each corpus, and because of variations in frequency of cases across r</w:t>
      </w:r>
      <w:r w:rsidRPr="008C089D">
        <w:rPr>
          <w:rFonts w:cs="Linux Libertine O"/>
        </w:rPr>
        <w:t>e</w:t>
      </w:r>
      <w:r w:rsidRPr="008C089D">
        <w:rPr>
          <w:rFonts w:cs="Linux Libertine O"/>
        </w:rPr>
        <w:t>cordings and corpora, the prec</w:t>
      </w:r>
      <w:r w:rsidR="007530BB">
        <w:rPr>
          <w:rFonts w:cs="Linux Libertine O"/>
        </w:rPr>
        <w:t>ise amount of video sampled</w:t>
      </w:r>
      <w:r w:rsidRPr="008C089D">
        <w:rPr>
          <w:rFonts w:cs="Linux Libertine O"/>
        </w:rPr>
        <w:t xml:space="preserve"> varied per language. The nature of the </w:t>
      </w:r>
      <w:proofErr w:type="spellStart"/>
      <w:r w:rsidRPr="008C089D">
        <w:rPr>
          <w:rFonts w:cs="Linux Libertine O"/>
        </w:rPr>
        <w:t>Cha’palaa</w:t>
      </w:r>
      <w:proofErr w:type="spellEnd"/>
      <w:r w:rsidRPr="008C089D">
        <w:rPr>
          <w:rFonts w:cs="Linux Libertine O"/>
        </w:rPr>
        <w:t xml:space="preserve"> corpus, made up primarily of recordings in multi-generational households, meant that there were many small children present, which was not the case for several of the other corpora. Because child-directed speech may not be entir</w:t>
      </w:r>
      <w:r w:rsidRPr="008C089D">
        <w:rPr>
          <w:rFonts w:cs="Linux Libertine O"/>
        </w:rPr>
        <w:t>e</w:t>
      </w:r>
      <w:r w:rsidRPr="008C089D">
        <w:rPr>
          <w:rFonts w:cs="Linux Libertine O"/>
        </w:rPr>
        <w:t>ly comparable to adult interactions, cases in which one of the involved participants was a small child (not yet adolescent, below about 12 years) were excluded from co</w:t>
      </w:r>
      <w:r w:rsidRPr="008C089D">
        <w:rPr>
          <w:rFonts w:cs="Linux Libertine O"/>
        </w:rPr>
        <w:t>m</w:t>
      </w:r>
      <w:r w:rsidRPr="008C089D">
        <w:rPr>
          <w:rFonts w:cs="Linux Libertine O"/>
        </w:rPr>
        <w:t xml:space="preserve">parison. Excluding these cases, which were twice as frequent as adult-only cases, lowered the frequency of recruitment sequences and necessitated reviewing a large sample of about 9.5 hours from 16 different recordings to reach a total of 205 cases (out of 653 total, with 448 child-involved cases). Excerpts from this selection of cases are presented below to illustrate the range of linguistic forms and practices that make up the </w:t>
      </w:r>
      <w:proofErr w:type="spellStart"/>
      <w:r w:rsidRPr="008C089D">
        <w:rPr>
          <w:rFonts w:cs="Linux Libertine O"/>
        </w:rPr>
        <w:t>Cha’palaa</w:t>
      </w:r>
      <w:proofErr w:type="spellEnd"/>
      <w:r w:rsidRPr="008C089D">
        <w:rPr>
          <w:rFonts w:cs="Linux Libertine O"/>
        </w:rPr>
        <w:t xml:space="preserve"> recruitment system. </w:t>
      </w:r>
    </w:p>
    <w:p w:rsidR="00B74478" w:rsidRPr="008C089D" w:rsidRDefault="00B74478" w:rsidP="00B74478">
      <w:pPr>
        <w:pStyle w:val="lsHeading1"/>
        <w:rPr>
          <w:rFonts w:cs="Linux Libertine O"/>
        </w:rPr>
      </w:pPr>
      <w:r w:rsidRPr="008C089D">
        <w:rPr>
          <w:rFonts w:cs="Linux Libertine O"/>
        </w:rPr>
        <w:t>Basics of recruitment sequences</w:t>
      </w:r>
    </w:p>
    <w:p w:rsidR="00B74478" w:rsidRPr="008C089D" w:rsidRDefault="00B74478" w:rsidP="00B74478">
      <w:pPr>
        <w:pStyle w:val="lsTextNoIndent"/>
        <w:rPr>
          <w:rFonts w:cs="Linux Libertine O"/>
        </w:rPr>
      </w:pPr>
      <w:r w:rsidRPr="008C089D">
        <w:rPr>
          <w:rFonts w:cs="Linux Libertine O"/>
        </w:rPr>
        <w:t>As defined in the introduction</w:t>
      </w:r>
      <w:r w:rsidR="003A70D3">
        <w:rPr>
          <w:rFonts w:cs="Linux Libertine O"/>
        </w:rPr>
        <w:t xml:space="preserve"> to this volume</w:t>
      </w:r>
      <w:r w:rsidRPr="008C089D">
        <w:rPr>
          <w:rFonts w:cs="Linux Libertine O"/>
        </w:rPr>
        <w:t>, a recruitment sequence is a basic coo</w:t>
      </w:r>
      <w:r w:rsidRPr="008C089D">
        <w:rPr>
          <w:rFonts w:cs="Linux Libertine O"/>
        </w:rPr>
        <w:t>p</w:t>
      </w:r>
      <w:r w:rsidRPr="008C089D">
        <w:rPr>
          <w:rFonts w:cs="Linux Libertine O"/>
        </w:rPr>
        <w:t>erative phenomenon in social interaction with the following characteristics:</w:t>
      </w:r>
    </w:p>
    <w:p w:rsidR="00B74478" w:rsidRPr="008C089D" w:rsidRDefault="00B74478" w:rsidP="00B74478">
      <w:pPr>
        <w:pStyle w:val="lsQuote"/>
        <w:rPr>
          <w:rFonts w:cs="Linux Libertine O"/>
        </w:rPr>
      </w:pPr>
      <w:r w:rsidRPr="008C089D">
        <w:rPr>
          <w:rFonts w:cs="Linux Libertine O"/>
        </w:rPr>
        <w:t>In a ‘recruitment’ one person elicits some kind of practical behavior from another in a s</w:t>
      </w:r>
      <w:r w:rsidRPr="008C089D">
        <w:rPr>
          <w:rFonts w:cs="Linux Libertine O"/>
        </w:rPr>
        <w:t>e</w:t>
      </w:r>
      <w:r w:rsidRPr="008C089D">
        <w:rPr>
          <w:rFonts w:cs="Linux Libertine O"/>
        </w:rPr>
        <w:t xml:space="preserve">quence minimally consisting of two moves: Move 1 (M1), in which participant A does or </w:t>
      </w:r>
      <w:r w:rsidRPr="008C089D">
        <w:rPr>
          <w:rFonts w:cs="Linux Libertine O"/>
        </w:rPr>
        <w:lastRenderedPageBreak/>
        <w:t>says something to participant B or that B can see or hear, and Move 2 (M2), in which pa</w:t>
      </w:r>
      <w:r w:rsidRPr="008C089D">
        <w:rPr>
          <w:rFonts w:cs="Linux Libertine O"/>
        </w:rPr>
        <w:t>r</w:t>
      </w:r>
      <w:r w:rsidRPr="008C089D">
        <w:rPr>
          <w:rFonts w:cs="Linux Libertine O"/>
        </w:rPr>
        <w:t>tici</w:t>
      </w:r>
      <w:r>
        <w:rPr>
          <w:rFonts w:cs="Linux Libertine O"/>
        </w:rPr>
        <w:t>pant B does something practical</w:t>
      </w:r>
      <w:r w:rsidRPr="008C089D">
        <w:rPr>
          <w:rFonts w:cs="Linux Libertine O"/>
        </w:rPr>
        <w:t xml:space="preserve"> for participant A. (Floyd et al, this volume). </w:t>
      </w:r>
    </w:p>
    <w:p w:rsidR="00B74478" w:rsidRPr="008C089D" w:rsidRDefault="00B74478" w:rsidP="00B74478">
      <w:pPr>
        <w:pStyle w:val="lsTextNoIndent"/>
        <w:rPr>
          <w:rFonts w:cs="Linux Libertine O"/>
        </w:rPr>
      </w:pPr>
      <w:r w:rsidRPr="008C089D">
        <w:rPr>
          <w:rFonts w:cs="Linux Libertine O"/>
        </w:rPr>
        <w:t>Further details relevant for this definition, including what happens when M2 rejects the recruitment or when there is no response, will b</w:t>
      </w:r>
      <w:r>
        <w:rPr>
          <w:rFonts w:cs="Linux Libertine O"/>
        </w:rPr>
        <w:t>e discussed in section 4. The fo</w:t>
      </w:r>
      <w:r>
        <w:rPr>
          <w:rFonts w:cs="Linux Libertine O"/>
        </w:rPr>
        <w:t>l</w:t>
      </w:r>
      <w:r>
        <w:rPr>
          <w:rFonts w:cs="Linux Libertine O"/>
        </w:rPr>
        <w:t>lowing subsections give</w:t>
      </w:r>
      <w:r w:rsidRPr="008C089D">
        <w:rPr>
          <w:rFonts w:cs="Linux Libertine O"/>
        </w:rPr>
        <w:t xml:space="preserve"> some basic examples of recruitment sequences.</w:t>
      </w:r>
    </w:p>
    <w:p w:rsidR="00B74478" w:rsidRPr="008C089D" w:rsidRDefault="00B74478" w:rsidP="00B74478">
      <w:pPr>
        <w:pStyle w:val="lsHeading2"/>
        <w:rPr>
          <w:rFonts w:cs="Linux Libertine O"/>
        </w:rPr>
      </w:pPr>
      <w:r w:rsidRPr="008C089D">
        <w:rPr>
          <w:rFonts w:cs="Linux Libertine O"/>
        </w:rPr>
        <w:t>Minimal recruitment sequence</w:t>
      </w:r>
    </w:p>
    <w:p w:rsidR="00B74478" w:rsidRPr="008C089D" w:rsidRDefault="00B74478" w:rsidP="00B74478">
      <w:pPr>
        <w:pStyle w:val="lsTextNoIndent"/>
        <w:rPr>
          <w:rFonts w:cs="Linux Libertine O"/>
        </w:rPr>
      </w:pPr>
      <w:r w:rsidRPr="008C089D">
        <w:rPr>
          <w:rFonts w:cs="Linux Libertine O"/>
        </w:rPr>
        <w:t xml:space="preserve">Extract </w:t>
      </w:r>
      <w:r>
        <w:rPr>
          <w:rFonts w:cs="Linux Libertine O"/>
        </w:rPr>
        <w:t>(</w:t>
      </w:r>
      <w:r w:rsidRPr="008C089D">
        <w:rPr>
          <w:rFonts w:cs="Linux Libertine O"/>
        </w:rPr>
        <w:t>1</w:t>
      </w:r>
      <w:r>
        <w:rPr>
          <w:rFonts w:cs="Linux Libertine O"/>
        </w:rPr>
        <w:t>)</w:t>
      </w:r>
      <w:r w:rsidRPr="008C089D">
        <w:rPr>
          <w:rFonts w:cs="Linux Libertine O"/>
        </w:rPr>
        <w:t xml:space="preserve"> provides an example of a minimal recruitment sequence in </w:t>
      </w:r>
      <w:proofErr w:type="spellStart"/>
      <w:r w:rsidRPr="008C089D">
        <w:rPr>
          <w:rFonts w:cs="Linux Libertine O"/>
        </w:rPr>
        <w:t>Cha’palaa</w:t>
      </w:r>
      <w:proofErr w:type="spellEnd"/>
      <w:r w:rsidRPr="008C089D">
        <w:rPr>
          <w:rFonts w:cs="Linux Libertine O"/>
        </w:rPr>
        <w:t>. In M1, participant A turns to look at participant B, his wife, and uses</w:t>
      </w:r>
      <w:r w:rsidR="007530BB">
        <w:rPr>
          <w:rFonts w:cs="Linux Libertine O"/>
        </w:rPr>
        <w:t xml:space="preserve"> an interrogative format to invoke</w:t>
      </w:r>
      <w:r w:rsidRPr="008C089D">
        <w:rPr>
          <w:rFonts w:cs="Linux Libertine O"/>
        </w:rPr>
        <w:t xml:space="preserve"> a specific target action: ‘Did you sweep? Did you sweep?’ As part of his recruitment, he also adds a reason for doing this action: ‘the child is in all that trash’. Participant B’s reaction is to</w:t>
      </w:r>
      <w:r>
        <w:rPr>
          <w:rFonts w:cs="Linux Libertine O"/>
        </w:rPr>
        <w:t xml:space="preserve"> walk off</w:t>
      </w:r>
      <w:r w:rsidRPr="008C089D">
        <w:rPr>
          <w:rFonts w:cs="Linux Libertine O"/>
        </w:rPr>
        <w:t xml:space="preserve"> camera and to return shortly with a broom, sweeping the spot indicated by participant A. </w:t>
      </w:r>
    </w:p>
    <w:p w:rsidR="00B74478" w:rsidRPr="00253A80" w:rsidRDefault="00B74478" w:rsidP="00B74478">
      <w:pPr>
        <w:pStyle w:val="IsExampleConvExtract"/>
      </w:pPr>
      <w:r>
        <w:t xml:space="preserve">  </w:t>
      </w:r>
      <w:r w:rsidRPr="00253A80">
        <w:t>CHSF2011_01_11S2_1531121</w:t>
      </w:r>
      <w:r>
        <w:br/>
      </w:r>
      <w:r w:rsidRPr="00253A80">
        <w:br/>
      </w:r>
      <w:r>
        <w:t xml:space="preserve">1 A   </w:t>
      </w:r>
      <w:r w:rsidRPr="00253A80">
        <w:t>mankashyu mankashyu</w:t>
      </w:r>
      <w:r w:rsidRPr="00253A80">
        <w:tab/>
      </w:r>
      <w:r>
        <w:t xml:space="preserve">                                 </w:t>
      </w:r>
      <w:r w:rsidRPr="00253A80">
        <w:t>M1</w:t>
      </w:r>
      <w:r w:rsidRPr="00253A80">
        <w:br/>
        <w:t xml:space="preserve">     </w:t>
      </w:r>
      <w:r>
        <w:t xml:space="preserve"> </w:t>
      </w:r>
      <w:r w:rsidRPr="00253A80">
        <w:t xml:space="preserve">ma-n-kash-yu </w:t>
      </w:r>
      <w:r>
        <w:t xml:space="preserve">     </w:t>
      </w:r>
      <w:r w:rsidRPr="00253A80">
        <w:t xml:space="preserve">ma-n-kash-yu </w:t>
      </w:r>
      <w:r w:rsidRPr="00253A80">
        <w:br/>
        <w:t xml:space="preserve">     </w:t>
      </w:r>
      <w:r>
        <w:t xml:space="preserve"> </w:t>
      </w:r>
      <w:r w:rsidRPr="00253A80">
        <w:t xml:space="preserve">again-N-sweep-EGO again-N-sweep-EGO </w:t>
      </w:r>
      <w:r w:rsidRPr="00253A80">
        <w:br/>
        <w:t xml:space="preserve">     </w:t>
      </w:r>
      <w:r>
        <w:t xml:space="preserve"> </w:t>
      </w:r>
      <w:r w:rsidRPr="00253A80">
        <w:t>did you sweep? did you sweep?</w:t>
      </w:r>
      <w:r>
        <w:br/>
      </w:r>
      <w:r w:rsidRPr="00253A80">
        <w:br/>
        <w:t>2</w:t>
      </w:r>
      <w:r>
        <w:t xml:space="preserve"> </w:t>
      </w:r>
      <w:r w:rsidRPr="00253A80">
        <w:t xml:space="preserve">  </w:t>
      </w:r>
      <w:r>
        <w:t xml:space="preserve">  </w:t>
      </w:r>
      <w:r w:rsidRPr="00253A80">
        <w:t>na tsamantsa ujtu'paatala</w:t>
      </w:r>
      <w:r>
        <w:br/>
        <w:t xml:space="preserve">      na    tsamantsa ujtu'-pala-tala</w:t>
      </w:r>
      <w:r w:rsidRPr="00253A80">
        <w:br/>
        <w:t xml:space="preserve">     </w:t>
      </w:r>
      <w:r>
        <w:t xml:space="preserve"> </w:t>
      </w:r>
      <w:r w:rsidRPr="00253A80">
        <w:t xml:space="preserve">small very.much trash-place-among </w:t>
      </w:r>
      <w:r w:rsidRPr="00253A80">
        <w:br/>
        <w:t xml:space="preserve">     </w:t>
      </w:r>
      <w:r>
        <w:t xml:space="preserve"> </w:t>
      </w:r>
      <w:r w:rsidRPr="00253A80">
        <w:t>the child is in all that trash</w:t>
      </w:r>
      <w:r>
        <w:br/>
      </w:r>
      <w:r w:rsidRPr="00253A80">
        <w:br/>
      </w:r>
      <w:r>
        <w:t xml:space="preserve">3 </w:t>
      </w:r>
      <w:r w:rsidRPr="00253A80">
        <w:t>B</w:t>
      </w:r>
      <w:r w:rsidRPr="00253A80">
        <w:tab/>
      </w:r>
      <w:r>
        <w:t xml:space="preserve">   </w:t>
      </w:r>
      <w:r w:rsidRPr="00253A80">
        <w:t>((leaves))</w:t>
      </w:r>
      <w:r>
        <w:t xml:space="preserve"> (15.0) ((returns with broom,</w:t>
      </w:r>
      <w:r w:rsidRPr="00253A80">
        <w:t xml:space="preserve"> sweeps))</w:t>
      </w:r>
      <w:r>
        <w:t xml:space="preserve">  </w:t>
      </w:r>
      <w:r w:rsidRPr="00253A80">
        <w:tab/>
      </w:r>
      <w:r>
        <w:t xml:space="preserve">  </w:t>
      </w:r>
      <w:r w:rsidRPr="00253A80">
        <w:t>M2</w:t>
      </w:r>
    </w:p>
    <w:p w:rsidR="00B74478" w:rsidRPr="008C089D" w:rsidRDefault="00B74478" w:rsidP="00B74478">
      <w:pPr>
        <w:pStyle w:val="lsTextNoIndent"/>
        <w:rPr>
          <w:rFonts w:cs="Linux Libertine O"/>
        </w:rPr>
      </w:pPr>
      <w:r w:rsidRPr="008C089D">
        <w:rPr>
          <w:rFonts w:cs="Linux Libertine O"/>
        </w:rPr>
        <w:t xml:space="preserve">The format selected by A in line 1 illustrates how a distinctive feature of </w:t>
      </w:r>
      <w:proofErr w:type="spellStart"/>
      <w:r w:rsidRPr="008C089D">
        <w:rPr>
          <w:rFonts w:cs="Linux Libertine O"/>
        </w:rPr>
        <w:t>Cha’palaa’s</w:t>
      </w:r>
      <w:proofErr w:type="spellEnd"/>
      <w:r w:rsidRPr="008C089D">
        <w:rPr>
          <w:rFonts w:cs="Linux Libertine O"/>
        </w:rPr>
        <w:t xml:space="preserve"> grammar, an ‘</w:t>
      </w:r>
      <w:proofErr w:type="spellStart"/>
      <w:r w:rsidRPr="008C089D">
        <w:rPr>
          <w:rFonts w:cs="Linux Libertine O"/>
        </w:rPr>
        <w:t>egophoric</w:t>
      </w:r>
      <w:proofErr w:type="spellEnd"/>
      <w:r w:rsidRPr="008C089D">
        <w:rPr>
          <w:rFonts w:cs="Linux Libertine O"/>
        </w:rPr>
        <w:t xml:space="preserve"> marker’ (</w:t>
      </w:r>
      <w:r>
        <w:rPr>
          <w:rFonts w:cs="Linux Libertine O"/>
        </w:rPr>
        <w:t>Floyd, San Roque and</w:t>
      </w:r>
      <w:r w:rsidR="007530BB">
        <w:rPr>
          <w:rFonts w:cs="Linux Libertine O"/>
        </w:rPr>
        <w:t xml:space="preserve"> </w:t>
      </w:r>
      <w:proofErr w:type="spellStart"/>
      <w:r w:rsidR="007530BB">
        <w:rPr>
          <w:rFonts w:cs="Linux Libertine O"/>
        </w:rPr>
        <w:t>Norcliffe</w:t>
      </w:r>
      <w:proofErr w:type="spellEnd"/>
      <w:r w:rsidR="007530BB">
        <w:rPr>
          <w:rFonts w:cs="Linux Libertine O"/>
        </w:rPr>
        <w:t xml:space="preserve">, </w:t>
      </w:r>
      <w:proofErr w:type="spellStart"/>
      <w:r w:rsidR="007530BB">
        <w:rPr>
          <w:rFonts w:cs="Linux Libertine O"/>
        </w:rPr>
        <w:t>eds</w:t>
      </w:r>
      <w:proofErr w:type="spellEnd"/>
      <w:r w:rsidR="007530BB">
        <w:rPr>
          <w:rFonts w:cs="Linux Libertine O"/>
        </w:rPr>
        <w:t>,</w:t>
      </w:r>
      <w:r w:rsidRPr="008C089D">
        <w:rPr>
          <w:rFonts w:cs="Linux Libertine O"/>
        </w:rPr>
        <w:t xml:space="preserve"> in p</w:t>
      </w:r>
      <w:r w:rsidR="007530BB">
        <w:rPr>
          <w:rFonts w:cs="Linux Libertine O"/>
        </w:rPr>
        <w:t>reparation;</w:t>
      </w:r>
      <w:r>
        <w:rPr>
          <w:rFonts w:cs="Linux Libertine O"/>
        </w:rPr>
        <w:t xml:space="preserve"> also referred to a conjunct/</w:t>
      </w:r>
      <w:proofErr w:type="spellStart"/>
      <w:r>
        <w:rPr>
          <w:rFonts w:cs="Linux Libertine O"/>
        </w:rPr>
        <w:t>disjunct</w:t>
      </w:r>
      <w:proofErr w:type="spellEnd"/>
      <w:r>
        <w:rPr>
          <w:rFonts w:cs="Linux Libertine O"/>
        </w:rPr>
        <w:t xml:space="preserve"> marker</w:t>
      </w:r>
      <w:r w:rsidRPr="008C089D">
        <w:rPr>
          <w:rFonts w:cs="Linux Libertine O"/>
        </w:rPr>
        <w:t xml:space="preserve"> - see Hale 1980, Bickel 2000, </w:t>
      </w:r>
      <w:proofErr w:type="spellStart"/>
      <w:r w:rsidRPr="008C089D">
        <w:rPr>
          <w:rFonts w:cs="Linux Libertine O"/>
        </w:rPr>
        <w:t>Criessels</w:t>
      </w:r>
      <w:proofErr w:type="spellEnd"/>
      <w:r w:rsidRPr="008C089D">
        <w:rPr>
          <w:rFonts w:cs="Linux Libertine O"/>
        </w:rPr>
        <w:t xml:space="preserve"> 2008, Curnow 2002, </w:t>
      </w:r>
      <w:proofErr w:type="spellStart"/>
      <w:r w:rsidRPr="008C089D">
        <w:rPr>
          <w:rFonts w:cs="Linux Libertine O"/>
        </w:rPr>
        <w:t>DeLancey</w:t>
      </w:r>
      <w:proofErr w:type="spellEnd"/>
      <w:r w:rsidRPr="008C089D">
        <w:rPr>
          <w:rFonts w:cs="Linux Libertine O"/>
        </w:rPr>
        <w:t xml:space="preserve"> 1992, Dickinson 2000, Post 2013) is employed for the interactive function of instigating a behavior on the part of B. This type of knowledge-based morphology used in this context treats the addressee as the locus of knowledge (in statements the marker might associate with the speaker’s perspective in a similar way). More generally, however, question-type formats are used cross-linguistically for recruitments, so </w:t>
      </w:r>
      <w:r>
        <w:rPr>
          <w:rFonts w:cs="Linux Libertine O"/>
        </w:rPr>
        <w:t xml:space="preserve">while </w:t>
      </w:r>
      <w:r w:rsidRPr="008C089D">
        <w:rPr>
          <w:rFonts w:cs="Linux Libertine O"/>
        </w:rPr>
        <w:t xml:space="preserve">in this sense </w:t>
      </w:r>
      <w:proofErr w:type="spellStart"/>
      <w:r w:rsidRPr="008C089D">
        <w:rPr>
          <w:rFonts w:cs="Linux Libertine O"/>
        </w:rPr>
        <w:t>Cha’palaa</w:t>
      </w:r>
      <w:proofErr w:type="spellEnd"/>
      <w:r w:rsidRPr="008C089D">
        <w:rPr>
          <w:rFonts w:cs="Linux Libertine O"/>
        </w:rPr>
        <w:t xml:space="preserve"> may use distinctive </w:t>
      </w:r>
      <w:r w:rsidR="000D09B2">
        <w:rPr>
          <w:rFonts w:cs="Linux Libertine O"/>
        </w:rPr>
        <w:t xml:space="preserve">morphological </w:t>
      </w:r>
      <w:proofErr w:type="gramStart"/>
      <w:r w:rsidRPr="008C089D">
        <w:rPr>
          <w:rFonts w:cs="Linux Libertine O"/>
        </w:rPr>
        <w:t>re</w:t>
      </w:r>
      <w:r>
        <w:rPr>
          <w:rFonts w:cs="Linux Libertine O"/>
        </w:rPr>
        <w:t>sources,</w:t>
      </w:r>
      <w:proofErr w:type="gramEnd"/>
      <w:r w:rsidRPr="008C089D">
        <w:rPr>
          <w:rFonts w:cs="Linux Libertine O"/>
        </w:rPr>
        <w:t xml:space="preserve"> it also fits a general pattern. Looking at Move 2, the uptake by B provides evidence that functionally this question was taken as a request for the provision of a service, namely, sweeping up. </w:t>
      </w:r>
    </w:p>
    <w:p w:rsidR="00B74478" w:rsidRPr="008C089D" w:rsidRDefault="00B74478" w:rsidP="00B74478">
      <w:pPr>
        <w:pStyle w:val="lsHeading2"/>
        <w:rPr>
          <w:rFonts w:cs="Linux Libertine O"/>
        </w:rPr>
      </w:pPr>
      <w:r w:rsidRPr="008C089D">
        <w:rPr>
          <w:rFonts w:cs="Linux Libertine O"/>
        </w:rPr>
        <w:lastRenderedPageBreak/>
        <w:t>Non-minimal recruitment sequence</w:t>
      </w:r>
    </w:p>
    <w:p w:rsidR="00B74478" w:rsidRPr="008C089D" w:rsidRDefault="00B74478" w:rsidP="00B74478">
      <w:pPr>
        <w:pStyle w:val="lsTextNoIndent"/>
        <w:rPr>
          <w:rFonts w:cs="Linux Libertine O"/>
        </w:rPr>
      </w:pPr>
      <w:r w:rsidRPr="008C089D">
        <w:rPr>
          <w:rFonts w:cs="Linux Libertine O"/>
        </w:rPr>
        <w:t xml:space="preserve">While immediately taking steps to accomplish the target action is the </w:t>
      </w:r>
      <w:r w:rsidR="000D09B2" w:rsidRPr="008C089D">
        <w:rPr>
          <w:rFonts w:cs="Linux Libertine O"/>
        </w:rPr>
        <w:t>simplest</w:t>
      </w:r>
      <w:r w:rsidRPr="008C089D">
        <w:rPr>
          <w:rFonts w:cs="Linux Libertine O"/>
        </w:rPr>
        <w:t xml:space="preserve"> r</w:t>
      </w:r>
      <w:r w:rsidRPr="008C089D">
        <w:rPr>
          <w:rFonts w:cs="Linux Libertine O"/>
        </w:rPr>
        <w:t>e</w:t>
      </w:r>
      <w:r w:rsidR="000D09B2">
        <w:rPr>
          <w:rFonts w:cs="Linux Libertine O"/>
        </w:rPr>
        <w:t xml:space="preserve">sponse to </w:t>
      </w:r>
      <w:proofErr w:type="gramStart"/>
      <w:r w:rsidR="000D09B2">
        <w:rPr>
          <w:rFonts w:cs="Linux Libertine O"/>
        </w:rPr>
        <w:t>a recruitment</w:t>
      </w:r>
      <w:proofErr w:type="gramEnd"/>
      <w:r w:rsidRPr="008C089D">
        <w:rPr>
          <w:rFonts w:cs="Linux Libertine O"/>
        </w:rPr>
        <w:t>, this does not occur in all instances. Sometimes recruitment sequences sometimes feature more than one recruitment turn; such ‘pursuits’ (</w:t>
      </w:r>
      <w:proofErr w:type="spellStart"/>
      <w:r w:rsidRPr="008C089D">
        <w:rPr>
          <w:rFonts w:cs="Linux Libertine O"/>
        </w:rPr>
        <w:t>Pome</w:t>
      </w:r>
      <w:r w:rsidRPr="008C089D">
        <w:rPr>
          <w:rFonts w:cs="Linux Libertine O"/>
        </w:rPr>
        <w:t>r</w:t>
      </w:r>
      <w:r w:rsidRPr="008C089D">
        <w:rPr>
          <w:rFonts w:cs="Linux Libertine O"/>
        </w:rPr>
        <w:t>antz</w:t>
      </w:r>
      <w:proofErr w:type="spellEnd"/>
      <w:r w:rsidRPr="008C089D">
        <w:rPr>
          <w:rFonts w:cs="Linux Libertine O"/>
        </w:rPr>
        <w:t xml:space="preserve"> 1984; Bolden </w:t>
      </w:r>
      <w:proofErr w:type="spellStart"/>
      <w:r w:rsidRPr="008C089D">
        <w:rPr>
          <w:rFonts w:cs="Linux Libertine O"/>
        </w:rPr>
        <w:t>Mandelbaum</w:t>
      </w:r>
      <w:proofErr w:type="spellEnd"/>
      <w:r w:rsidRPr="008C089D">
        <w:rPr>
          <w:rFonts w:cs="Linux Libertine O"/>
        </w:rPr>
        <w:t xml:space="preserve">, &amp; Wilkinson 2012) of response can generate non-minimal sequences in which speaker A must re-do or clarify the recruitment before it is complied with rejected. In Extract </w:t>
      </w:r>
      <w:r>
        <w:rPr>
          <w:rFonts w:cs="Linux Libertine O"/>
        </w:rPr>
        <w:t>(</w:t>
      </w:r>
      <w:r w:rsidRPr="008C089D">
        <w:rPr>
          <w:rFonts w:cs="Linux Libertine O"/>
        </w:rPr>
        <w:t>2</w:t>
      </w:r>
      <w:r>
        <w:rPr>
          <w:rFonts w:cs="Linux Libertine O"/>
        </w:rPr>
        <w:t>)</w:t>
      </w:r>
      <w:r w:rsidRPr="008C089D">
        <w:rPr>
          <w:rFonts w:cs="Linux Libertine O"/>
        </w:rPr>
        <w:t xml:space="preserve"> participant A is a woman who is washing her clothes on the shore; she asks her friend participant B for a plastic tub,</w:t>
      </w:r>
      <w:r w:rsidR="000D09B2">
        <w:rPr>
          <w:rFonts w:cs="Linux Libertine O"/>
        </w:rPr>
        <w:t xml:space="preserve"> but before she passes it to A, B</w:t>
      </w:r>
      <w:r w:rsidRPr="008C089D">
        <w:rPr>
          <w:rFonts w:cs="Linux Libertine O"/>
        </w:rPr>
        <w:t xml:space="preserve"> requests confirmation of the target object, in line 2. After A provides this confirmation, B accomplishes the target action. </w:t>
      </w:r>
    </w:p>
    <w:p w:rsidR="00B74478" w:rsidRPr="008C089D" w:rsidRDefault="00B74478" w:rsidP="00B74478">
      <w:pPr>
        <w:pStyle w:val="IsExampleConvExtract"/>
        <w:rPr>
          <w:rFonts w:ascii="Linux Libertine O" w:hAnsi="Linux Libertine O" w:cs="Linux Libertine O"/>
        </w:rPr>
      </w:pPr>
      <w:r>
        <w:t xml:space="preserve">  </w:t>
      </w:r>
      <w:r w:rsidRPr="008C089D">
        <w:t>CHSF_2012_08_04S4_1712020</w:t>
      </w:r>
      <w:r>
        <w:br/>
      </w:r>
      <w:r>
        <w:br/>
        <w:t xml:space="preserve">1 </w:t>
      </w:r>
      <w:r w:rsidRPr="008C089D">
        <w:t>A</w:t>
      </w:r>
      <w:r>
        <w:t xml:space="preserve">    </w:t>
      </w:r>
      <w:r w:rsidR="000D09B2">
        <w:t>D</w:t>
      </w:r>
      <w:r w:rsidRPr="008C089D">
        <w:t>aira ñaa inu tina ka' eede</w:t>
      </w:r>
      <w:r w:rsidRPr="008C089D">
        <w:tab/>
      </w:r>
      <w:r>
        <w:t xml:space="preserve">                         </w:t>
      </w:r>
      <w:r w:rsidRPr="008C089D">
        <w:t>M1</w:t>
      </w:r>
      <w:r>
        <w:br/>
        <w:t xml:space="preserve">       </w:t>
      </w:r>
      <w:r w:rsidR="000D09B2">
        <w:t>D</w:t>
      </w:r>
      <w:r w:rsidRPr="00CA713C">
        <w:t xml:space="preserve">aira ñu-ya </w:t>
      </w:r>
      <w:r>
        <w:t xml:space="preserve">  </w:t>
      </w:r>
      <w:r w:rsidRPr="00CA713C">
        <w:t xml:space="preserve">i-nu </w:t>
      </w:r>
      <w:r>
        <w:t xml:space="preserve">   </w:t>
      </w:r>
      <w:r w:rsidRPr="00CA713C">
        <w:t xml:space="preserve">tina ka-tu </w:t>
      </w:r>
      <w:r>
        <w:t xml:space="preserve">  </w:t>
      </w:r>
      <w:r w:rsidRPr="00CA713C">
        <w:t>ere-de</w:t>
      </w:r>
      <w:r w:rsidRPr="00CA713C">
        <w:br/>
      </w:r>
      <w:r>
        <w:t xml:space="preserve">       </w:t>
      </w:r>
      <w:r w:rsidRPr="008C089D">
        <w:t xml:space="preserve">Daira 2SG-FOC 1SG-ACC tub </w:t>
      </w:r>
      <w:r>
        <w:t xml:space="preserve"> </w:t>
      </w:r>
      <w:r w:rsidRPr="008C089D">
        <w:t>grab-SR pass-IMP</w:t>
      </w:r>
      <w:r>
        <w:br/>
        <w:t xml:space="preserve">       </w:t>
      </w:r>
      <w:r w:rsidRPr="008C089D">
        <w:t>Daira you pass me the tub</w:t>
      </w:r>
      <w:r>
        <w:br/>
      </w:r>
      <w:r>
        <w:br/>
      </w:r>
      <w:r w:rsidRPr="008C089D">
        <w:t>2</w:t>
      </w:r>
      <w:r>
        <w:t xml:space="preserve"> B   </w:t>
      </w:r>
      <w:r w:rsidRPr="008C089D">
        <w:t>enstaa? ((pointing at tub))</w:t>
      </w:r>
      <w:r w:rsidRPr="008C089D">
        <w:tab/>
      </w:r>
      <w:r>
        <w:t xml:space="preserve">                          M2</w:t>
      </w:r>
      <w:r>
        <w:br/>
        <w:t xml:space="preserve">      </w:t>
      </w:r>
      <w:r w:rsidRPr="008C089D">
        <w:t>ensta-a</w:t>
      </w:r>
      <w:r>
        <w:br/>
        <w:t xml:space="preserve">      </w:t>
      </w:r>
      <w:r w:rsidRPr="008C089D">
        <w:t>this-Q</w:t>
      </w:r>
      <w:r>
        <w:br/>
        <w:t xml:space="preserve">      </w:t>
      </w:r>
      <w:r w:rsidRPr="008C089D">
        <w:t>this one?</w:t>
      </w:r>
      <w:r>
        <w:br/>
      </w:r>
      <w:r>
        <w:br/>
      </w:r>
      <w:r>
        <w:rPr>
          <w:lang w:val="en-US"/>
        </w:rPr>
        <w:t xml:space="preserve">3 A   </w:t>
      </w:r>
      <w:proofErr w:type="spellStart"/>
      <w:r w:rsidRPr="00CA713C">
        <w:rPr>
          <w:lang w:val="en-US"/>
        </w:rPr>
        <w:t>jee</w:t>
      </w:r>
      <w:proofErr w:type="spellEnd"/>
      <w:r w:rsidRPr="00CA713C">
        <w:rPr>
          <w:lang w:val="en-US"/>
        </w:rPr>
        <w:t xml:space="preserve"> </w:t>
      </w:r>
      <w:proofErr w:type="spellStart"/>
      <w:r w:rsidRPr="00CA713C">
        <w:rPr>
          <w:lang w:val="en-US"/>
        </w:rPr>
        <w:t>tsadekee</w:t>
      </w:r>
      <w:proofErr w:type="spellEnd"/>
      <w:r w:rsidRPr="00CA713C">
        <w:rPr>
          <w:lang w:val="en-US"/>
        </w:rPr>
        <w:tab/>
      </w:r>
      <w:r>
        <w:rPr>
          <w:lang w:val="en-US"/>
        </w:rPr>
        <w:t xml:space="preserve">                                        </w:t>
      </w:r>
      <w:r w:rsidRPr="00CA713C">
        <w:rPr>
          <w:lang w:val="en-US"/>
        </w:rPr>
        <w:t>M1</w:t>
      </w:r>
      <w:r>
        <w:rPr>
          <w:lang w:val="en-US"/>
        </w:rPr>
        <w:br/>
        <w:t xml:space="preserve">      </w:t>
      </w:r>
      <w:proofErr w:type="spellStart"/>
      <w:r w:rsidRPr="00CA713C">
        <w:rPr>
          <w:lang w:val="en-US"/>
        </w:rPr>
        <w:t>jee</w:t>
      </w:r>
      <w:proofErr w:type="spellEnd"/>
      <w:r w:rsidRPr="00CA713C">
        <w:rPr>
          <w:lang w:val="en-US"/>
        </w:rPr>
        <w:t xml:space="preserve"> </w:t>
      </w:r>
      <w:proofErr w:type="spellStart"/>
      <w:r w:rsidRPr="00CA713C">
        <w:rPr>
          <w:lang w:val="en-US"/>
        </w:rPr>
        <w:t>tsa</w:t>
      </w:r>
      <w:proofErr w:type="spellEnd"/>
      <w:r w:rsidRPr="00CA713C">
        <w:rPr>
          <w:lang w:val="en-US"/>
        </w:rPr>
        <w:t>-de-</w:t>
      </w:r>
      <w:proofErr w:type="spellStart"/>
      <w:r w:rsidRPr="00CA713C">
        <w:rPr>
          <w:lang w:val="en-US"/>
        </w:rPr>
        <w:t>ke</w:t>
      </w:r>
      <w:proofErr w:type="spellEnd"/>
      <w:r w:rsidRPr="00CA713C">
        <w:rPr>
          <w:lang w:val="en-US"/>
        </w:rPr>
        <w:t>-e</w:t>
      </w:r>
      <w:r w:rsidRPr="00CA713C">
        <w:rPr>
          <w:lang w:val="en-US"/>
        </w:rPr>
        <w:br/>
      </w:r>
      <w:r>
        <w:t xml:space="preserve">      </w:t>
      </w:r>
      <w:r w:rsidRPr="008C089D">
        <w:t>yes SEM-PL-do-IMP</w:t>
      </w:r>
      <w:r>
        <w:br/>
        <w:t xml:space="preserve">      </w:t>
      </w:r>
      <w:r w:rsidRPr="008C089D">
        <w:t xml:space="preserve">yeah do that </w:t>
      </w:r>
      <w:r>
        <w:br/>
      </w:r>
      <w:r>
        <w:br/>
        <w:t xml:space="preserve">4 B   </w:t>
      </w:r>
      <w:r w:rsidRPr="008C089D">
        <w:t>((throws tub to A))</w:t>
      </w:r>
      <w:r w:rsidRPr="008C089D">
        <w:tab/>
      </w:r>
      <w:r>
        <w:t xml:space="preserve">                                 </w:t>
      </w:r>
      <w:r w:rsidRPr="008C089D">
        <w:t>M2</w:t>
      </w:r>
    </w:p>
    <w:p w:rsidR="00B74478" w:rsidRPr="008C089D" w:rsidRDefault="00B74478" w:rsidP="00B74478">
      <w:pPr>
        <w:pStyle w:val="lsTextNoIndent"/>
        <w:rPr>
          <w:rFonts w:cs="Linux Libertine O"/>
        </w:rPr>
      </w:pPr>
      <w:r w:rsidRPr="008C089D">
        <w:rPr>
          <w:rFonts w:cs="Linux Libertine O"/>
        </w:rPr>
        <w:t>In these types of non-minimal sequences it is possibly to observe how ‘insert sequen</w:t>
      </w:r>
      <w:r w:rsidRPr="008C089D">
        <w:rPr>
          <w:rFonts w:cs="Linux Libertine O"/>
        </w:rPr>
        <w:t>c</w:t>
      </w:r>
      <w:r w:rsidRPr="008C089D">
        <w:rPr>
          <w:rFonts w:cs="Linux Libertine O"/>
        </w:rPr>
        <w:t>es’</w:t>
      </w:r>
      <w:r>
        <w:rPr>
          <w:rFonts w:cs="Linux Libertine O"/>
        </w:rPr>
        <w:t xml:space="preserve"> or </w:t>
      </w:r>
      <w:r w:rsidRPr="008C089D">
        <w:rPr>
          <w:rFonts w:cs="Linux Libertine O"/>
        </w:rPr>
        <w:t>‘</w:t>
      </w:r>
      <w:r>
        <w:rPr>
          <w:rFonts w:cs="Linux Libertine O"/>
        </w:rPr>
        <w:t>side sequences</w:t>
      </w:r>
      <w:r w:rsidRPr="008C089D">
        <w:rPr>
          <w:rFonts w:cs="Linux Libertine O"/>
        </w:rPr>
        <w:t>’</w:t>
      </w:r>
      <w:r>
        <w:rPr>
          <w:rFonts w:cs="Linux Libertine O"/>
        </w:rPr>
        <w:t>'</w:t>
      </w:r>
      <w:r w:rsidRPr="008C089D">
        <w:rPr>
          <w:rFonts w:cs="Linux Libertine O"/>
        </w:rPr>
        <w:t xml:space="preserve"> (</w:t>
      </w:r>
      <w:proofErr w:type="spellStart"/>
      <w:r w:rsidRPr="008C089D">
        <w:rPr>
          <w:rFonts w:cs="Linux Libertine O"/>
        </w:rPr>
        <w:t>Schegloff</w:t>
      </w:r>
      <w:proofErr w:type="spellEnd"/>
      <w:r w:rsidRPr="008C089D">
        <w:rPr>
          <w:rFonts w:cs="Linux Libertine O"/>
        </w:rPr>
        <w:t xml:space="preserve"> 2007) and other types of intervening material di</w:t>
      </w:r>
      <w:r w:rsidRPr="008C089D">
        <w:rPr>
          <w:rFonts w:cs="Linux Libertine O"/>
        </w:rPr>
        <w:t>s</w:t>
      </w:r>
      <w:r w:rsidRPr="008C089D">
        <w:rPr>
          <w:rFonts w:cs="Linux Libertine O"/>
        </w:rPr>
        <w:t>place the original M1 from the fulfillment of the request. When the request is not fulfilled in the first M1, this can generate f</w:t>
      </w:r>
      <w:r>
        <w:rPr>
          <w:rFonts w:cs="Linux Libertine O"/>
        </w:rPr>
        <w:t xml:space="preserve">urther iterations of the M1/M2 </w:t>
      </w:r>
      <w:r w:rsidRPr="008C089D">
        <w:rPr>
          <w:rFonts w:cs="Linux Libertine O"/>
        </w:rPr>
        <w:t xml:space="preserve">structure until the sequence is completed (or abandoned). </w:t>
      </w:r>
    </w:p>
    <w:p w:rsidR="00B74478" w:rsidRPr="008C089D" w:rsidRDefault="00B74478" w:rsidP="00B74478">
      <w:pPr>
        <w:pStyle w:val="lsHeading2"/>
        <w:rPr>
          <w:rFonts w:cs="Linux Libertine O"/>
        </w:rPr>
      </w:pPr>
      <w:r w:rsidRPr="008C089D">
        <w:rPr>
          <w:rFonts w:cs="Linux Libertine O"/>
        </w:rPr>
        <w:t>Subtypes of recruitment sequence</w:t>
      </w:r>
    </w:p>
    <w:p w:rsidR="00B74478" w:rsidRDefault="00B74478" w:rsidP="00306F05">
      <w:pPr>
        <w:pStyle w:val="lsTextNoIndent"/>
        <w:rPr>
          <w:rFonts w:cs="Linux Libertine O"/>
        </w:rPr>
      </w:pPr>
      <w:r w:rsidRPr="008C089D">
        <w:rPr>
          <w:rFonts w:cs="Linux Libertine O"/>
        </w:rPr>
        <w:t>Recruitments can be a fairly wide range of phenomena; for this reason the sample was further categorized according to four broad sub-types of sequences, as described in the in</w:t>
      </w:r>
      <w:r>
        <w:rPr>
          <w:rFonts w:cs="Linux Libertine O"/>
        </w:rPr>
        <w:t>troduction to this volume (Floyd et al this volume)</w:t>
      </w:r>
      <w:r w:rsidRPr="008C089D">
        <w:rPr>
          <w:rFonts w:cs="Linux Libertine O"/>
        </w:rPr>
        <w:t>. These categories distinguish cases in which the target action of M1 is best thought of as (1) the provision of a se</w:t>
      </w:r>
      <w:r w:rsidRPr="008C089D">
        <w:rPr>
          <w:rFonts w:cs="Linux Libertine O"/>
        </w:rPr>
        <w:t>r</w:t>
      </w:r>
      <w:r w:rsidRPr="008C089D">
        <w:rPr>
          <w:rFonts w:cs="Linux Libertine O"/>
        </w:rPr>
        <w:t xml:space="preserve">vice, (2) </w:t>
      </w:r>
      <w:r>
        <w:rPr>
          <w:rFonts w:cs="Linux Libertine O"/>
        </w:rPr>
        <w:t>the transfer of an object,</w:t>
      </w:r>
      <w:r w:rsidRPr="008C089D">
        <w:rPr>
          <w:rFonts w:cs="Linux Libertine O"/>
        </w:rPr>
        <w:t xml:space="preserve"> (3) the alteration of some ongoing trajectory of b</w:t>
      </w:r>
      <w:r w:rsidRPr="008C089D">
        <w:rPr>
          <w:rFonts w:cs="Linux Libertine O"/>
        </w:rPr>
        <w:t>e</w:t>
      </w:r>
      <w:r w:rsidRPr="008C089D">
        <w:rPr>
          <w:rFonts w:cs="Linux Libertine O"/>
        </w:rPr>
        <w:lastRenderedPageBreak/>
        <w:t>havior, or (4) if there was no on-record M1 and participant B stepped in to provide assistance.</w:t>
      </w:r>
    </w:p>
    <w:p w:rsidR="00306F05" w:rsidRPr="00306F05" w:rsidRDefault="00306F05" w:rsidP="00306F05">
      <w:pPr>
        <w:pStyle w:val="lsTextIndent"/>
        <w:ind w:firstLine="0"/>
      </w:pPr>
    </w:p>
    <w:tbl>
      <w:tblPr>
        <w:tblW w:w="0" w:type="auto"/>
        <w:tblLook w:val="04A0" w:firstRow="1" w:lastRow="0" w:firstColumn="1" w:lastColumn="0" w:noHBand="0" w:noVBand="1"/>
      </w:tblPr>
      <w:tblGrid>
        <w:gridCol w:w="2626"/>
        <w:gridCol w:w="1527"/>
        <w:gridCol w:w="990"/>
      </w:tblGrid>
      <w:tr w:rsidR="00B74478" w:rsidRPr="00453E67" w:rsidTr="00514EAF">
        <w:tc>
          <w:tcPr>
            <w:tcW w:w="2626" w:type="dxa"/>
            <w:tcBorders>
              <w:bottom w:val="single" w:sz="4" w:space="0" w:color="auto"/>
            </w:tcBorders>
            <w:shd w:val="clear" w:color="auto" w:fill="auto"/>
          </w:tcPr>
          <w:p w:rsidR="00B74478" w:rsidRPr="00D5573F" w:rsidRDefault="00B74478" w:rsidP="005F604F">
            <w:pPr>
              <w:pStyle w:val="IsTable"/>
            </w:pPr>
            <w:r w:rsidRPr="00D5573F">
              <w:t>Recruitment subtype</w:t>
            </w:r>
          </w:p>
        </w:tc>
        <w:tc>
          <w:tcPr>
            <w:tcW w:w="1527" w:type="dxa"/>
            <w:tcBorders>
              <w:bottom w:val="single" w:sz="4" w:space="0" w:color="auto"/>
            </w:tcBorders>
            <w:shd w:val="clear" w:color="auto" w:fill="auto"/>
          </w:tcPr>
          <w:p w:rsidR="00B74478" w:rsidRPr="00D5573F" w:rsidRDefault="00B74478" w:rsidP="005F604F">
            <w:pPr>
              <w:pStyle w:val="IsTable"/>
            </w:pPr>
            <w:r w:rsidRPr="00D5573F">
              <w:t># in sample</w:t>
            </w:r>
          </w:p>
        </w:tc>
        <w:tc>
          <w:tcPr>
            <w:tcW w:w="990" w:type="dxa"/>
            <w:tcBorders>
              <w:bottom w:val="single" w:sz="4" w:space="0" w:color="auto"/>
            </w:tcBorders>
            <w:shd w:val="clear" w:color="auto" w:fill="auto"/>
          </w:tcPr>
          <w:p w:rsidR="00B74478" w:rsidRPr="00D5573F" w:rsidRDefault="00B74478" w:rsidP="005F604F">
            <w:pPr>
              <w:pStyle w:val="IsTable"/>
            </w:pPr>
            <w:r w:rsidRPr="00D5573F">
              <w:t>%</w:t>
            </w:r>
          </w:p>
        </w:tc>
      </w:tr>
      <w:tr w:rsidR="00B74478" w:rsidRPr="00453E67" w:rsidTr="00514EAF">
        <w:tc>
          <w:tcPr>
            <w:tcW w:w="2626" w:type="dxa"/>
            <w:tcBorders>
              <w:top w:val="single" w:sz="4" w:space="0" w:color="auto"/>
            </w:tcBorders>
            <w:shd w:val="clear" w:color="auto" w:fill="auto"/>
          </w:tcPr>
          <w:p w:rsidR="00B74478" w:rsidRPr="00D5573F" w:rsidRDefault="00B74478" w:rsidP="005F604F">
            <w:pPr>
              <w:pStyle w:val="IsTable"/>
            </w:pPr>
            <w:r w:rsidRPr="00D5573F">
              <w:t>service provision</w:t>
            </w:r>
          </w:p>
        </w:tc>
        <w:tc>
          <w:tcPr>
            <w:tcW w:w="1527" w:type="dxa"/>
            <w:tcBorders>
              <w:top w:val="single" w:sz="4" w:space="0" w:color="auto"/>
            </w:tcBorders>
            <w:shd w:val="clear" w:color="auto" w:fill="auto"/>
          </w:tcPr>
          <w:p w:rsidR="00B74478" w:rsidRPr="00D5573F" w:rsidRDefault="00B74478" w:rsidP="00AE6224">
            <w:pPr>
              <w:pStyle w:val="IsTable"/>
            </w:pPr>
            <w:r w:rsidRPr="00D5573F">
              <w:t>152/205</w:t>
            </w:r>
          </w:p>
        </w:tc>
        <w:tc>
          <w:tcPr>
            <w:tcW w:w="990" w:type="dxa"/>
            <w:tcBorders>
              <w:top w:val="single" w:sz="4" w:space="0" w:color="auto"/>
            </w:tcBorders>
            <w:shd w:val="clear" w:color="auto" w:fill="auto"/>
          </w:tcPr>
          <w:p w:rsidR="00B74478" w:rsidRPr="00D5573F" w:rsidRDefault="00B74478" w:rsidP="00AE6224">
            <w:pPr>
              <w:pStyle w:val="IsTable"/>
            </w:pPr>
            <w:r w:rsidRPr="00D5573F">
              <w:t>74%</w:t>
            </w:r>
          </w:p>
        </w:tc>
      </w:tr>
      <w:tr w:rsidR="00B74478" w:rsidRPr="00453E67" w:rsidTr="00514EAF">
        <w:tc>
          <w:tcPr>
            <w:tcW w:w="2626" w:type="dxa"/>
            <w:shd w:val="clear" w:color="auto" w:fill="auto"/>
          </w:tcPr>
          <w:p w:rsidR="00B74478" w:rsidRPr="00D5573F" w:rsidRDefault="00B74478" w:rsidP="005F604F">
            <w:pPr>
              <w:pStyle w:val="IsTable"/>
            </w:pPr>
            <w:r w:rsidRPr="00D5573F">
              <w:t>object transfer</w:t>
            </w:r>
          </w:p>
        </w:tc>
        <w:tc>
          <w:tcPr>
            <w:tcW w:w="1527" w:type="dxa"/>
            <w:shd w:val="clear" w:color="auto" w:fill="auto"/>
          </w:tcPr>
          <w:p w:rsidR="00B74478" w:rsidRPr="00D5573F" w:rsidRDefault="00B74478" w:rsidP="00AE6224">
            <w:pPr>
              <w:pStyle w:val="IsTable"/>
            </w:pPr>
            <w:r w:rsidRPr="00D5573F">
              <w:t>42/205</w:t>
            </w:r>
          </w:p>
        </w:tc>
        <w:tc>
          <w:tcPr>
            <w:tcW w:w="990" w:type="dxa"/>
            <w:shd w:val="clear" w:color="auto" w:fill="auto"/>
          </w:tcPr>
          <w:p w:rsidR="00B74478" w:rsidRPr="00D5573F" w:rsidRDefault="00B74478" w:rsidP="00AE6224">
            <w:pPr>
              <w:pStyle w:val="IsTable"/>
            </w:pPr>
            <w:r w:rsidRPr="00D5573F">
              <w:t>20.5%</w:t>
            </w:r>
          </w:p>
        </w:tc>
      </w:tr>
      <w:tr w:rsidR="00B74478" w:rsidRPr="00453E67" w:rsidTr="00514EAF">
        <w:tc>
          <w:tcPr>
            <w:tcW w:w="2626" w:type="dxa"/>
            <w:shd w:val="clear" w:color="auto" w:fill="auto"/>
          </w:tcPr>
          <w:p w:rsidR="00B74478" w:rsidRPr="00D5573F" w:rsidRDefault="00B74478" w:rsidP="005F604F">
            <w:pPr>
              <w:pStyle w:val="IsTable"/>
            </w:pPr>
            <w:r w:rsidRPr="00D5573F">
              <w:t>trouble assistance</w:t>
            </w:r>
          </w:p>
        </w:tc>
        <w:tc>
          <w:tcPr>
            <w:tcW w:w="1527" w:type="dxa"/>
            <w:shd w:val="clear" w:color="auto" w:fill="auto"/>
          </w:tcPr>
          <w:p w:rsidR="00B74478" w:rsidRPr="00D5573F" w:rsidRDefault="00B74478" w:rsidP="00AE6224">
            <w:pPr>
              <w:pStyle w:val="IsTable"/>
            </w:pPr>
            <w:r w:rsidRPr="00D5573F">
              <w:t>7/205</w:t>
            </w:r>
          </w:p>
        </w:tc>
        <w:tc>
          <w:tcPr>
            <w:tcW w:w="990" w:type="dxa"/>
            <w:shd w:val="clear" w:color="auto" w:fill="auto"/>
          </w:tcPr>
          <w:p w:rsidR="00B74478" w:rsidRPr="00D5573F" w:rsidRDefault="00B74478" w:rsidP="00AE6224">
            <w:pPr>
              <w:pStyle w:val="IsTable"/>
            </w:pPr>
            <w:r w:rsidRPr="00D5573F">
              <w:t>3.5%</w:t>
            </w:r>
          </w:p>
        </w:tc>
      </w:tr>
      <w:tr w:rsidR="00B74478" w:rsidRPr="00453E67" w:rsidTr="00514EAF">
        <w:tc>
          <w:tcPr>
            <w:tcW w:w="2626" w:type="dxa"/>
            <w:shd w:val="clear" w:color="auto" w:fill="auto"/>
          </w:tcPr>
          <w:p w:rsidR="00B74478" w:rsidRPr="00D5573F" w:rsidRDefault="00B74478" w:rsidP="005F604F">
            <w:pPr>
              <w:pStyle w:val="IsTable"/>
            </w:pPr>
            <w:r w:rsidRPr="00D5573F">
              <w:t>alteration of trajectory</w:t>
            </w:r>
          </w:p>
        </w:tc>
        <w:tc>
          <w:tcPr>
            <w:tcW w:w="1527" w:type="dxa"/>
            <w:shd w:val="clear" w:color="auto" w:fill="auto"/>
          </w:tcPr>
          <w:p w:rsidR="00B74478" w:rsidRPr="00D5573F" w:rsidRDefault="00B74478" w:rsidP="00AE6224">
            <w:pPr>
              <w:pStyle w:val="IsTable"/>
            </w:pPr>
            <w:r w:rsidRPr="00D5573F">
              <w:t>4/205</w:t>
            </w:r>
          </w:p>
        </w:tc>
        <w:tc>
          <w:tcPr>
            <w:tcW w:w="990" w:type="dxa"/>
            <w:shd w:val="clear" w:color="auto" w:fill="auto"/>
          </w:tcPr>
          <w:p w:rsidR="00B74478" w:rsidRPr="00D5573F" w:rsidRDefault="00B74478" w:rsidP="00AE6224">
            <w:pPr>
              <w:pStyle w:val="IsTable"/>
            </w:pPr>
            <w:r w:rsidRPr="00D5573F">
              <w:t>2%</w:t>
            </w:r>
          </w:p>
        </w:tc>
      </w:tr>
    </w:tbl>
    <w:p w:rsidR="00B74478" w:rsidRPr="00B74478" w:rsidRDefault="00B74478" w:rsidP="005F604F">
      <w:pPr>
        <w:pStyle w:val="IsTable"/>
      </w:pPr>
      <w:proofErr w:type="gramStart"/>
      <w:r>
        <w:t>Table 1.</w:t>
      </w:r>
      <w:proofErr w:type="gramEnd"/>
      <w:r>
        <w:t xml:space="preserve"> </w:t>
      </w:r>
      <w:r w:rsidRPr="00B74478">
        <w:t>Relative frequencies of recruitment sequence subtypes (n=205)</w:t>
      </w:r>
    </w:p>
    <w:p w:rsidR="00B74478" w:rsidRPr="008C089D" w:rsidRDefault="00B74478" w:rsidP="00B74478">
      <w:pPr>
        <w:pStyle w:val="lsTextNoIndent"/>
        <w:rPr>
          <w:rFonts w:cs="Linux Libertine O"/>
        </w:rPr>
      </w:pPr>
    </w:p>
    <w:p w:rsidR="00B74478" w:rsidRPr="008C089D" w:rsidRDefault="00B74478" w:rsidP="00B74478">
      <w:pPr>
        <w:pStyle w:val="lsTextNoIndent"/>
        <w:rPr>
          <w:rFonts w:cs="Linux Libertine O"/>
        </w:rPr>
      </w:pPr>
      <w:r w:rsidRPr="008C089D">
        <w:rPr>
          <w:rFonts w:cs="Linux Libertine O"/>
        </w:rPr>
        <w:t xml:space="preserve">Extracts 1 and 2 have already provided examples of the two most frequently occurring categories; in Extract 1 participant </w:t>
      </w:r>
      <w:proofErr w:type="gramStart"/>
      <w:r w:rsidRPr="008C089D">
        <w:rPr>
          <w:rFonts w:cs="Linux Libertine O"/>
        </w:rPr>
        <w:t>A</w:t>
      </w:r>
      <w:proofErr w:type="gramEnd"/>
      <w:r w:rsidRPr="008C089D">
        <w:rPr>
          <w:rFonts w:cs="Linux Libertine O"/>
        </w:rPr>
        <w:t xml:space="preserve"> requests the provision of a service, sweeping the floor, and in Extract 2 participant A asks for an object, a plastic tub. Extract 3 shows an example of an alteration of a trajectory of action; A notices that B is sitting in such a way that she appears uncomfortable, and tells her to alter the way she is currently sitting to a more restful position, giving the reason that otherwise her back will hurt. </w:t>
      </w:r>
    </w:p>
    <w:p w:rsidR="00B74478" w:rsidRPr="008C089D" w:rsidRDefault="00B74478" w:rsidP="00B74478">
      <w:pPr>
        <w:pStyle w:val="IsExampleConvExtract"/>
        <w:rPr>
          <w:rFonts w:ascii="Linux Libertine O" w:hAnsi="Linux Libertine O" w:cs="Linux Libertine O"/>
        </w:rPr>
      </w:pPr>
      <w:r w:rsidRPr="008C089D">
        <w:t>CHSF2011_06_25S2_3916900</w:t>
      </w:r>
      <w:r w:rsidR="009276E3">
        <w:br/>
      </w:r>
      <w:r>
        <w:br/>
      </w:r>
      <w:r w:rsidR="00756C7D">
        <w:t xml:space="preserve">1 </w:t>
      </w:r>
      <w:r w:rsidRPr="008C089D">
        <w:t>A</w:t>
      </w:r>
      <w:r w:rsidR="009276E3">
        <w:t xml:space="preserve">   </w:t>
      </w:r>
      <w:r w:rsidR="00756C7D">
        <w:t xml:space="preserve"> </w:t>
      </w:r>
      <w:r w:rsidRPr="008C089D">
        <w:t>leka leka leka beenbushu kiya</w:t>
      </w:r>
      <w:r w:rsidRPr="008C089D">
        <w:tab/>
      </w:r>
      <w:r w:rsidR="009276E3">
        <w:t xml:space="preserve">                      </w:t>
      </w:r>
      <w:r w:rsidRPr="008C089D">
        <w:t>M1</w:t>
      </w:r>
      <w:r>
        <w:br/>
      </w:r>
      <w:r w:rsidR="00756C7D">
        <w:t xml:space="preserve"> </w:t>
      </w:r>
      <w:r w:rsidR="009276E3">
        <w:t xml:space="preserve">      </w:t>
      </w:r>
      <w:r w:rsidRPr="008C089D">
        <w:t xml:space="preserve">rest rest rest back hurt </w:t>
      </w:r>
      <w:r>
        <w:br/>
      </w:r>
      <w:r w:rsidR="00756C7D">
        <w:t xml:space="preserve"> </w:t>
      </w:r>
      <w:r w:rsidR="009276E3">
        <w:t xml:space="preserve">      </w:t>
      </w:r>
      <w:r w:rsidRPr="008C089D">
        <w:t>rest rest rest, (your) back will hurt</w:t>
      </w:r>
      <w:r>
        <w:br/>
      </w:r>
      <w:r w:rsidR="000D09B2">
        <w:br/>
      </w:r>
      <w:r w:rsidR="00756C7D">
        <w:t>2 B</w:t>
      </w:r>
      <w:r w:rsidR="009276E3">
        <w:t xml:space="preserve">    </w:t>
      </w:r>
      <w:r w:rsidRPr="008C089D">
        <w:t>((reclines))</w:t>
      </w:r>
      <w:r w:rsidR="009276E3">
        <w:t xml:space="preserve">                                      </w:t>
      </w:r>
      <w:r w:rsidR="00756C7D">
        <w:t xml:space="preserve"> </w:t>
      </w:r>
      <w:r w:rsidRPr="008C089D">
        <w:t>M2</w:t>
      </w:r>
    </w:p>
    <w:p w:rsidR="00B74478" w:rsidRPr="008C089D" w:rsidRDefault="00756C7D" w:rsidP="00B74478">
      <w:pPr>
        <w:pStyle w:val="lsTextNoIndent"/>
        <w:rPr>
          <w:rFonts w:cs="Linux Libertine O"/>
        </w:rPr>
      </w:pPr>
      <w:r>
        <w:rPr>
          <w:rFonts w:cs="Linux Libertine O"/>
        </w:rPr>
        <w:t>As illustrated in Table</w:t>
      </w:r>
      <w:r w:rsidR="00B74478" w:rsidRPr="008C089D">
        <w:rPr>
          <w:rFonts w:cs="Linux Libertine O"/>
        </w:rPr>
        <w:t xml:space="preserve"> 1, alterations of trajectory were the least frequent of the s</w:t>
      </w:r>
      <w:r w:rsidR="00B74478" w:rsidRPr="008C089D">
        <w:rPr>
          <w:rFonts w:cs="Linux Libertine O"/>
        </w:rPr>
        <w:t>e</w:t>
      </w:r>
      <w:r w:rsidR="00B74478" w:rsidRPr="008C089D">
        <w:rPr>
          <w:rFonts w:cs="Linux Libertine O"/>
        </w:rPr>
        <w:t xml:space="preserve">quence types in the </w:t>
      </w:r>
      <w:proofErr w:type="spellStart"/>
      <w:r w:rsidR="00B74478" w:rsidRPr="008C089D">
        <w:rPr>
          <w:rFonts w:cs="Linux Libertine O"/>
        </w:rPr>
        <w:t>Cha'palaa</w:t>
      </w:r>
      <w:proofErr w:type="spellEnd"/>
      <w:r w:rsidR="00B74478" w:rsidRPr="008C089D">
        <w:rPr>
          <w:rFonts w:cs="Linux Libertine O"/>
        </w:rPr>
        <w:t xml:space="preserve"> sample. Preliminary analysis of the data set involving children, mentioned above in 1.2, show many more attempts to alter and correct b</w:t>
      </w:r>
      <w:r w:rsidR="00B74478" w:rsidRPr="008C089D">
        <w:rPr>
          <w:rFonts w:cs="Linux Libertine O"/>
        </w:rPr>
        <w:t>e</w:t>
      </w:r>
      <w:r w:rsidR="00B74478" w:rsidRPr="008C089D">
        <w:rPr>
          <w:rFonts w:cs="Linux Libertine O"/>
        </w:rPr>
        <w:t>havior in those cases, suggesting that social status may play a role, and that adults may try to avoid such potentially face-threatening interactions among each other, while in similar interactions with children such recruitments may be the norm. Future work with data set of child-involved cases stands to shed more light on these issues.</w:t>
      </w:r>
    </w:p>
    <w:p w:rsidR="00B74478" w:rsidRPr="008C089D" w:rsidRDefault="00B74478" w:rsidP="00306F05">
      <w:pPr>
        <w:pStyle w:val="lsTextIndent"/>
        <w:rPr>
          <w:rFonts w:cs="Linux Libertine O"/>
        </w:rPr>
      </w:pPr>
      <w:r w:rsidRPr="008C089D">
        <w:rPr>
          <w:rFonts w:cs="Linux Libertine O"/>
        </w:rPr>
        <w:t xml:space="preserve">The last sub-type of case that was included in the sample were sequences in which B steps in to assist A with some problem that, while usually evident from the context, has not been explicitly requested by A. For example, in Extract 4 B and several boys were sitting in front of the kitchen door, scraping and eating coconut shavings. When A begins to approach with a heavy load of bananas,  B and the others first gaze at her and then proceed to move the bowls, stools, and other objects out of her way, and to lean to the side to allow her to pass into the kitchen more easily. </w:t>
      </w:r>
    </w:p>
    <w:p w:rsidR="00B74478" w:rsidRPr="00306F05" w:rsidRDefault="00B74478" w:rsidP="00B74478">
      <w:pPr>
        <w:pStyle w:val="IsExampleConvExtract"/>
        <w:rPr>
          <w:rFonts w:ascii="Linux Libertine O" w:hAnsi="Linux Libertine O" w:cs="Linux Libertine O"/>
        </w:rPr>
      </w:pPr>
      <w:r w:rsidRPr="008C089D">
        <w:lastRenderedPageBreak/>
        <w:t>CHSF2012_08_05S5_363190</w:t>
      </w:r>
      <w:r w:rsidR="00756C7D">
        <w:br/>
      </w:r>
      <w:r>
        <w:br/>
      </w:r>
      <w:r w:rsidR="00756C7D">
        <w:t xml:space="preserve">1 A   </w:t>
      </w:r>
      <w:r w:rsidRPr="008C089D">
        <w:t>((walks towards door with load of bananas))</w:t>
      </w:r>
      <w:r w:rsidRPr="008C089D">
        <w:tab/>
      </w:r>
      <w:r w:rsidR="00756C7D">
        <w:t xml:space="preserve">          </w:t>
      </w:r>
      <w:r w:rsidRPr="008C089D">
        <w:t>M1</w:t>
      </w:r>
      <w:r>
        <w:br/>
      </w:r>
      <w:r w:rsidR="00A072A7">
        <w:br/>
      </w:r>
      <w:r w:rsidR="00756C7D">
        <w:t xml:space="preserve">2 B   </w:t>
      </w:r>
      <w:r w:rsidRPr="008C089D">
        <w:t>((move</w:t>
      </w:r>
      <w:r w:rsidR="00756C7D">
        <w:t xml:space="preserve">s bowl out of way; leans away))                </w:t>
      </w:r>
      <w:r w:rsidRPr="008C089D">
        <w:t>M2</w:t>
      </w:r>
    </w:p>
    <w:p w:rsidR="00756C7D" w:rsidRDefault="00756C7D" w:rsidP="00CC517E">
      <w:pPr>
        <w:pStyle w:val="IsImage"/>
      </w:pPr>
      <w:proofErr w:type="gramStart"/>
      <w:r>
        <w:t>Image 4a.</w:t>
      </w:r>
      <w:proofErr w:type="gramEnd"/>
      <w:r>
        <w:t xml:space="preserve"> Participant B and accompanying children collecting coconut shaving in a bowl, while Participant A is approaching with a load of bananas (line 1). </w:t>
      </w:r>
    </w:p>
    <w:p w:rsidR="00756C7D" w:rsidRDefault="003423A2" w:rsidP="00CC517E">
      <w:pPr>
        <w:pStyle w:val="IsImage"/>
        <w:rPr>
          <w:b/>
        </w:rPr>
      </w:pPr>
      <w:r>
        <w:rPr>
          <w:b/>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28.75pt;height:129pt;visibility:visible;mso-wrap-style:square">
            <v:imagedata r:id="rId9" o:title="CHSF2012_08_05S5_363190_00_bananas past"/>
          </v:shape>
        </w:pict>
      </w:r>
    </w:p>
    <w:p w:rsidR="00756C7D" w:rsidRDefault="00D06667" w:rsidP="00CC517E">
      <w:pPr>
        <w:pStyle w:val="IsImage"/>
      </w:pPr>
      <w:proofErr w:type="gramStart"/>
      <w:r>
        <w:t>Image</w:t>
      </w:r>
      <w:r w:rsidR="00756C7D">
        <w:t xml:space="preserve"> 4b.</w:t>
      </w:r>
      <w:proofErr w:type="gramEnd"/>
      <w:r w:rsidR="00756C7D">
        <w:t xml:space="preserve"> Participant B and children see Participant </w:t>
      </w:r>
      <w:proofErr w:type="gramStart"/>
      <w:r w:rsidR="00756C7D">
        <w:t>A</w:t>
      </w:r>
      <w:proofErr w:type="gramEnd"/>
      <w:r w:rsidR="00756C7D">
        <w:t xml:space="preserve"> approaching and move the bowl and stool out of her way (line 2). </w:t>
      </w:r>
    </w:p>
    <w:p w:rsidR="00756C7D" w:rsidRDefault="003423A2" w:rsidP="00CC517E">
      <w:pPr>
        <w:pStyle w:val="IsImage"/>
        <w:rPr>
          <w:b/>
          <w:noProof/>
        </w:rPr>
      </w:pPr>
      <w:r>
        <w:rPr>
          <w:b/>
          <w:noProof/>
        </w:rPr>
        <w:pict>
          <v:shape id="Picture 2" o:spid="_x0000_i1026" type="#_x0000_t75" style="width:232.5pt;height:130.5pt;visibility:visible;mso-wrap-style:square">
            <v:imagedata r:id="rId10" o:title="CHSF2012_08_05S5_363190_01_bananas past"/>
          </v:shape>
        </w:pict>
      </w:r>
    </w:p>
    <w:p w:rsidR="000D09B2" w:rsidRDefault="000D09B2" w:rsidP="000D09B2">
      <w:pPr>
        <w:pStyle w:val="lsTextNoIndent"/>
      </w:pPr>
    </w:p>
    <w:p w:rsidR="00756C7D" w:rsidRDefault="00D06667" w:rsidP="00CC517E">
      <w:pPr>
        <w:pStyle w:val="IsImage"/>
      </w:pPr>
      <w:proofErr w:type="gramStart"/>
      <w:r>
        <w:lastRenderedPageBreak/>
        <w:t>Image</w:t>
      </w:r>
      <w:r w:rsidR="00756C7D">
        <w:t xml:space="preserve"> 4c.</w:t>
      </w:r>
      <w:proofErr w:type="gramEnd"/>
      <w:r w:rsidR="00756C7D">
        <w:t xml:space="preserve"> </w:t>
      </w:r>
      <w:r w:rsidR="00FA4C08">
        <w:t>Participant B and children lean out of the way as Participant A passes with her load of bananas (line 2)</w:t>
      </w:r>
    </w:p>
    <w:p w:rsidR="00756C7D" w:rsidRPr="00FA4C08" w:rsidRDefault="00744EE9" w:rsidP="00CC517E">
      <w:pPr>
        <w:pStyle w:val="IsImage"/>
        <w:rPr>
          <w:rFonts w:cs="Times New Roman"/>
          <w:b/>
        </w:rPr>
      </w:pPr>
      <w:r>
        <w:rPr>
          <w:b/>
          <w:noProof/>
        </w:rPr>
        <w:pict>
          <v:shape id="Picture 4" o:spid="_x0000_i1027" type="#_x0000_t75" style="width:232.5pt;height:130.5pt;visibility:visible;mso-wrap-style:square">
            <v:imagedata r:id="rId11" o:title="CHSF2012_08_05S5_363190_02_bananas past"/>
          </v:shape>
        </w:pict>
      </w:r>
    </w:p>
    <w:p w:rsidR="00B74478" w:rsidRPr="008C089D" w:rsidRDefault="00B74478" w:rsidP="00B74478">
      <w:pPr>
        <w:pStyle w:val="lsTextNoIndent"/>
        <w:rPr>
          <w:rFonts w:cs="Linux Libertine O"/>
        </w:rPr>
      </w:pPr>
      <w:r w:rsidRPr="008C089D">
        <w:rPr>
          <w:rFonts w:cs="Linux Libertine O"/>
        </w:rPr>
        <w:t xml:space="preserve">These instances of pro-social behavior differ from the other cases because M1 only exists retrospectively in light of B's reaction in M2, and does not feature any on-record behavior that might be understood as a request for assistance. However, the types of services and objects that B provides in such cases are the same types of local practical actions that were often explicitly asked for in </w:t>
      </w:r>
      <w:r w:rsidR="000D09B2">
        <w:rPr>
          <w:rFonts w:cs="Linux Libertine O"/>
        </w:rPr>
        <w:t xml:space="preserve">other instances ('Move over so I </w:t>
      </w:r>
      <w:r w:rsidRPr="008C089D">
        <w:rPr>
          <w:rFonts w:cs="Linux Libertine O"/>
        </w:rPr>
        <w:t xml:space="preserve">can pass.' etc.). </w:t>
      </w:r>
    </w:p>
    <w:p w:rsidR="00B74478" w:rsidRPr="008C089D" w:rsidRDefault="00A072A7" w:rsidP="00B74478">
      <w:pPr>
        <w:pStyle w:val="lsHeading1"/>
        <w:rPr>
          <w:rFonts w:cs="Linux Libertine O"/>
        </w:rPr>
      </w:pPr>
      <w:r>
        <w:rPr>
          <w:rFonts w:cs="Linux Libertine O"/>
        </w:rPr>
        <w:t>Formats in Move 1</w:t>
      </w:r>
      <w:r w:rsidR="00B74478" w:rsidRPr="008C089D">
        <w:rPr>
          <w:rFonts w:cs="Linux Libertine O"/>
        </w:rPr>
        <w:t>: the recruitment</w:t>
      </w:r>
    </w:p>
    <w:p w:rsidR="00A95921" w:rsidRPr="00A072A7" w:rsidRDefault="00FA4C08" w:rsidP="00A072A7">
      <w:pPr>
        <w:pStyle w:val="lsTextNoIndent"/>
        <w:rPr>
          <w:rFonts w:cs="Linux Libertine O"/>
        </w:rPr>
      </w:pPr>
      <w:r>
        <w:rPr>
          <w:rFonts w:cs="Linux Libertine O"/>
        </w:rPr>
        <w:t>The formats used by P</w:t>
      </w:r>
      <w:r w:rsidR="00B74478" w:rsidRPr="008C089D">
        <w:rPr>
          <w:rFonts w:cs="Linux Libertine O"/>
        </w:rPr>
        <w:t xml:space="preserve">articipant </w:t>
      </w:r>
      <w:proofErr w:type="gramStart"/>
      <w:r w:rsidR="00B74478" w:rsidRPr="008C089D">
        <w:rPr>
          <w:rFonts w:cs="Linux Libertine O"/>
        </w:rPr>
        <w:t>A</w:t>
      </w:r>
      <w:proofErr w:type="gramEnd"/>
      <w:r w:rsidR="00B74478" w:rsidRPr="008C089D">
        <w:rPr>
          <w:rFonts w:cs="Linux Libertine O"/>
        </w:rPr>
        <w:t xml:space="preserve"> in M1 could be fully non-verbal, fully verbal, or a composite of verbal and non-verbal elements. This section describes the composition of M1 in both the visual and the spoken channels. </w:t>
      </w:r>
    </w:p>
    <w:p w:rsidR="00B74478" w:rsidRPr="008C089D" w:rsidRDefault="00B74478" w:rsidP="00B74478">
      <w:pPr>
        <w:pStyle w:val="lsHeading2"/>
        <w:rPr>
          <w:rFonts w:cs="Linux Libertine O"/>
        </w:rPr>
      </w:pPr>
      <w:r w:rsidRPr="008C089D">
        <w:rPr>
          <w:rFonts w:cs="Linux Libertine O"/>
        </w:rPr>
        <w:t>Fully nonverbal recruitments</w:t>
      </w:r>
    </w:p>
    <w:p w:rsidR="00B74478" w:rsidRPr="008C089D" w:rsidRDefault="00B74478" w:rsidP="00B74478">
      <w:pPr>
        <w:pStyle w:val="lsTextNoIndent"/>
        <w:rPr>
          <w:rFonts w:cs="Linux Libertine O"/>
        </w:rPr>
      </w:pPr>
      <w:r w:rsidRPr="008C089D">
        <w:rPr>
          <w:rFonts w:cs="Linux Libertine O"/>
        </w:rPr>
        <w:t xml:space="preserve">Most of the recruitment formats in the </w:t>
      </w:r>
      <w:proofErr w:type="spellStart"/>
      <w:r w:rsidRPr="008C089D">
        <w:rPr>
          <w:rFonts w:cs="Linux Libertine O"/>
        </w:rPr>
        <w:t>Cha'palaa</w:t>
      </w:r>
      <w:proofErr w:type="spellEnd"/>
      <w:r w:rsidRPr="008C089D">
        <w:rPr>
          <w:rFonts w:cs="Linux Libertine O"/>
        </w:rPr>
        <w:t xml:space="preserve"> sample included some spoken el</w:t>
      </w:r>
      <w:r w:rsidRPr="008C089D">
        <w:rPr>
          <w:rFonts w:cs="Linux Libertine O"/>
        </w:rPr>
        <w:t>e</w:t>
      </w:r>
      <w:r w:rsidRPr="008C089D">
        <w:rPr>
          <w:rFonts w:cs="Linux Libertine O"/>
        </w:rPr>
        <w:t>ments; of the 205 cases sampled, only 9 were fully non-verbal in M1 (excluding cases of 'trouble assistance' which are n</w:t>
      </w:r>
      <w:r w:rsidR="000D09B2">
        <w:rPr>
          <w:rFonts w:cs="Linux Libertine O"/>
        </w:rPr>
        <w:t>ot on-record recruitments; see S</w:t>
      </w:r>
      <w:r w:rsidRPr="008C089D">
        <w:rPr>
          <w:rFonts w:cs="Linux Libertine O"/>
        </w:rPr>
        <w:t>ection 2.3). An e</w:t>
      </w:r>
      <w:r w:rsidRPr="008C089D">
        <w:rPr>
          <w:rFonts w:cs="Linux Libertine O"/>
        </w:rPr>
        <w:t>x</w:t>
      </w:r>
      <w:r w:rsidRPr="008C089D">
        <w:rPr>
          <w:rFonts w:cs="Linux Libertine O"/>
        </w:rPr>
        <w:t xml:space="preserve">ample of one such case is shown in Extract 5, in which A and B </w:t>
      </w:r>
      <w:proofErr w:type="gramStart"/>
      <w:r w:rsidRPr="008C089D">
        <w:rPr>
          <w:rFonts w:cs="Linux Libertine O"/>
        </w:rPr>
        <w:t>are</w:t>
      </w:r>
      <w:proofErr w:type="gramEnd"/>
      <w:r w:rsidRPr="008C089D">
        <w:rPr>
          <w:rFonts w:cs="Linux Libertine O"/>
        </w:rPr>
        <w:t xml:space="preserve"> taking care o</w:t>
      </w:r>
      <w:r w:rsidR="000D09B2">
        <w:rPr>
          <w:rFonts w:cs="Linux Libertine O"/>
        </w:rPr>
        <w:t>f an injured chick together. D</w:t>
      </w:r>
      <w:r w:rsidRPr="008C089D">
        <w:rPr>
          <w:rFonts w:cs="Linux Libertine O"/>
        </w:rPr>
        <w:t xml:space="preserve">uring a moment when no spoken conversation is ongoing, </w:t>
      </w:r>
      <w:proofErr w:type="gramStart"/>
      <w:r w:rsidRPr="008C089D">
        <w:rPr>
          <w:rFonts w:cs="Linux Libertine O"/>
        </w:rPr>
        <w:t>A</w:t>
      </w:r>
      <w:proofErr w:type="gramEnd"/>
      <w:r w:rsidRPr="008C089D">
        <w:rPr>
          <w:rFonts w:cs="Linux Libertine O"/>
        </w:rPr>
        <w:t xml:space="preserve"> holds out the chick for B to hold for a moment so A can keep his hands free. B r</w:t>
      </w:r>
      <w:r w:rsidRPr="008C089D">
        <w:rPr>
          <w:rFonts w:cs="Linux Libertine O"/>
        </w:rPr>
        <w:t>e</w:t>
      </w:r>
      <w:r w:rsidRPr="008C089D">
        <w:rPr>
          <w:rFonts w:cs="Linux Libertine O"/>
        </w:rPr>
        <w:t xml:space="preserve">sponds to </w:t>
      </w:r>
      <w:proofErr w:type="gramStart"/>
      <w:r w:rsidRPr="008C089D">
        <w:rPr>
          <w:rFonts w:cs="Linux Libertine O"/>
        </w:rPr>
        <w:t>A</w:t>
      </w:r>
      <w:proofErr w:type="gramEnd"/>
      <w:r w:rsidRPr="008C089D">
        <w:rPr>
          <w:rFonts w:cs="Linux Libertine O"/>
        </w:rPr>
        <w:t xml:space="preserve"> holding the chick out by reaching up to take it. </w:t>
      </w:r>
    </w:p>
    <w:p w:rsidR="00B74478" w:rsidRPr="004E03EE" w:rsidRDefault="00B74478" w:rsidP="00B74478">
      <w:pPr>
        <w:pStyle w:val="IsExampleConvExtract"/>
        <w:rPr>
          <w:rFonts w:ascii="Linux Libertine O" w:hAnsi="Linux Libertine O" w:cs="Linux Libertine O"/>
        </w:rPr>
      </w:pPr>
      <w:r w:rsidRPr="008C089D">
        <w:t xml:space="preserve"> CHSF2012_01_20S6_3387180</w:t>
      </w:r>
      <w:r w:rsidR="000D09B2">
        <w:br/>
      </w:r>
      <w:r>
        <w:br/>
      </w:r>
      <w:r w:rsidRPr="008C089D">
        <w:t>1</w:t>
      </w:r>
      <w:r w:rsidRPr="008C089D">
        <w:tab/>
        <w:t>A</w:t>
      </w:r>
      <w:r w:rsidRPr="008C089D">
        <w:tab/>
      </w:r>
      <w:r w:rsidR="0059142C">
        <w:t xml:space="preserve">   </w:t>
      </w:r>
      <w:r w:rsidRPr="008C089D">
        <w:t>((holds out chick))</w:t>
      </w:r>
      <w:r w:rsidRPr="008C089D">
        <w:tab/>
      </w:r>
      <w:r w:rsidR="0059142C">
        <w:t xml:space="preserve"> </w:t>
      </w:r>
      <w:r w:rsidR="00A072A7">
        <w:t xml:space="preserve">                               </w:t>
      </w:r>
      <w:r w:rsidRPr="008C089D">
        <w:t>M1</w:t>
      </w:r>
      <w:r>
        <w:br/>
      </w:r>
      <w:r w:rsidR="00A072A7">
        <w:br/>
      </w:r>
      <w:r w:rsidRPr="008C089D">
        <w:t>2</w:t>
      </w:r>
      <w:r w:rsidRPr="008C089D">
        <w:tab/>
        <w:t>B</w:t>
      </w:r>
      <w:r w:rsidRPr="008C089D">
        <w:tab/>
      </w:r>
      <w:r w:rsidR="0059142C">
        <w:t xml:space="preserve">   </w:t>
      </w:r>
      <w:r w:rsidRPr="008C089D">
        <w:t>((takes chick))</w:t>
      </w:r>
      <w:r w:rsidRPr="008C089D">
        <w:tab/>
      </w:r>
      <w:r w:rsidR="0059142C">
        <w:t xml:space="preserve">     </w:t>
      </w:r>
      <w:r w:rsidR="00A072A7">
        <w:t xml:space="preserve">                               </w:t>
      </w:r>
      <w:r w:rsidRPr="008C089D">
        <w:t>M2</w:t>
      </w:r>
    </w:p>
    <w:p w:rsidR="00FD1745" w:rsidRPr="00FD1745" w:rsidRDefault="003423A2" w:rsidP="00A95921">
      <w:pPr>
        <w:pStyle w:val="lsTextNoIndent"/>
      </w:pPr>
      <w:r>
        <w:rPr>
          <w:noProof/>
        </w:rPr>
        <w:lastRenderedPageBreak/>
        <w:pict>
          <v:shape id="_x0000_s1041" type="#_x0000_t75" style="position:absolute;left:0;text-align:left;margin-left:1.2pt;margin-top:14.6pt;width:353.2pt;height:199.5pt;z-index:1">
            <v:imagedata r:id="rId12" o:title=""/>
            <w10:wrap type="topAndBottom"/>
          </v:shape>
        </w:pict>
      </w:r>
      <w:proofErr w:type="gramStart"/>
      <w:r w:rsidR="004E03EE">
        <w:t>Figure 5a.</w:t>
      </w:r>
      <w:proofErr w:type="gramEnd"/>
      <w:r w:rsidR="004E03EE">
        <w:t xml:space="preserve"> Participant A holds out his hand and Participant B hands the chick to him. </w:t>
      </w:r>
    </w:p>
    <w:p w:rsidR="00B74478" w:rsidRPr="008C089D" w:rsidRDefault="00B74478" w:rsidP="00B74478">
      <w:pPr>
        <w:pStyle w:val="lsTextNoIndent"/>
        <w:rPr>
          <w:rFonts w:cs="Linux Libertine O"/>
        </w:rPr>
      </w:pPr>
      <w:r w:rsidRPr="008C089D">
        <w:rPr>
          <w:rFonts w:cs="Linux Libertine O"/>
        </w:rPr>
        <w:t>The main formats for nonverbal requests in the sample were holding out objects, as in Extract 5, and holding out the hand to receive objects. These were also two of the major nonverbal formats seen accompanying verbal recruitment formats, the topic of the next section.</w:t>
      </w:r>
    </w:p>
    <w:p w:rsidR="00B74478" w:rsidRPr="008C089D" w:rsidRDefault="00B74478" w:rsidP="00B74478">
      <w:pPr>
        <w:pStyle w:val="lsHeading2"/>
        <w:rPr>
          <w:rFonts w:cs="Linux Libertine O"/>
        </w:rPr>
      </w:pPr>
      <w:r w:rsidRPr="008C089D">
        <w:rPr>
          <w:rFonts w:cs="Linux Libertine O"/>
        </w:rPr>
        <w:t>Nonverbal behavior in recruitments</w:t>
      </w:r>
    </w:p>
    <w:p w:rsidR="00B74478" w:rsidRPr="008C089D" w:rsidRDefault="00B74478" w:rsidP="00B74478">
      <w:pPr>
        <w:pStyle w:val="lsTextNoIndent"/>
        <w:rPr>
          <w:rFonts w:cs="Linux Libertine O"/>
        </w:rPr>
      </w:pPr>
      <w:r w:rsidRPr="008C089D">
        <w:rPr>
          <w:rFonts w:cs="Linux Libertine O"/>
        </w:rPr>
        <w:t>In most recruitment sequences M1 includes no nonverbal behavior that is salient or relevant for the sequence; instead, target actions are usually specified verbally. Ho</w:t>
      </w:r>
      <w:r w:rsidRPr="008C089D">
        <w:rPr>
          <w:rFonts w:cs="Linux Libertine O"/>
        </w:rPr>
        <w:t>w</w:t>
      </w:r>
      <w:r w:rsidRPr="008C089D">
        <w:rPr>
          <w:rFonts w:cs="Linux Libertine O"/>
        </w:rPr>
        <w:t xml:space="preserve">ever, in 55 of 205 </w:t>
      </w:r>
      <w:proofErr w:type="spellStart"/>
      <w:r w:rsidRPr="008C089D">
        <w:rPr>
          <w:rFonts w:cs="Linux Libertine O"/>
        </w:rPr>
        <w:t>Cha'palaa</w:t>
      </w:r>
      <w:proofErr w:type="spellEnd"/>
      <w:r w:rsidRPr="008C089D">
        <w:rPr>
          <w:rFonts w:cs="Linux Libertine O"/>
        </w:rPr>
        <w:t xml:space="preserve"> recruitment cases some relevant nonverbal behavior o</w:t>
      </w:r>
      <w:r w:rsidRPr="008C089D">
        <w:rPr>
          <w:rFonts w:cs="Linux Libertine O"/>
        </w:rPr>
        <w:t>c</w:t>
      </w:r>
      <w:r w:rsidRPr="008C089D">
        <w:rPr>
          <w:rFonts w:cs="Linux Libertine O"/>
        </w:rPr>
        <w:t>curred. As mentioned in the previous section, 9 of these were 'stand-alone' nonverbal recruitments, but the other 46 were composites including verbal and nonverbal el</w:t>
      </w:r>
      <w:r w:rsidRPr="008C089D">
        <w:rPr>
          <w:rFonts w:cs="Linux Libertine O"/>
        </w:rPr>
        <w:t>e</w:t>
      </w:r>
      <w:r w:rsidRPr="008C089D">
        <w:rPr>
          <w:rFonts w:cs="Linux Libertine O"/>
        </w:rPr>
        <w:t>ments. While some nonverbal behavior was idiosyncratic and did not lend itself to categorization, acro</w:t>
      </w:r>
      <w:r w:rsidR="006C1036">
        <w:rPr>
          <w:rFonts w:cs="Linux Libertine O"/>
        </w:rPr>
        <w:t>ss all the languages in the comparative project,</w:t>
      </w:r>
      <w:r w:rsidRPr="008C089D">
        <w:rPr>
          <w:rFonts w:cs="Linux Libertine O"/>
        </w:rPr>
        <w:t xml:space="preserve"> several well-defined types of practices made up the majority of the nonverbal elements. In </w:t>
      </w:r>
      <w:proofErr w:type="spellStart"/>
      <w:r w:rsidRPr="008C089D">
        <w:rPr>
          <w:rFonts w:cs="Linux Libertine O"/>
        </w:rPr>
        <w:t>Cha'p</w:t>
      </w:r>
      <w:r w:rsidRPr="008C089D">
        <w:rPr>
          <w:rFonts w:cs="Linux Libertine O"/>
        </w:rPr>
        <w:t>a</w:t>
      </w:r>
      <w:r w:rsidRPr="008C089D">
        <w:rPr>
          <w:rFonts w:cs="Linux Libertine O"/>
        </w:rPr>
        <w:t>laa</w:t>
      </w:r>
      <w:proofErr w:type="spellEnd"/>
      <w:r w:rsidRPr="008C089D">
        <w:rPr>
          <w:rFonts w:cs="Linux Libertine O"/>
        </w:rPr>
        <w:t xml:space="preserve"> three practices account</w:t>
      </w:r>
      <w:r w:rsidR="006C1036">
        <w:rPr>
          <w:rFonts w:cs="Linux Libertine O"/>
        </w:rPr>
        <w:t>ed for about 85</w:t>
      </w:r>
      <w:r w:rsidRPr="008C089D">
        <w:rPr>
          <w:rFonts w:cs="Linux Libertine O"/>
        </w:rPr>
        <w:t>% of all nonverbal behavior seen in recrui</w:t>
      </w:r>
      <w:r w:rsidRPr="008C089D">
        <w:rPr>
          <w:rFonts w:cs="Linux Libertine O"/>
        </w:rPr>
        <w:t>t</w:t>
      </w:r>
      <w:r w:rsidRPr="008C089D">
        <w:rPr>
          <w:rFonts w:cs="Linux Libertine O"/>
        </w:rPr>
        <w:t xml:space="preserve">ments: Pointing was the most common of these, accounting for 42% </w:t>
      </w:r>
      <w:r w:rsidR="006C1036">
        <w:rPr>
          <w:rFonts w:cs="Linux Libertine O"/>
        </w:rPr>
        <w:t xml:space="preserve">of </w:t>
      </w:r>
      <w:r w:rsidRPr="008C089D">
        <w:rPr>
          <w:rFonts w:cs="Linux Libertine O"/>
        </w:rPr>
        <w:t>nonverbal elements. Pointing gestures usually indicated an object, location or person that was relevant for the recruitment in some way. The next-most-common practice was hol</w:t>
      </w:r>
      <w:r w:rsidRPr="008C089D">
        <w:rPr>
          <w:rFonts w:cs="Linux Libertine O"/>
        </w:rPr>
        <w:t>d</w:t>
      </w:r>
      <w:r w:rsidRPr="008C089D">
        <w:rPr>
          <w:rFonts w:cs="Linux Libertine O"/>
        </w:rPr>
        <w:t>ing out an object that is instrumentally involved in the recruitment, as seen in Extract 5, above. The</w:t>
      </w:r>
      <w:r w:rsidR="000D09B2">
        <w:rPr>
          <w:rFonts w:cs="Linux Libertine O"/>
        </w:rPr>
        <w:t xml:space="preserve"> other major practice in the sample</w:t>
      </w:r>
      <w:r w:rsidRPr="008C089D">
        <w:rPr>
          <w:rFonts w:cs="Linux Libertine O"/>
        </w:rPr>
        <w:t xml:space="preserve"> was reaching out to receive an object. In addition, t</w:t>
      </w:r>
      <w:r w:rsidR="000D09B2">
        <w:rPr>
          <w:rFonts w:cs="Linux Libertine O"/>
        </w:rPr>
        <w:t>here was one instance</w:t>
      </w:r>
      <w:r w:rsidRPr="008C089D">
        <w:rPr>
          <w:rFonts w:cs="Linux Libertine O"/>
        </w:rPr>
        <w:t xml:space="preserve"> of iconic gesture (in this case, beckoning for B to ap</w:t>
      </w:r>
      <w:r w:rsidR="006C1036">
        <w:rPr>
          <w:rFonts w:cs="Linux Libertine O"/>
        </w:rPr>
        <w:t>proach A) and about 15</w:t>
      </w:r>
      <w:r w:rsidRPr="008C089D">
        <w:rPr>
          <w:rFonts w:cs="Linux Libertine O"/>
        </w:rPr>
        <w:t xml:space="preserve">% were heterogeneous practices that did not fit into any of the cross-linguistic coding categories applied in the comparative project. </w:t>
      </w:r>
    </w:p>
    <w:p w:rsidR="00B74478" w:rsidRPr="008C089D" w:rsidRDefault="00B74478" w:rsidP="00B74478">
      <w:pPr>
        <w:pStyle w:val="lsTextNoIndent"/>
        <w:rPr>
          <w:rFonts w:cs="Linux Libertine O"/>
        </w:rPr>
      </w:pPr>
      <w:r w:rsidRPr="008C089D">
        <w:rPr>
          <w:rFonts w:cs="Linux Libertine O"/>
        </w:rPr>
        <w:t xml:space="preserve"> </w:t>
      </w:r>
    </w:p>
    <w:tbl>
      <w:tblPr>
        <w:tblW w:w="0" w:type="auto"/>
        <w:tblLook w:val="04A0" w:firstRow="1" w:lastRow="0" w:firstColumn="1" w:lastColumn="0" w:noHBand="0" w:noVBand="1"/>
      </w:tblPr>
      <w:tblGrid>
        <w:gridCol w:w="2448"/>
        <w:gridCol w:w="1530"/>
        <w:gridCol w:w="1512"/>
      </w:tblGrid>
      <w:tr w:rsidR="00524182" w:rsidRPr="00524182" w:rsidTr="00EE7F23">
        <w:tc>
          <w:tcPr>
            <w:tcW w:w="2448" w:type="dxa"/>
            <w:tcBorders>
              <w:bottom w:val="single" w:sz="4" w:space="0" w:color="auto"/>
            </w:tcBorders>
            <w:shd w:val="clear" w:color="auto" w:fill="auto"/>
          </w:tcPr>
          <w:p w:rsidR="00524182" w:rsidRPr="00524182" w:rsidRDefault="00524182" w:rsidP="00AE6224">
            <w:pPr>
              <w:pStyle w:val="IsTable"/>
            </w:pPr>
            <w:r w:rsidRPr="00524182">
              <w:lastRenderedPageBreak/>
              <w:t>Practice</w:t>
            </w:r>
          </w:p>
        </w:tc>
        <w:tc>
          <w:tcPr>
            <w:tcW w:w="1530" w:type="dxa"/>
            <w:tcBorders>
              <w:bottom w:val="single" w:sz="4" w:space="0" w:color="auto"/>
            </w:tcBorders>
            <w:shd w:val="clear" w:color="auto" w:fill="auto"/>
          </w:tcPr>
          <w:p w:rsidR="00524182" w:rsidRPr="00524182" w:rsidRDefault="00524182" w:rsidP="00AE6224">
            <w:pPr>
              <w:pStyle w:val="IsTable"/>
            </w:pPr>
            <w:r w:rsidRPr="00524182">
              <w:t># in sample</w:t>
            </w:r>
          </w:p>
        </w:tc>
        <w:tc>
          <w:tcPr>
            <w:tcW w:w="1512" w:type="dxa"/>
            <w:tcBorders>
              <w:bottom w:val="single" w:sz="4" w:space="0" w:color="auto"/>
            </w:tcBorders>
            <w:shd w:val="clear" w:color="auto" w:fill="auto"/>
          </w:tcPr>
          <w:p w:rsidR="00524182" w:rsidRPr="00524182" w:rsidRDefault="00524182" w:rsidP="00AE6224">
            <w:pPr>
              <w:pStyle w:val="IsTable"/>
            </w:pPr>
            <w:r w:rsidRPr="00524182">
              <w:t>% of total NVB</w:t>
            </w:r>
          </w:p>
        </w:tc>
      </w:tr>
      <w:tr w:rsidR="00524182" w:rsidRPr="00524182" w:rsidTr="00EE7F23">
        <w:tc>
          <w:tcPr>
            <w:tcW w:w="2448" w:type="dxa"/>
            <w:tcBorders>
              <w:top w:val="single" w:sz="4" w:space="0" w:color="auto"/>
            </w:tcBorders>
            <w:shd w:val="clear" w:color="auto" w:fill="auto"/>
          </w:tcPr>
          <w:p w:rsidR="00524182" w:rsidRPr="00524182" w:rsidRDefault="00524182" w:rsidP="00AE6224">
            <w:pPr>
              <w:pStyle w:val="IsTable"/>
            </w:pPr>
            <w:r w:rsidRPr="00524182">
              <w:t xml:space="preserve">pointing gesture </w:t>
            </w:r>
          </w:p>
        </w:tc>
        <w:tc>
          <w:tcPr>
            <w:tcW w:w="1530" w:type="dxa"/>
            <w:tcBorders>
              <w:top w:val="single" w:sz="4" w:space="0" w:color="auto"/>
            </w:tcBorders>
            <w:shd w:val="clear" w:color="auto" w:fill="auto"/>
          </w:tcPr>
          <w:p w:rsidR="00524182" w:rsidRPr="00524182" w:rsidRDefault="00524182" w:rsidP="00AE6224">
            <w:pPr>
              <w:pStyle w:val="IsTable"/>
            </w:pPr>
            <w:r w:rsidRPr="00524182">
              <w:t>23</w:t>
            </w:r>
          </w:p>
        </w:tc>
        <w:tc>
          <w:tcPr>
            <w:tcW w:w="1512" w:type="dxa"/>
            <w:tcBorders>
              <w:top w:val="single" w:sz="4" w:space="0" w:color="auto"/>
            </w:tcBorders>
            <w:shd w:val="clear" w:color="auto" w:fill="auto"/>
          </w:tcPr>
          <w:p w:rsidR="00524182" w:rsidRPr="00524182" w:rsidRDefault="00524182" w:rsidP="00AE6224">
            <w:pPr>
              <w:pStyle w:val="IsTable"/>
            </w:pPr>
            <w:r w:rsidRPr="00524182">
              <w:t>42%</w:t>
            </w:r>
          </w:p>
        </w:tc>
      </w:tr>
      <w:tr w:rsidR="00524182" w:rsidRPr="00524182" w:rsidTr="00EE7F23">
        <w:tc>
          <w:tcPr>
            <w:tcW w:w="2448" w:type="dxa"/>
            <w:shd w:val="clear" w:color="auto" w:fill="auto"/>
          </w:tcPr>
          <w:p w:rsidR="00524182" w:rsidRPr="00524182" w:rsidRDefault="00524182" w:rsidP="00AE6224">
            <w:pPr>
              <w:pStyle w:val="IsTable"/>
            </w:pPr>
            <w:r w:rsidRPr="00524182">
              <w:t>holding out object</w:t>
            </w:r>
          </w:p>
        </w:tc>
        <w:tc>
          <w:tcPr>
            <w:tcW w:w="1530" w:type="dxa"/>
            <w:shd w:val="clear" w:color="auto" w:fill="auto"/>
          </w:tcPr>
          <w:p w:rsidR="00524182" w:rsidRPr="00524182" w:rsidRDefault="00524182" w:rsidP="00AE6224">
            <w:pPr>
              <w:pStyle w:val="IsTable"/>
            </w:pPr>
            <w:r w:rsidRPr="00524182">
              <w:t>15</w:t>
            </w:r>
          </w:p>
        </w:tc>
        <w:tc>
          <w:tcPr>
            <w:tcW w:w="1512" w:type="dxa"/>
            <w:shd w:val="clear" w:color="auto" w:fill="auto"/>
          </w:tcPr>
          <w:p w:rsidR="00524182" w:rsidRPr="00524182" w:rsidRDefault="00524182" w:rsidP="00AE6224">
            <w:pPr>
              <w:pStyle w:val="IsTable"/>
            </w:pPr>
            <w:r w:rsidRPr="00524182">
              <w:t>27%</w:t>
            </w:r>
          </w:p>
        </w:tc>
      </w:tr>
      <w:tr w:rsidR="00524182" w:rsidRPr="00524182" w:rsidTr="00EE7F23">
        <w:tc>
          <w:tcPr>
            <w:tcW w:w="2448" w:type="dxa"/>
            <w:shd w:val="clear" w:color="auto" w:fill="auto"/>
          </w:tcPr>
          <w:p w:rsidR="00524182" w:rsidRPr="00524182" w:rsidRDefault="00524182" w:rsidP="00AE6224">
            <w:pPr>
              <w:pStyle w:val="IsTable"/>
            </w:pPr>
            <w:r w:rsidRPr="00524182">
              <w:t>reach to receive object</w:t>
            </w:r>
          </w:p>
        </w:tc>
        <w:tc>
          <w:tcPr>
            <w:tcW w:w="1530" w:type="dxa"/>
            <w:shd w:val="clear" w:color="auto" w:fill="auto"/>
          </w:tcPr>
          <w:p w:rsidR="00524182" w:rsidRPr="00524182" w:rsidRDefault="00524182" w:rsidP="00AE6224">
            <w:pPr>
              <w:pStyle w:val="IsTable"/>
            </w:pPr>
            <w:r w:rsidRPr="00524182">
              <w:t>8</w:t>
            </w:r>
          </w:p>
        </w:tc>
        <w:tc>
          <w:tcPr>
            <w:tcW w:w="1512" w:type="dxa"/>
            <w:shd w:val="clear" w:color="auto" w:fill="auto"/>
          </w:tcPr>
          <w:p w:rsidR="00524182" w:rsidRPr="00524182" w:rsidRDefault="00524182" w:rsidP="00AE6224">
            <w:pPr>
              <w:pStyle w:val="IsTable"/>
            </w:pPr>
            <w:r w:rsidRPr="00524182">
              <w:t>15.5%</w:t>
            </w:r>
          </w:p>
        </w:tc>
      </w:tr>
      <w:tr w:rsidR="00524182" w:rsidRPr="00524182" w:rsidTr="00EE7F23">
        <w:tc>
          <w:tcPr>
            <w:tcW w:w="2448" w:type="dxa"/>
            <w:shd w:val="clear" w:color="auto" w:fill="auto"/>
          </w:tcPr>
          <w:p w:rsidR="00524182" w:rsidRPr="00524182" w:rsidRDefault="00524182" w:rsidP="00AE6224">
            <w:pPr>
              <w:pStyle w:val="IsTable"/>
            </w:pPr>
            <w:r w:rsidRPr="00524182">
              <w:t>iconic gesture</w:t>
            </w:r>
          </w:p>
        </w:tc>
        <w:tc>
          <w:tcPr>
            <w:tcW w:w="1530" w:type="dxa"/>
            <w:shd w:val="clear" w:color="auto" w:fill="auto"/>
          </w:tcPr>
          <w:p w:rsidR="00524182" w:rsidRPr="00524182" w:rsidRDefault="00524182" w:rsidP="00AE6224">
            <w:pPr>
              <w:pStyle w:val="IsTable"/>
            </w:pPr>
            <w:r w:rsidRPr="00524182">
              <w:t>1</w:t>
            </w:r>
          </w:p>
        </w:tc>
        <w:tc>
          <w:tcPr>
            <w:tcW w:w="1512" w:type="dxa"/>
            <w:shd w:val="clear" w:color="auto" w:fill="auto"/>
          </w:tcPr>
          <w:p w:rsidR="00524182" w:rsidRPr="00524182" w:rsidRDefault="00524182" w:rsidP="00AE6224">
            <w:pPr>
              <w:pStyle w:val="IsTable"/>
            </w:pPr>
            <w:r w:rsidRPr="00524182">
              <w:t>2%</w:t>
            </w:r>
          </w:p>
        </w:tc>
      </w:tr>
      <w:tr w:rsidR="00524182" w:rsidRPr="00524182" w:rsidTr="00EE7F23">
        <w:tc>
          <w:tcPr>
            <w:tcW w:w="2448" w:type="dxa"/>
            <w:shd w:val="clear" w:color="auto" w:fill="auto"/>
          </w:tcPr>
          <w:p w:rsidR="00524182" w:rsidRPr="00524182" w:rsidRDefault="00524182" w:rsidP="00AE6224">
            <w:pPr>
              <w:pStyle w:val="IsTable"/>
            </w:pPr>
            <w:r w:rsidRPr="00524182">
              <w:t>other</w:t>
            </w:r>
          </w:p>
        </w:tc>
        <w:tc>
          <w:tcPr>
            <w:tcW w:w="1530" w:type="dxa"/>
            <w:shd w:val="clear" w:color="auto" w:fill="auto"/>
          </w:tcPr>
          <w:p w:rsidR="00524182" w:rsidRPr="00524182" w:rsidRDefault="00524182" w:rsidP="00AE6224">
            <w:pPr>
              <w:pStyle w:val="IsTable"/>
            </w:pPr>
            <w:r w:rsidRPr="00524182">
              <w:t>8</w:t>
            </w:r>
          </w:p>
        </w:tc>
        <w:tc>
          <w:tcPr>
            <w:tcW w:w="1512" w:type="dxa"/>
            <w:shd w:val="clear" w:color="auto" w:fill="auto"/>
          </w:tcPr>
          <w:p w:rsidR="00524182" w:rsidRPr="00524182" w:rsidRDefault="00524182" w:rsidP="00AE6224">
            <w:pPr>
              <w:pStyle w:val="IsTable"/>
            </w:pPr>
            <w:r w:rsidRPr="00524182">
              <w:t>15.5%</w:t>
            </w:r>
          </w:p>
        </w:tc>
      </w:tr>
    </w:tbl>
    <w:p w:rsidR="00B74478" w:rsidRPr="006C1036" w:rsidRDefault="00BB5AE9" w:rsidP="00AE6224">
      <w:pPr>
        <w:pStyle w:val="IsTable"/>
      </w:pPr>
      <w:proofErr w:type="gramStart"/>
      <w:r>
        <w:t>Table</w:t>
      </w:r>
      <w:r w:rsidR="00B74478" w:rsidRPr="006C1036">
        <w:t xml:space="preserve"> 2.</w:t>
      </w:r>
      <w:proofErr w:type="gramEnd"/>
      <w:r w:rsidR="00B74478" w:rsidRPr="006C1036">
        <w:t xml:space="preserve"> Types of nonverbal behavior in recruitments</w:t>
      </w:r>
      <w:r w:rsidR="00524182">
        <w:t xml:space="preserve"> (n=55). </w:t>
      </w:r>
    </w:p>
    <w:p w:rsidR="00B74478" w:rsidRPr="008C089D" w:rsidRDefault="00B74478" w:rsidP="00B74478">
      <w:pPr>
        <w:pStyle w:val="lsTextNoIndent"/>
        <w:rPr>
          <w:rFonts w:cs="Linux Libertine O"/>
        </w:rPr>
      </w:pPr>
    </w:p>
    <w:p w:rsidR="00B74478" w:rsidRPr="008C089D" w:rsidRDefault="00B74478" w:rsidP="00B74478">
      <w:pPr>
        <w:pStyle w:val="lsTextNoIndent"/>
        <w:rPr>
          <w:rFonts w:cs="Linux Libertine O"/>
        </w:rPr>
      </w:pPr>
      <w:r w:rsidRPr="008C089D">
        <w:rPr>
          <w:rFonts w:cs="Linux Libertine O"/>
        </w:rPr>
        <w:t>The following screenshot shows a pointing gesture that accompanied the spoke</w:t>
      </w:r>
      <w:r w:rsidR="00524182">
        <w:rPr>
          <w:rFonts w:cs="Linux Libertine O"/>
        </w:rPr>
        <w:t>n</w:t>
      </w:r>
      <w:r w:rsidRPr="008C089D">
        <w:rPr>
          <w:rFonts w:cs="Linux Libertine O"/>
        </w:rPr>
        <w:t xml:space="preserve"> re</w:t>
      </w:r>
      <w:r w:rsidR="00524182">
        <w:rPr>
          <w:rFonts w:cs="Linux Libertine O"/>
        </w:rPr>
        <w:t>cruitment turn '</w:t>
      </w:r>
      <w:r w:rsidRPr="008C089D">
        <w:rPr>
          <w:rFonts w:cs="Linux Libertine O"/>
        </w:rPr>
        <w:t>give me the string there' (f</w:t>
      </w:r>
      <w:r w:rsidR="00AE6224">
        <w:rPr>
          <w:rFonts w:cs="Linux Libertine O"/>
        </w:rPr>
        <w:t>ull sequence shown in Extract 10</w:t>
      </w:r>
      <w:r w:rsidRPr="008C089D">
        <w:rPr>
          <w:rFonts w:cs="Linux Libertine O"/>
        </w:rPr>
        <w:t>). Along with his indexical point, he als</w:t>
      </w:r>
      <w:r w:rsidR="00524182">
        <w:rPr>
          <w:rFonts w:cs="Linux Libertine O"/>
        </w:rPr>
        <w:t>o uses lip pointing, a practice</w:t>
      </w:r>
      <w:r w:rsidRPr="008C089D">
        <w:rPr>
          <w:rFonts w:cs="Linux Libertine O"/>
        </w:rPr>
        <w:t xml:space="preserve"> observed commonly among </w:t>
      </w:r>
      <w:proofErr w:type="spellStart"/>
      <w:r w:rsidRPr="008C089D">
        <w:rPr>
          <w:rFonts w:cs="Linux Libertine O"/>
        </w:rPr>
        <w:t>Cha'palaa</w:t>
      </w:r>
      <w:proofErr w:type="spellEnd"/>
      <w:r w:rsidRPr="008C089D">
        <w:rPr>
          <w:rFonts w:cs="Linux Libertine O"/>
        </w:rPr>
        <w:t xml:space="preserve"> speakers (</w:t>
      </w:r>
      <w:proofErr w:type="spellStart"/>
      <w:r w:rsidRPr="008C089D">
        <w:rPr>
          <w:rFonts w:cs="Linux Libertine O"/>
        </w:rPr>
        <w:t>Dingemanse</w:t>
      </w:r>
      <w:proofErr w:type="spellEnd"/>
      <w:r w:rsidRPr="008C089D">
        <w:rPr>
          <w:rFonts w:cs="Linux Libertine O"/>
        </w:rPr>
        <w:t xml:space="preserve"> and Floyd 2014) and in many other languages (</w:t>
      </w:r>
      <w:proofErr w:type="spellStart"/>
      <w:r w:rsidRPr="008C089D">
        <w:rPr>
          <w:rFonts w:cs="Linux Libertine O"/>
        </w:rPr>
        <w:t>Sherzer</w:t>
      </w:r>
      <w:proofErr w:type="spellEnd"/>
      <w:r w:rsidRPr="008C089D">
        <w:rPr>
          <w:rFonts w:cs="Linux Libertine O"/>
        </w:rPr>
        <w:t xml:space="preserve"> 1973, Enfield 2001). </w:t>
      </w:r>
    </w:p>
    <w:p w:rsidR="00CC517E" w:rsidRDefault="00524182" w:rsidP="00CC517E">
      <w:pPr>
        <w:pStyle w:val="IsImage"/>
      </w:pPr>
      <w:proofErr w:type="gramStart"/>
      <w:r w:rsidRPr="00524182">
        <w:t>Image 13a</w:t>
      </w:r>
      <w:r w:rsidR="00B74478" w:rsidRPr="00524182">
        <w:t>.</w:t>
      </w:r>
      <w:proofErr w:type="gramEnd"/>
      <w:r w:rsidR="00B74478" w:rsidRPr="00524182">
        <w:t xml:space="preserve"> Screenshot fr</w:t>
      </w:r>
      <w:r w:rsidR="00AE6224">
        <w:t>om Excerpt 10, line 3</w:t>
      </w:r>
      <w:r w:rsidR="00B74478" w:rsidRPr="00524182">
        <w:t xml:space="preserve">; index finger and lip pointing as part of </w:t>
      </w:r>
      <w:r w:rsidR="00AE6224">
        <w:t xml:space="preserve">a </w:t>
      </w:r>
      <w:r w:rsidR="00B74478" w:rsidRPr="00524182">
        <w:t>recruitment</w:t>
      </w:r>
      <w:r w:rsidR="00AE6224">
        <w:t xml:space="preserve"> M1 format</w:t>
      </w:r>
      <w:r w:rsidR="00B74478" w:rsidRPr="00524182">
        <w:t xml:space="preserve">. </w:t>
      </w:r>
    </w:p>
    <w:p w:rsidR="00B74478" w:rsidRPr="00524182" w:rsidRDefault="00744EE9" w:rsidP="00CC517E">
      <w:pPr>
        <w:pStyle w:val="IsImage"/>
      </w:pPr>
      <w:r>
        <w:pict>
          <v:shape id="_x0000_i1028" type="#_x0000_t75" style="width:353.25pt;height:198.75pt;mso-position-horizontal-relative:text;mso-position-vertical-relative:text" o:allowoverlap="f">
            <v:imagedata r:id="rId13" o:title="CHSF2012_01_20S6_2952739_point_bigger"/>
          </v:shape>
        </w:pict>
      </w:r>
    </w:p>
    <w:p w:rsidR="00B74478" w:rsidRPr="008C089D" w:rsidRDefault="00B74478" w:rsidP="00B74478">
      <w:pPr>
        <w:pStyle w:val="lsTextNoIndent"/>
        <w:rPr>
          <w:rFonts w:cs="Linux Libertine O"/>
        </w:rPr>
      </w:pPr>
      <w:r w:rsidRPr="008C089D">
        <w:rPr>
          <w:rFonts w:cs="Linux Libertine O"/>
        </w:rPr>
        <w:t>In some cases the nonverbal behavior was relatively complex, as in Extract 6 below, in which A first extends his arm and points at the menthol ointment he is requesting, saying 'give me that also' and, after a brief pause, he provides a reason for the request ('I will smell a little') as he turns his palm upwards to receive the object. One interes</w:t>
      </w:r>
      <w:r w:rsidRPr="008C089D">
        <w:rPr>
          <w:rFonts w:cs="Linux Libertine O"/>
        </w:rPr>
        <w:t>t</w:t>
      </w:r>
      <w:r w:rsidRPr="008C089D">
        <w:rPr>
          <w:rFonts w:cs="Linux Libertine O"/>
        </w:rPr>
        <w:t xml:space="preserve">ing element of the nonverbal behavior is in this case is that </w:t>
      </w:r>
      <w:proofErr w:type="spellStart"/>
      <w:r w:rsidRPr="008C089D">
        <w:rPr>
          <w:rFonts w:cs="Linux Libertine O"/>
        </w:rPr>
        <w:t>A</w:t>
      </w:r>
      <w:proofErr w:type="spellEnd"/>
      <w:r w:rsidRPr="008C089D">
        <w:rPr>
          <w:rFonts w:cs="Linux Libertine O"/>
        </w:rPr>
        <w:t xml:space="preserve"> already extended his arm by the first part of M1 in line 1, suggesting that he has high expectations that the request will be fulfilled (based on it being a relative 'low contingency' request; Curl and Drew 2008, Craven and Potter 2010). </w:t>
      </w:r>
    </w:p>
    <w:p w:rsidR="000D09B2" w:rsidRPr="000D09B2" w:rsidRDefault="00B74478" w:rsidP="000D09B2">
      <w:pPr>
        <w:pStyle w:val="IsExampleConvExtract"/>
        <w:rPr>
          <w:rFonts w:ascii="Linux Libertine O" w:hAnsi="Linux Libertine O" w:cs="Linux Libertine O"/>
        </w:rPr>
      </w:pPr>
      <w:r w:rsidRPr="008C089D">
        <w:lastRenderedPageBreak/>
        <w:t>CHSF2011_01_11S3_2692960</w:t>
      </w:r>
      <w:r>
        <w:br/>
      </w:r>
      <w:r w:rsidR="00524182">
        <w:br/>
        <w:t xml:space="preserve">1 A   </w:t>
      </w:r>
      <w:r w:rsidRPr="008C089D">
        <w:t>kuke inuba aantsa (.) jayu ishkeechi</w:t>
      </w:r>
      <w:r w:rsidR="00AE6224">
        <w:t xml:space="preserve">                </w:t>
      </w:r>
      <w:r w:rsidRPr="008C089D">
        <w:tab/>
        <w:t>M1</w:t>
      </w:r>
      <w:r>
        <w:br/>
      </w:r>
      <w:r w:rsidR="00524182">
        <w:t xml:space="preserve">      k</w:t>
      </w:r>
      <w:r w:rsidRPr="008C089D">
        <w:t xml:space="preserve">u-ke </w:t>
      </w:r>
      <w:r w:rsidR="003423A2">
        <w:t xml:space="preserve">  </w:t>
      </w:r>
      <w:r w:rsidRPr="008C089D">
        <w:t xml:space="preserve">i-nu-ba </w:t>
      </w:r>
      <w:r w:rsidR="003423A2">
        <w:t xml:space="preserve">     </w:t>
      </w:r>
      <w:r w:rsidRPr="008C089D">
        <w:t xml:space="preserve">aansta jayu </w:t>
      </w:r>
      <w:r w:rsidR="003423A2">
        <w:t xml:space="preserve">  </w:t>
      </w:r>
      <w:r w:rsidRPr="008C089D">
        <w:t>ish-kera-chi</w:t>
      </w:r>
      <w:r>
        <w:br/>
      </w:r>
      <w:r w:rsidR="00524182">
        <w:t xml:space="preserve">      </w:t>
      </w:r>
      <w:r w:rsidR="003423A2">
        <w:t>give-do 1SG-ACC-also that</w:t>
      </w:r>
      <w:r w:rsidRPr="008C089D">
        <w:t xml:space="preserve"> </w:t>
      </w:r>
      <w:r w:rsidR="003423A2">
        <w:t xml:space="preserve">  </w:t>
      </w:r>
      <w:r w:rsidRPr="008C089D">
        <w:t>little smell-see-INGR</w:t>
      </w:r>
      <w:r>
        <w:br/>
      </w:r>
      <w:r w:rsidR="00524182">
        <w:t xml:space="preserve">      </w:t>
      </w:r>
      <w:r w:rsidRPr="008C089D">
        <w:t xml:space="preserve">give me also that (.) (I) will smell a little </w:t>
      </w:r>
      <w:r w:rsidR="003D2884">
        <w:br/>
        <w:t xml:space="preserve">      </w:t>
      </w:r>
      <w:r w:rsidRPr="008C089D">
        <w:t>((reaches out pointing; then palm up))</w:t>
      </w:r>
      <w:r w:rsidR="00A072A7">
        <w:br/>
      </w:r>
      <w:r>
        <w:br/>
      </w:r>
      <w:r w:rsidR="003D2884">
        <w:t xml:space="preserve">2 B   </w:t>
      </w:r>
      <w:r w:rsidR="00AE6224">
        <w:t xml:space="preserve">((hands menthol to A))                               </w:t>
      </w:r>
      <w:r w:rsidRPr="008C089D">
        <w:t>M2</w:t>
      </w:r>
    </w:p>
    <w:p w:rsidR="003D2884" w:rsidRPr="001469FA" w:rsidRDefault="003D2884" w:rsidP="005715D9">
      <w:pPr>
        <w:pStyle w:val="lsTextNoIndent"/>
        <w:keepNext/>
        <w:keepLines/>
        <w:rPr>
          <w:rFonts w:cs="Linux Libertine O"/>
        </w:rPr>
      </w:pPr>
      <w:proofErr w:type="gramStart"/>
      <w:r>
        <w:rPr>
          <w:rFonts w:cs="Linux Libertine O"/>
        </w:rPr>
        <w:t>Image 6a</w:t>
      </w:r>
      <w:r w:rsidR="000D09B2">
        <w:rPr>
          <w:rFonts w:cs="Linux Libertine O"/>
        </w:rPr>
        <w:t>.</w:t>
      </w:r>
      <w:proofErr w:type="gramEnd"/>
      <w:r w:rsidR="000D09B2">
        <w:rPr>
          <w:rFonts w:cs="Linux Libertine O"/>
        </w:rPr>
        <w:t xml:space="preserve"> A (center left) reaches out</w:t>
      </w:r>
      <w:r w:rsidR="00B74478" w:rsidRPr="003D2884">
        <w:rPr>
          <w:rFonts w:cs="Linux Libertine O"/>
        </w:rPr>
        <w:t xml:space="preserve"> while requesting the men</w:t>
      </w:r>
      <w:r w:rsidR="000D09B2">
        <w:rPr>
          <w:rFonts w:cs="Linux Libertine O"/>
        </w:rPr>
        <w:t>thol</w:t>
      </w:r>
      <w:r>
        <w:rPr>
          <w:rFonts w:cs="Linux Libertine O"/>
        </w:rPr>
        <w:t xml:space="preserve"> </w:t>
      </w:r>
      <w:r w:rsidR="000D09B2">
        <w:rPr>
          <w:rFonts w:cs="Linux Libertine O"/>
        </w:rPr>
        <w:t>(</w:t>
      </w:r>
      <w:r>
        <w:rPr>
          <w:rFonts w:cs="Linux Libertine O"/>
        </w:rPr>
        <w:t>in line 1</w:t>
      </w:r>
      <w:r w:rsidR="000D09B2">
        <w:rPr>
          <w:rFonts w:cs="Linux Libertine O"/>
        </w:rPr>
        <w:t>)</w:t>
      </w:r>
      <w:r w:rsidR="00B74478" w:rsidRPr="003D2884">
        <w:rPr>
          <w:rFonts w:cs="Linux Libertine O"/>
        </w:rPr>
        <w:t xml:space="preserve">. </w:t>
      </w:r>
    </w:p>
    <w:p w:rsidR="000D09B2" w:rsidRDefault="00744EE9" w:rsidP="005715D9">
      <w:pPr>
        <w:pStyle w:val="lsTextNoIndent"/>
        <w:keepNext/>
        <w:keepLines/>
        <w:spacing w:line="240" w:lineRule="atLeast"/>
      </w:pPr>
      <w:r>
        <w:pict>
          <v:shape id="_x0000_i1029" type="#_x0000_t75" style="width:352.5pt;height:200.25pt;mso-position-horizontal-relative:text;mso-position-vertical-relative:text" o:allowoverlap="f">
            <v:imagedata r:id="rId14" o:title="CHSF2011_01_11S3_2692960_ishkeechi"/>
          </v:shape>
        </w:pict>
      </w:r>
    </w:p>
    <w:p w:rsidR="00B74478" w:rsidRPr="008C089D" w:rsidRDefault="00B74478" w:rsidP="005715D9">
      <w:pPr>
        <w:pStyle w:val="lsTextNoIndent"/>
        <w:keepNext/>
        <w:keepLines/>
        <w:spacing w:line="240" w:lineRule="atLeast"/>
        <w:rPr>
          <w:rFonts w:cs="Linux Libertine O"/>
        </w:rPr>
      </w:pPr>
      <w:r w:rsidRPr="008C089D">
        <w:rPr>
          <w:rFonts w:cs="Linux Libertine O"/>
        </w:rPr>
        <w:t>Cross-linguistically, these three practices of pointing, holding out objects, and reac</w:t>
      </w:r>
      <w:r w:rsidRPr="008C089D">
        <w:rPr>
          <w:rFonts w:cs="Linux Libertine O"/>
        </w:rPr>
        <w:t>h</w:t>
      </w:r>
      <w:r w:rsidRPr="008C089D">
        <w:rPr>
          <w:rFonts w:cs="Linux Libertine O"/>
        </w:rPr>
        <w:t>ing to receive object made up at least half of the total nonverbal behavior seen in recruitments (and are pra</w:t>
      </w:r>
      <w:r w:rsidR="00AE6224">
        <w:rPr>
          <w:rFonts w:cs="Linux Libertine O"/>
        </w:rPr>
        <w:t>ctices with extremely deep root</w:t>
      </w:r>
      <w:r w:rsidRPr="008C089D">
        <w:rPr>
          <w:rFonts w:cs="Linux Libertine O"/>
        </w:rPr>
        <w:t xml:space="preserve">s, being among the first to appear developmentally, and with analogous practices by some non-human primates; see </w:t>
      </w:r>
      <w:proofErr w:type="spellStart"/>
      <w:r w:rsidRPr="008C089D">
        <w:rPr>
          <w:rFonts w:cs="Linux Libertine O"/>
        </w:rPr>
        <w:t>Tomasello</w:t>
      </w:r>
      <w:proofErr w:type="spellEnd"/>
      <w:r w:rsidRPr="008C089D">
        <w:rPr>
          <w:rFonts w:cs="Linux Libertine O"/>
        </w:rPr>
        <w:t xml:space="preserve"> 2008). However, another cross-linguistically consistent fact is that there is an asymmetry between M1 and M2 in recruitment sequences in that while M2 tends to involve nonverbal elements, especially the acc</w:t>
      </w:r>
      <w:r w:rsidR="00AE6224">
        <w:rPr>
          <w:rFonts w:cs="Linux Libertine O"/>
        </w:rPr>
        <w:t>omplishment of the target action</w:t>
      </w:r>
      <w:r w:rsidRPr="008C089D">
        <w:rPr>
          <w:rFonts w:cs="Linux Libertine O"/>
        </w:rPr>
        <w:t xml:space="preserve">, M1 is primarily in the verbal channel. In </w:t>
      </w:r>
      <w:proofErr w:type="spellStart"/>
      <w:r w:rsidRPr="008C089D">
        <w:rPr>
          <w:rFonts w:cs="Linux Libertine O"/>
        </w:rPr>
        <w:t>Cha'palaa</w:t>
      </w:r>
      <w:proofErr w:type="spellEnd"/>
      <w:r w:rsidRPr="008C089D">
        <w:rPr>
          <w:rFonts w:cs="Linux Libertine O"/>
        </w:rPr>
        <w:t xml:space="preserve"> only 27% of total cases included no</w:t>
      </w:r>
      <w:r w:rsidRPr="008C089D">
        <w:rPr>
          <w:rFonts w:cs="Linux Libertine O"/>
        </w:rPr>
        <w:t>n</w:t>
      </w:r>
      <w:r w:rsidRPr="008C089D">
        <w:rPr>
          <w:rFonts w:cs="Linux Libertine O"/>
        </w:rPr>
        <w:t xml:space="preserve">verbal elements in M1, with 73% </w:t>
      </w:r>
      <w:r w:rsidR="00AE6224">
        <w:rPr>
          <w:rFonts w:cs="Linux Libertine O"/>
        </w:rPr>
        <w:t xml:space="preserve">of M1 formats </w:t>
      </w:r>
      <w:r w:rsidRPr="008C089D">
        <w:rPr>
          <w:rFonts w:cs="Linux Libertine O"/>
        </w:rPr>
        <w:t>including verbal elements</w:t>
      </w:r>
      <w:r w:rsidR="00AE6224">
        <w:rPr>
          <w:rFonts w:cs="Linux Libertine O"/>
        </w:rPr>
        <w:t xml:space="preserve"> only</w:t>
      </w:r>
      <w:r w:rsidRPr="008C089D">
        <w:rPr>
          <w:rFonts w:cs="Linux Libertine O"/>
        </w:rPr>
        <w:t>. The next sections describe the</w:t>
      </w:r>
      <w:r w:rsidR="00AE6224">
        <w:rPr>
          <w:rFonts w:cs="Linux Libertine O"/>
        </w:rPr>
        <w:t>se verbal recruitment formats</w:t>
      </w:r>
      <w:r w:rsidRPr="008C089D">
        <w:rPr>
          <w:rFonts w:cs="Linux Libertine O"/>
        </w:rPr>
        <w:t xml:space="preserve">. </w:t>
      </w:r>
    </w:p>
    <w:p w:rsidR="00B74478" w:rsidRPr="008C089D" w:rsidRDefault="00B74478" w:rsidP="00B74478">
      <w:pPr>
        <w:pStyle w:val="lsHeading2"/>
        <w:rPr>
          <w:rFonts w:cs="Linux Libertine O"/>
        </w:rPr>
      </w:pPr>
      <w:r w:rsidRPr="008C089D">
        <w:rPr>
          <w:rFonts w:cs="Linux Libertine O"/>
        </w:rPr>
        <w:t>Verbal elements: construction types and subtypes</w:t>
      </w:r>
    </w:p>
    <w:p w:rsidR="00B74478" w:rsidRDefault="00B74478" w:rsidP="00B74478">
      <w:pPr>
        <w:pStyle w:val="lsTextNoIndent"/>
        <w:rPr>
          <w:rFonts w:cs="Linux Libertine O"/>
        </w:rPr>
      </w:pPr>
      <w:r w:rsidRPr="008C089D">
        <w:rPr>
          <w:rFonts w:cs="Linux Libertine O"/>
        </w:rPr>
        <w:t>The spoken elements of M1 a</w:t>
      </w:r>
      <w:r w:rsidR="000D09B2">
        <w:rPr>
          <w:rFonts w:cs="Linux Libertine O"/>
        </w:rPr>
        <w:t xml:space="preserve">re mainly made up of the </w:t>
      </w:r>
      <w:proofErr w:type="spellStart"/>
      <w:r w:rsidR="000D09B2">
        <w:rPr>
          <w:rFonts w:cs="Linux Libertine O"/>
        </w:rPr>
        <w:t>morpho</w:t>
      </w:r>
      <w:r w:rsidRPr="008C089D">
        <w:rPr>
          <w:rFonts w:cs="Linux Libertine O"/>
        </w:rPr>
        <w:t>syntactic</w:t>
      </w:r>
      <w:proofErr w:type="spellEnd"/>
      <w:r w:rsidRPr="008C089D">
        <w:rPr>
          <w:rFonts w:cs="Linux Libertine O"/>
        </w:rPr>
        <w:t xml:space="preserve"> resources of the </w:t>
      </w:r>
      <w:proofErr w:type="spellStart"/>
      <w:r w:rsidRPr="008C089D">
        <w:rPr>
          <w:rFonts w:cs="Linux Libertine O"/>
        </w:rPr>
        <w:t>Cha'palaa</w:t>
      </w:r>
      <w:proofErr w:type="spellEnd"/>
      <w:r w:rsidRPr="008C089D">
        <w:rPr>
          <w:rFonts w:cs="Linux Libertine O"/>
        </w:rPr>
        <w:t xml:space="preserve"> language (sometimes also with elements of Spanish). Verbal elements </w:t>
      </w:r>
      <w:r w:rsidRPr="008C089D">
        <w:rPr>
          <w:rFonts w:cs="Linux Libertine O"/>
        </w:rPr>
        <w:lastRenderedPageBreak/>
        <w:t>were classified according to cross-linguistic syntactic categories of 'declarative', 'inte</w:t>
      </w:r>
      <w:r w:rsidRPr="008C089D">
        <w:rPr>
          <w:rFonts w:cs="Linux Libertine O"/>
        </w:rPr>
        <w:t>r</w:t>
      </w:r>
      <w:r w:rsidRPr="008C089D">
        <w:rPr>
          <w:rFonts w:cs="Linux Libertine O"/>
        </w:rPr>
        <w:t>rogative', 'imperative', cases o</w:t>
      </w:r>
      <w:r w:rsidR="00514EAF">
        <w:rPr>
          <w:rFonts w:cs="Linux Libertine O"/>
        </w:rPr>
        <w:t>f</w:t>
      </w:r>
      <w:r w:rsidRPr="008C089D">
        <w:rPr>
          <w:rFonts w:cs="Linux Libertine O"/>
        </w:rPr>
        <w:t xml:space="preserve"> 'no predicate', and 'other' for predicates that do not fit well with any of these c</w:t>
      </w:r>
      <w:r w:rsidR="00514EAF">
        <w:rPr>
          <w:rFonts w:cs="Linux Libertine O"/>
        </w:rPr>
        <w:t>ategories. While</w:t>
      </w:r>
      <w:r w:rsidRPr="008C089D">
        <w:rPr>
          <w:rFonts w:cs="Linux Libertine O"/>
        </w:rPr>
        <w:t xml:space="preserve"> not all languages have firm distinctions b</w:t>
      </w:r>
      <w:r w:rsidRPr="008C089D">
        <w:rPr>
          <w:rFonts w:cs="Linux Libertine O"/>
        </w:rPr>
        <w:t>e</w:t>
      </w:r>
      <w:r w:rsidRPr="008C089D">
        <w:rPr>
          <w:rFonts w:cs="Linux Libertine O"/>
        </w:rPr>
        <w:t xml:space="preserve">tween clauses that introduce propositions, ask for information or request an action, in most cases </w:t>
      </w:r>
      <w:proofErr w:type="spellStart"/>
      <w:r w:rsidRPr="008C089D">
        <w:rPr>
          <w:rFonts w:cs="Linux Libertine O"/>
        </w:rPr>
        <w:t>Cha'palaa</w:t>
      </w:r>
      <w:proofErr w:type="spellEnd"/>
      <w:r w:rsidRPr="008C089D">
        <w:rPr>
          <w:rFonts w:cs="Linux Libertine O"/>
        </w:rPr>
        <w:t xml:space="preserve"> features very clear and unambiguous morphological distinctions on the verb associated with its particular instantiation of the three major sentence types. Languages in the comparative project varied with respect to the relative fr</w:t>
      </w:r>
      <w:r w:rsidRPr="008C089D">
        <w:rPr>
          <w:rFonts w:cs="Linux Libertine O"/>
        </w:rPr>
        <w:t>e</w:t>
      </w:r>
      <w:r w:rsidRPr="008C089D">
        <w:rPr>
          <w:rFonts w:cs="Linux Libertine O"/>
        </w:rPr>
        <w:t xml:space="preserve">quencies of sentence types, but in most cases </w:t>
      </w:r>
      <w:proofErr w:type="spellStart"/>
      <w:r w:rsidRPr="008C089D">
        <w:rPr>
          <w:rFonts w:cs="Linux Libertine O"/>
        </w:rPr>
        <w:t>Cha'palaa</w:t>
      </w:r>
      <w:proofErr w:type="spellEnd"/>
      <w:r w:rsidRPr="008C089D">
        <w:rPr>
          <w:rFonts w:cs="Linux Libertine O"/>
        </w:rPr>
        <w:t xml:space="preserve"> can be considered typical, with imperative formats vastly outnumbering all of the others. </w:t>
      </w:r>
    </w:p>
    <w:p w:rsidR="000D09B2" w:rsidRPr="000D09B2" w:rsidRDefault="000D09B2" w:rsidP="000D09B2">
      <w:pPr>
        <w:pStyle w:val="lsTextIndent"/>
        <w:ind w:firstLine="0"/>
      </w:pPr>
    </w:p>
    <w:tbl>
      <w:tblPr>
        <w:tblpPr w:leftFromText="180" w:rightFromText="180" w:vertAnchor="text" w:tblpY="1"/>
        <w:tblOverlap w:val="never"/>
        <w:tblW w:w="0" w:type="auto"/>
        <w:tblLook w:val="04A0" w:firstRow="1" w:lastRow="0" w:firstColumn="1" w:lastColumn="0" w:noHBand="0" w:noVBand="1"/>
      </w:tblPr>
      <w:tblGrid>
        <w:gridCol w:w="2073"/>
        <w:gridCol w:w="1527"/>
        <w:gridCol w:w="990"/>
      </w:tblGrid>
      <w:tr w:rsidR="00F6068A" w:rsidRPr="00F6068A" w:rsidTr="00EE7F23">
        <w:tc>
          <w:tcPr>
            <w:tcW w:w="2073" w:type="dxa"/>
            <w:tcBorders>
              <w:bottom w:val="single" w:sz="4" w:space="0" w:color="auto"/>
            </w:tcBorders>
            <w:shd w:val="clear" w:color="auto" w:fill="auto"/>
          </w:tcPr>
          <w:p w:rsidR="00F6068A" w:rsidRPr="00F6068A" w:rsidRDefault="00F6068A" w:rsidP="00EE7F23">
            <w:pPr>
              <w:pStyle w:val="IsTable"/>
              <w:jc w:val="left"/>
            </w:pPr>
            <w:r w:rsidRPr="00F6068A">
              <w:t>Sentence type</w:t>
            </w:r>
          </w:p>
        </w:tc>
        <w:tc>
          <w:tcPr>
            <w:tcW w:w="1527" w:type="dxa"/>
            <w:tcBorders>
              <w:bottom w:val="single" w:sz="4" w:space="0" w:color="auto"/>
            </w:tcBorders>
            <w:shd w:val="clear" w:color="auto" w:fill="auto"/>
          </w:tcPr>
          <w:p w:rsidR="00F6068A" w:rsidRPr="00F6068A" w:rsidRDefault="00F6068A" w:rsidP="00EE7F23">
            <w:pPr>
              <w:pStyle w:val="IsTable"/>
              <w:jc w:val="left"/>
            </w:pPr>
            <w:r w:rsidRPr="00F6068A">
              <w:t># in sample</w:t>
            </w:r>
          </w:p>
        </w:tc>
        <w:tc>
          <w:tcPr>
            <w:tcW w:w="990" w:type="dxa"/>
            <w:tcBorders>
              <w:bottom w:val="single" w:sz="4" w:space="0" w:color="auto"/>
            </w:tcBorders>
            <w:shd w:val="clear" w:color="auto" w:fill="auto"/>
          </w:tcPr>
          <w:p w:rsidR="00F6068A" w:rsidRPr="00F6068A" w:rsidRDefault="00F6068A" w:rsidP="00EE7F23">
            <w:pPr>
              <w:pStyle w:val="IsTable"/>
              <w:jc w:val="left"/>
            </w:pPr>
            <w:r w:rsidRPr="00F6068A">
              <w:t>%</w:t>
            </w:r>
          </w:p>
        </w:tc>
      </w:tr>
      <w:tr w:rsidR="00F6068A" w:rsidRPr="00F6068A" w:rsidTr="00EE7F23">
        <w:tc>
          <w:tcPr>
            <w:tcW w:w="2073" w:type="dxa"/>
            <w:tcBorders>
              <w:top w:val="single" w:sz="4" w:space="0" w:color="auto"/>
            </w:tcBorders>
            <w:shd w:val="clear" w:color="auto" w:fill="auto"/>
          </w:tcPr>
          <w:p w:rsidR="00F6068A" w:rsidRPr="00F6068A" w:rsidRDefault="00F6068A" w:rsidP="00EE7F23">
            <w:pPr>
              <w:pStyle w:val="IsTable"/>
              <w:jc w:val="left"/>
            </w:pPr>
            <w:r w:rsidRPr="00F6068A">
              <w:t>imperative</w:t>
            </w:r>
          </w:p>
        </w:tc>
        <w:tc>
          <w:tcPr>
            <w:tcW w:w="1527" w:type="dxa"/>
            <w:tcBorders>
              <w:top w:val="single" w:sz="4" w:space="0" w:color="auto"/>
            </w:tcBorders>
            <w:shd w:val="clear" w:color="auto" w:fill="auto"/>
          </w:tcPr>
          <w:p w:rsidR="00F6068A" w:rsidRPr="00F6068A" w:rsidRDefault="00F6068A" w:rsidP="00EE7F23">
            <w:pPr>
              <w:pStyle w:val="IsTable"/>
              <w:jc w:val="left"/>
            </w:pPr>
            <w:r w:rsidRPr="00F6068A">
              <w:t>137</w:t>
            </w:r>
          </w:p>
        </w:tc>
        <w:tc>
          <w:tcPr>
            <w:tcW w:w="990" w:type="dxa"/>
            <w:tcBorders>
              <w:top w:val="single" w:sz="4" w:space="0" w:color="auto"/>
            </w:tcBorders>
            <w:shd w:val="clear" w:color="auto" w:fill="auto"/>
          </w:tcPr>
          <w:p w:rsidR="00F6068A" w:rsidRPr="00F6068A" w:rsidRDefault="00F6068A" w:rsidP="00EE7F23">
            <w:pPr>
              <w:pStyle w:val="IsTable"/>
              <w:jc w:val="left"/>
            </w:pPr>
            <w:r w:rsidRPr="00F6068A">
              <w:t>71%</w:t>
            </w:r>
          </w:p>
        </w:tc>
      </w:tr>
      <w:tr w:rsidR="000D09B2" w:rsidRPr="00F6068A" w:rsidTr="00EE7F23">
        <w:tc>
          <w:tcPr>
            <w:tcW w:w="2073" w:type="dxa"/>
            <w:shd w:val="clear" w:color="auto" w:fill="auto"/>
          </w:tcPr>
          <w:p w:rsidR="000D09B2" w:rsidRPr="00F6068A" w:rsidRDefault="000D09B2" w:rsidP="000D09B2">
            <w:pPr>
              <w:pStyle w:val="IsTable"/>
              <w:jc w:val="left"/>
            </w:pPr>
            <w:r w:rsidRPr="00F6068A">
              <w:t>no predicate</w:t>
            </w:r>
          </w:p>
        </w:tc>
        <w:tc>
          <w:tcPr>
            <w:tcW w:w="1527" w:type="dxa"/>
            <w:shd w:val="clear" w:color="auto" w:fill="auto"/>
          </w:tcPr>
          <w:p w:rsidR="000D09B2" w:rsidRPr="00F6068A" w:rsidRDefault="000D09B2" w:rsidP="000D09B2">
            <w:pPr>
              <w:pStyle w:val="IsTable"/>
              <w:jc w:val="left"/>
            </w:pPr>
            <w:r w:rsidRPr="00F6068A">
              <w:t>22</w:t>
            </w:r>
          </w:p>
        </w:tc>
        <w:tc>
          <w:tcPr>
            <w:tcW w:w="990" w:type="dxa"/>
            <w:shd w:val="clear" w:color="auto" w:fill="auto"/>
          </w:tcPr>
          <w:p w:rsidR="000D09B2" w:rsidRPr="00F6068A" w:rsidRDefault="000D09B2" w:rsidP="000D09B2">
            <w:pPr>
              <w:pStyle w:val="IsTable"/>
              <w:jc w:val="left"/>
            </w:pPr>
            <w:r w:rsidRPr="00F6068A">
              <w:t>11%</w:t>
            </w:r>
          </w:p>
        </w:tc>
      </w:tr>
      <w:tr w:rsidR="000D09B2" w:rsidRPr="00F6068A" w:rsidTr="00EE7F23">
        <w:tc>
          <w:tcPr>
            <w:tcW w:w="2073" w:type="dxa"/>
            <w:shd w:val="clear" w:color="auto" w:fill="auto"/>
          </w:tcPr>
          <w:p w:rsidR="000D09B2" w:rsidRPr="00F6068A" w:rsidRDefault="000D09B2" w:rsidP="000D09B2">
            <w:pPr>
              <w:pStyle w:val="IsTable"/>
              <w:jc w:val="left"/>
            </w:pPr>
            <w:r w:rsidRPr="00F6068A">
              <w:t>declarative</w:t>
            </w:r>
          </w:p>
        </w:tc>
        <w:tc>
          <w:tcPr>
            <w:tcW w:w="1527" w:type="dxa"/>
            <w:shd w:val="clear" w:color="auto" w:fill="auto"/>
          </w:tcPr>
          <w:p w:rsidR="000D09B2" w:rsidRPr="00F6068A" w:rsidRDefault="000D09B2" w:rsidP="000D09B2">
            <w:pPr>
              <w:pStyle w:val="IsTable"/>
              <w:jc w:val="left"/>
            </w:pPr>
            <w:r w:rsidRPr="00F6068A">
              <w:t>20</w:t>
            </w:r>
          </w:p>
        </w:tc>
        <w:tc>
          <w:tcPr>
            <w:tcW w:w="990" w:type="dxa"/>
            <w:shd w:val="clear" w:color="auto" w:fill="auto"/>
          </w:tcPr>
          <w:p w:rsidR="000D09B2" w:rsidRPr="00F6068A" w:rsidRDefault="000D09B2" w:rsidP="000D09B2">
            <w:pPr>
              <w:pStyle w:val="IsTable"/>
              <w:jc w:val="left"/>
            </w:pPr>
            <w:r w:rsidRPr="00F6068A">
              <w:t>10%</w:t>
            </w:r>
          </w:p>
        </w:tc>
      </w:tr>
      <w:tr w:rsidR="000D09B2" w:rsidRPr="00F6068A" w:rsidTr="00EE7F23">
        <w:tc>
          <w:tcPr>
            <w:tcW w:w="2073" w:type="dxa"/>
            <w:shd w:val="clear" w:color="auto" w:fill="auto"/>
          </w:tcPr>
          <w:p w:rsidR="000D09B2" w:rsidRPr="00F6068A" w:rsidRDefault="000D09B2" w:rsidP="000D09B2">
            <w:pPr>
              <w:pStyle w:val="IsTable"/>
              <w:jc w:val="left"/>
            </w:pPr>
            <w:r w:rsidRPr="00F6068A">
              <w:t>interrogative</w:t>
            </w:r>
          </w:p>
        </w:tc>
        <w:tc>
          <w:tcPr>
            <w:tcW w:w="1527" w:type="dxa"/>
            <w:shd w:val="clear" w:color="auto" w:fill="auto"/>
          </w:tcPr>
          <w:p w:rsidR="000D09B2" w:rsidRPr="00F6068A" w:rsidRDefault="000D09B2" w:rsidP="000D09B2">
            <w:pPr>
              <w:pStyle w:val="IsTable"/>
              <w:jc w:val="left"/>
            </w:pPr>
            <w:r w:rsidRPr="00F6068A">
              <w:t>13</w:t>
            </w:r>
          </w:p>
        </w:tc>
        <w:tc>
          <w:tcPr>
            <w:tcW w:w="990" w:type="dxa"/>
            <w:shd w:val="clear" w:color="auto" w:fill="auto"/>
          </w:tcPr>
          <w:p w:rsidR="000D09B2" w:rsidRPr="00F6068A" w:rsidRDefault="000D09B2" w:rsidP="000D09B2">
            <w:pPr>
              <w:pStyle w:val="IsTable"/>
              <w:jc w:val="left"/>
            </w:pPr>
            <w:r w:rsidRPr="00F6068A">
              <w:t>7%</w:t>
            </w:r>
          </w:p>
        </w:tc>
      </w:tr>
    </w:tbl>
    <w:p w:rsidR="00B74478" w:rsidRPr="008C089D" w:rsidRDefault="00F6068A" w:rsidP="00F6068A">
      <w:pPr>
        <w:pStyle w:val="IsTable"/>
        <w:jc w:val="left"/>
      </w:pPr>
      <w:r>
        <w:br w:type="textWrapping" w:clear="all"/>
      </w:r>
      <w:proofErr w:type="gramStart"/>
      <w:r>
        <w:t>Table 3.</w:t>
      </w:r>
      <w:proofErr w:type="gramEnd"/>
      <w:r>
        <w:t xml:space="preserve"> Construction type of</w:t>
      </w:r>
      <w:r w:rsidR="00B74478" w:rsidRPr="00F6068A">
        <w:t xml:space="preserve"> recruitments including spoken elements</w:t>
      </w:r>
      <w:r>
        <w:t xml:space="preserve"> (n=192).</w:t>
      </w:r>
    </w:p>
    <w:p w:rsidR="00B74478" w:rsidRPr="008C089D" w:rsidRDefault="00B74478" w:rsidP="00B74478">
      <w:pPr>
        <w:pStyle w:val="lsHeading3"/>
        <w:rPr>
          <w:rFonts w:cs="Linux Libertine O"/>
        </w:rPr>
      </w:pPr>
      <w:r w:rsidRPr="008C089D">
        <w:rPr>
          <w:rFonts w:cs="Linux Libertine O"/>
        </w:rPr>
        <w:t>No predicate</w:t>
      </w:r>
    </w:p>
    <w:p w:rsidR="000D09B2" w:rsidRDefault="00B74478" w:rsidP="00B74478">
      <w:pPr>
        <w:pStyle w:val="lsTextNoIndent"/>
        <w:rPr>
          <w:rFonts w:cs="Linux Libertine O"/>
        </w:rPr>
      </w:pPr>
      <w:r w:rsidRPr="008C089D">
        <w:rPr>
          <w:rFonts w:cs="Linux Libertine O"/>
        </w:rPr>
        <w:t xml:space="preserve">Reviewing all of the different </w:t>
      </w:r>
      <w:proofErr w:type="spellStart"/>
      <w:r w:rsidRPr="008C089D">
        <w:rPr>
          <w:rFonts w:cs="Linux Libertine O"/>
        </w:rPr>
        <w:t>morphosyntactic</w:t>
      </w:r>
      <w:proofErr w:type="spellEnd"/>
      <w:r w:rsidRPr="008C089D">
        <w:rPr>
          <w:rFonts w:cs="Linux Libertine O"/>
        </w:rPr>
        <w:t xml:space="preserve"> types and their functions, we can start with cases in which there was no predicate, which belong to no sentence type in a strict sense. These cases are not all over the map, h</w:t>
      </w:r>
      <w:r w:rsidR="004125E4">
        <w:rPr>
          <w:rFonts w:cs="Linux Libertine O"/>
        </w:rPr>
        <w:t>owever, but instead can be class</w:t>
      </w:r>
      <w:r w:rsidR="004125E4">
        <w:rPr>
          <w:rFonts w:cs="Linux Libertine O"/>
        </w:rPr>
        <w:t>i</w:t>
      </w:r>
      <w:r w:rsidR="004125E4">
        <w:rPr>
          <w:rFonts w:cs="Linux Libertine O"/>
        </w:rPr>
        <w:t>fied</w:t>
      </w:r>
      <w:r w:rsidRPr="008C089D">
        <w:rPr>
          <w:rFonts w:cs="Linux Libertine O"/>
        </w:rPr>
        <w:t xml:space="preserve"> by a few simple categories: of the 22 cases of 'no predicate', 12 name an object to be transferred, 6 name places that were relevant for the target action, 3 are vocatives selecting the recipient, and one was an interjection. Because the last two categories do not specify the target action, they generally occur as a pursuit of a previous recrui</w:t>
      </w:r>
      <w:r w:rsidRPr="008C089D">
        <w:rPr>
          <w:rFonts w:cs="Linux Libertine O"/>
        </w:rPr>
        <w:t>t</w:t>
      </w:r>
      <w:r w:rsidRPr="008C089D">
        <w:rPr>
          <w:rFonts w:cs="Linux Libertine O"/>
        </w:rPr>
        <w:t>ment that was not successful. The other formats can generally function as stand-alone recruitments as well as pursuits. For example, speakers can name destinations as a way to tell addresses to go to those places or take things to or from those places; sometimes other grammatical resources come into play, like the locative case marker</w:t>
      </w:r>
      <w:r w:rsidR="00AE6224">
        <w:rPr>
          <w:rFonts w:cs="Linux Libertine O"/>
        </w:rPr>
        <w:t xml:space="preserve"> with the first person pronoun</w:t>
      </w:r>
      <w:r w:rsidRPr="008C089D">
        <w:rPr>
          <w:rFonts w:cs="Linux Libertine O"/>
        </w:rPr>
        <w:t xml:space="preserve"> in Extract 7 that specifies that the addressee should do some</w:t>
      </w:r>
      <w:r w:rsidR="00AE6224">
        <w:rPr>
          <w:rFonts w:cs="Linux Libertine O"/>
        </w:rPr>
        <w:t>thing to or for participant</w:t>
      </w:r>
      <w:r w:rsidRPr="008C089D">
        <w:rPr>
          <w:rFonts w:cs="Linux Libertine O"/>
        </w:rPr>
        <w:t>. Object naming usually functions to request the object in question, sometimes with additional material like in M1 of Extract 7, which also specifies a recipie</w:t>
      </w:r>
      <w:r w:rsidR="000D09B2">
        <w:rPr>
          <w:rFonts w:cs="Linux Libertine O"/>
        </w:rPr>
        <w:t>nt, but which leaves the</w:t>
      </w:r>
      <w:r w:rsidRPr="008C089D">
        <w:rPr>
          <w:rFonts w:cs="Linux Libertine O"/>
        </w:rPr>
        <w:t xml:space="preserve"> target action of ‘giving’ or 'passing' up to in</w:t>
      </w:r>
      <w:r w:rsidR="004125E4">
        <w:rPr>
          <w:rFonts w:cs="Linux Libertine O"/>
        </w:rPr>
        <w:t xml:space="preserve">terpretation. </w:t>
      </w:r>
      <w:r w:rsidR="000D09B2">
        <w:rPr>
          <w:rFonts w:cs="Linux Libertine O"/>
        </w:rPr>
        <w:t>While unspecified, the requested action is usually obvious from the context, and so this type of recruitment can be considered relatively explicit or on-record.</w:t>
      </w:r>
    </w:p>
    <w:p w:rsidR="00B74478" w:rsidRPr="008C089D" w:rsidRDefault="00A072A7" w:rsidP="000D09B2">
      <w:pPr>
        <w:pStyle w:val="lsTextIndent"/>
      </w:pPr>
      <w:r>
        <w:t xml:space="preserve">Also worth noting here is that in M2 B acts towards the fulfillment of the target action, but she does so in a particular way: by delegating to a third party. This was a strategy sometimes observed when the target action was obviously easier for a third party, for example when they were closer to a target object, or of lower social status, both of which were the case for Participant C here. </w:t>
      </w:r>
    </w:p>
    <w:p w:rsidR="00B74478" w:rsidRPr="008C089D" w:rsidRDefault="00B74478" w:rsidP="00B74478">
      <w:pPr>
        <w:pStyle w:val="IsExampleConvExtract"/>
        <w:rPr>
          <w:rFonts w:ascii="Linux Libertine O" w:hAnsi="Linux Libertine O" w:cs="Linux Libertine O"/>
        </w:rPr>
      </w:pPr>
      <w:r w:rsidRPr="008C089D">
        <w:lastRenderedPageBreak/>
        <w:t>CHSF2012_08_04S4_1524500</w:t>
      </w:r>
      <w:r>
        <w:br/>
      </w:r>
      <w:r w:rsidR="004125E4">
        <w:br/>
        <w:t xml:space="preserve">1 A   inu jabon                                            </w:t>
      </w:r>
      <w:r w:rsidRPr="008C089D">
        <w:t>M1</w:t>
      </w:r>
      <w:r>
        <w:br/>
      </w:r>
      <w:r w:rsidR="004125E4">
        <w:t xml:space="preserve">      </w:t>
      </w:r>
      <w:r w:rsidRPr="008C089D">
        <w:t xml:space="preserve">i-nu </w:t>
      </w:r>
      <w:r w:rsidR="003423A2">
        <w:t xml:space="preserve">   </w:t>
      </w:r>
      <w:r w:rsidRPr="008C089D">
        <w:t>jabon</w:t>
      </w:r>
      <w:r>
        <w:br/>
      </w:r>
      <w:r w:rsidR="004125E4">
        <w:t xml:space="preserve">      </w:t>
      </w:r>
      <w:r w:rsidRPr="008C089D">
        <w:t xml:space="preserve">1SG-ACC soap  </w:t>
      </w:r>
      <w:r>
        <w:br/>
      </w:r>
      <w:r w:rsidR="004125E4">
        <w:t xml:space="preserve">      </w:t>
      </w:r>
      <w:r w:rsidRPr="008C089D">
        <w:t>to me, soap ((in water; points at soap on shore))</w:t>
      </w:r>
      <w:r>
        <w:br/>
      </w:r>
      <w:r w:rsidR="004125E4">
        <w:rPr>
          <w:lang w:val="en-US"/>
        </w:rPr>
        <w:br/>
        <w:t xml:space="preserve">2 B   </w:t>
      </w:r>
      <w:proofErr w:type="spellStart"/>
      <w:r w:rsidR="004125E4">
        <w:rPr>
          <w:lang w:val="en-US"/>
        </w:rPr>
        <w:t>jabon</w:t>
      </w:r>
      <w:proofErr w:type="spellEnd"/>
      <w:r w:rsidR="004125E4">
        <w:rPr>
          <w:lang w:val="en-US"/>
        </w:rPr>
        <w:t xml:space="preserve"> </w:t>
      </w:r>
      <w:proofErr w:type="spellStart"/>
      <w:r w:rsidR="004125E4">
        <w:rPr>
          <w:lang w:val="en-US"/>
        </w:rPr>
        <w:t>tya'kide</w:t>
      </w:r>
      <w:proofErr w:type="spellEnd"/>
      <w:r w:rsidR="004125E4">
        <w:rPr>
          <w:lang w:val="en-US"/>
        </w:rPr>
        <w:t xml:space="preserve"> </w:t>
      </w:r>
      <w:proofErr w:type="spellStart"/>
      <w:r w:rsidR="004125E4">
        <w:rPr>
          <w:lang w:val="en-US"/>
        </w:rPr>
        <w:t>apa</w:t>
      </w:r>
      <w:proofErr w:type="spellEnd"/>
      <w:r w:rsidR="004125E4">
        <w:rPr>
          <w:lang w:val="en-US"/>
        </w:rPr>
        <w:t xml:space="preserve"> </w:t>
      </w:r>
      <w:proofErr w:type="spellStart"/>
      <w:r w:rsidR="004125E4">
        <w:rPr>
          <w:lang w:val="en-US"/>
        </w:rPr>
        <w:t>ñaa</w:t>
      </w:r>
      <w:proofErr w:type="spellEnd"/>
      <w:r w:rsidR="004125E4">
        <w:rPr>
          <w:lang w:val="en-US"/>
        </w:rPr>
        <w:t xml:space="preserve">                               </w:t>
      </w:r>
      <w:r w:rsidRPr="00A715F6">
        <w:rPr>
          <w:lang w:val="en-US"/>
        </w:rPr>
        <w:t>M2</w:t>
      </w:r>
      <w:r w:rsidRPr="00A715F6">
        <w:rPr>
          <w:lang w:val="en-US"/>
        </w:rPr>
        <w:br/>
      </w:r>
      <w:r w:rsidR="004125E4">
        <w:rPr>
          <w:lang w:val="en-US"/>
        </w:rPr>
        <w:t xml:space="preserve">      </w:t>
      </w:r>
      <w:proofErr w:type="spellStart"/>
      <w:r w:rsidRPr="00A715F6">
        <w:rPr>
          <w:lang w:val="en-US"/>
        </w:rPr>
        <w:t>jabon</w:t>
      </w:r>
      <w:proofErr w:type="spellEnd"/>
      <w:r w:rsidRPr="00A715F6">
        <w:rPr>
          <w:lang w:val="en-US"/>
        </w:rPr>
        <w:t xml:space="preserve"> </w:t>
      </w:r>
      <w:proofErr w:type="spellStart"/>
      <w:r w:rsidRPr="00A715F6">
        <w:rPr>
          <w:lang w:val="en-US"/>
        </w:rPr>
        <w:t>tyatyu</w:t>
      </w:r>
      <w:proofErr w:type="spellEnd"/>
      <w:r w:rsidRPr="00A715F6">
        <w:rPr>
          <w:lang w:val="en-US"/>
        </w:rPr>
        <w:t>-</w:t>
      </w:r>
      <w:proofErr w:type="spellStart"/>
      <w:r w:rsidRPr="00A715F6">
        <w:rPr>
          <w:lang w:val="en-US"/>
        </w:rPr>
        <w:t>ki</w:t>
      </w:r>
      <w:proofErr w:type="spellEnd"/>
      <w:r w:rsidRPr="00A715F6">
        <w:rPr>
          <w:lang w:val="en-US"/>
        </w:rPr>
        <w:t xml:space="preserve">-de </w:t>
      </w:r>
      <w:proofErr w:type="spellStart"/>
      <w:r w:rsidRPr="00A715F6">
        <w:rPr>
          <w:lang w:val="en-US"/>
        </w:rPr>
        <w:t>apa</w:t>
      </w:r>
      <w:proofErr w:type="spellEnd"/>
      <w:r w:rsidRPr="00A715F6">
        <w:rPr>
          <w:lang w:val="en-US"/>
        </w:rPr>
        <w:t xml:space="preserve"> </w:t>
      </w:r>
      <w:r w:rsidR="003423A2">
        <w:rPr>
          <w:lang w:val="en-US"/>
        </w:rPr>
        <w:t xml:space="preserve">     </w:t>
      </w:r>
      <w:proofErr w:type="spellStart"/>
      <w:r w:rsidRPr="00A715F6">
        <w:rPr>
          <w:lang w:val="en-US"/>
        </w:rPr>
        <w:t>ñu-ya</w:t>
      </w:r>
      <w:proofErr w:type="spellEnd"/>
      <w:r w:rsidRPr="00A715F6">
        <w:rPr>
          <w:lang w:val="en-US"/>
        </w:rPr>
        <w:br/>
      </w:r>
      <w:r w:rsidR="004125E4">
        <w:t xml:space="preserve">      </w:t>
      </w:r>
      <w:r w:rsidRPr="008C089D">
        <w:t xml:space="preserve">soap </w:t>
      </w:r>
      <w:r w:rsidR="003423A2">
        <w:t xml:space="preserve"> </w:t>
      </w:r>
      <w:r w:rsidRPr="008C089D">
        <w:t>throw-do-IMP 'father' 2SG-FOC</w:t>
      </w:r>
      <w:r>
        <w:br/>
      </w:r>
      <w:r w:rsidR="004125E4">
        <w:t xml:space="preserve">      </w:t>
      </w:r>
      <w:r w:rsidRPr="008C089D">
        <w:t xml:space="preserve">throw the soap, son, you </w:t>
      </w:r>
      <w:r w:rsidR="004125E4">
        <w:br/>
        <w:t xml:space="preserve">      </w:t>
      </w:r>
      <w:r w:rsidRPr="008C089D">
        <w:t>((points at</w:t>
      </w:r>
      <w:r w:rsidR="00A072A7">
        <w:t xml:space="preserve"> soap))</w:t>
      </w:r>
      <w:r w:rsidR="00A072A7">
        <w:br/>
      </w:r>
      <w:r w:rsidR="00A072A7">
        <w:br/>
        <w:t>3 C   ((</w:t>
      </w:r>
      <w:r w:rsidRPr="008C089D">
        <w:t>child throws soap to A))</w:t>
      </w:r>
    </w:p>
    <w:p w:rsidR="00B74478" w:rsidRPr="008C089D" w:rsidRDefault="00B74478" w:rsidP="00B74478">
      <w:pPr>
        <w:pStyle w:val="lsTextNoIndent"/>
        <w:rPr>
          <w:rFonts w:cs="Linux Libertine O"/>
        </w:rPr>
      </w:pPr>
      <w:r w:rsidRPr="008C089D">
        <w:rPr>
          <w:rFonts w:cs="Linux Libertine O"/>
        </w:rPr>
        <w:t>Aside from the 22 cases of M1 without a predicate, all other cases with verbal material in M1 included a predicate of some kind.</w:t>
      </w:r>
    </w:p>
    <w:p w:rsidR="00B74478" w:rsidRPr="008C089D" w:rsidRDefault="00B74478" w:rsidP="00B74478">
      <w:pPr>
        <w:pStyle w:val="lsHeading3"/>
        <w:rPr>
          <w:rFonts w:cs="Linux Libertine O"/>
        </w:rPr>
      </w:pPr>
      <w:r w:rsidRPr="008C089D">
        <w:rPr>
          <w:rFonts w:cs="Linux Libertine O"/>
        </w:rPr>
        <w:t>Imperatives</w:t>
      </w:r>
    </w:p>
    <w:p w:rsidR="00B74478" w:rsidRPr="008C089D" w:rsidRDefault="00B74478" w:rsidP="006424C7">
      <w:pPr>
        <w:pStyle w:val="lsTextNoIndent"/>
        <w:rPr>
          <w:rFonts w:cs="Linux Libertine O"/>
        </w:rPr>
      </w:pPr>
      <w:r w:rsidRPr="008C089D">
        <w:rPr>
          <w:rFonts w:cs="Linux Libertine O"/>
        </w:rPr>
        <w:t>For no-predicate recruitments, the relevant action should be understandable from the</w:t>
      </w:r>
      <w:r w:rsidR="004125E4">
        <w:rPr>
          <w:rFonts w:cs="Linux Libertine O"/>
        </w:rPr>
        <w:t xml:space="preserve"> context in order for addressee</w:t>
      </w:r>
      <w:r w:rsidRPr="008C089D">
        <w:rPr>
          <w:rFonts w:cs="Linux Libertine O"/>
        </w:rPr>
        <w:t>s to respond. However, most of the time speakers gave more information about the target action by producing a predicate (89% of recrui</w:t>
      </w:r>
      <w:r w:rsidRPr="008C089D">
        <w:rPr>
          <w:rFonts w:cs="Linux Libertine O"/>
        </w:rPr>
        <w:t>t</w:t>
      </w:r>
      <w:r w:rsidRPr="008C089D">
        <w:rPr>
          <w:rFonts w:cs="Linux Libertine O"/>
        </w:rPr>
        <w:t xml:space="preserve">ments with spoken M1). Of these, as noted in Figure 3, imperative forms were by far the most frequent type of predicates seen in recruitments. The imperative sentence type in </w:t>
      </w:r>
      <w:proofErr w:type="spellStart"/>
      <w:r w:rsidRPr="008C089D">
        <w:rPr>
          <w:rFonts w:cs="Linux Libertine O"/>
        </w:rPr>
        <w:t>Cha'palaa</w:t>
      </w:r>
      <w:proofErr w:type="spellEnd"/>
      <w:r w:rsidRPr="008C089D">
        <w:rPr>
          <w:rFonts w:cs="Linux Libertine O"/>
        </w:rPr>
        <w:t xml:space="preserve"> does not consist of a single construction, but instead features several options that will be described below. Cross-linguistically, imperative verb forms tend to be relatively short, frequently consisting of just a </w:t>
      </w:r>
      <w:r w:rsidR="006424C7">
        <w:rPr>
          <w:rFonts w:cs="Linux Libertine O"/>
        </w:rPr>
        <w:t>verb root or a root with a min</w:t>
      </w:r>
      <w:r w:rsidR="006424C7">
        <w:rPr>
          <w:rFonts w:cs="Linux Libertine O"/>
        </w:rPr>
        <w:t>i</w:t>
      </w:r>
      <w:r w:rsidR="006424C7">
        <w:rPr>
          <w:rFonts w:cs="Linux Libertine O"/>
        </w:rPr>
        <w:t>m</w:t>
      </w:r>
      <w:r w:rsidRPr="008C089D">
        <w:rPr>
          <w:rFonts w:cs="Linux Libertine O"/>
        </w:rPr>
        <w:t>al marker (</w:t>
      </w:r>
      <w:proofErr w:type="spellStart"/>
      <w:r w:rsidRPr="008C089D">
        <w:rPr>
          <w:rFonts w:cs="Linux Libertine O"/>
        </w:rPr>
        <w:t>Khrakovskij</w:t>
      </w:r>
      <w:proofErr w:type="spellEnd"/>
      <w:r w:rsidRPr="008C089D">
        <w:rPr>
          <w:rFonts w:cs="Linux Libertine O"/>
        </w:rPr>
        <w:t xml:space="preserve"> 2001, </w:t>
      </w:r>
      <w:proofErr w:type="spellStart"/>
      <w:r w:rsidRPr="008C089D">
        <w:rPr>
          <w:rFonts w:cs="Linux Libertine O"/>
        </w:rPr>
        <w:t>Aikhenvald</w:t>
      </w:r>
      <w:proofErr w:type="spellEnd"/>
      <w:r w:rsidRPr="008C089D">
        <w:rPr>
          <w:rFonts w:cs="Linux Libertine O"/>
        </w:rPr>
        <w:t xml:space="preserve"> 2010). </w:t>
      </w:r>
      <w:proofErr w:type="spellStart"/>
      <w:r w:rsidRPr="008C089D">
        <w:rPr>
          <w:rFonts w:cs="Linux Libertine O"/>
        </w:rPr>
        <w:t>Cha'palaa</w:t>
      </w:r>
      <w:proofErr w:type="spellEnd"/>
      <w:r w:rsidRPr="008C089D">
        <w:rPr>
          <w:rFonts w:cs="Linux Libertine O"/>
        </w:rPr>
        <w:t xml:space="preserve"> fits this pattern; its two main imperative constructions are </w:t>
      </w:r>
      <w:r w:rsidR="00BB5AE9" w:rsidRPr="008C089D">
        <w:rPr>
          <w:rFonts w:cs="Linux Libertine O"/>
        </w:rPr>
        <w:t>a</w:t>
      </w:r>
      <w:r w:rsidR="006424C7">
        <w:rPr>
          <w:rFonts w:cs="Linux Libertine O"/>
        </w:rPr>
        <w:t xml:space="preserve"> bare verb root or a suffix</w:t>
      </w:r>
      <w:r w:rsidRPr="008C089D">
        <w:rPr>
          <w:rFonts w:cs="Linux Libertine O"/>
        </w:rPr>
        <w:t xml:space="preserve">, </w:t>
      </w:r>
      <w:r w:rsidRPr="006424C7">
        <w:rPr>
          <w:rFonts w:cs="Linux Libertine O"/>
          <w:i/>
        </w:rPr>
        <w:t>-de</w:t>
      </w:r>
      <w:r w:rsidRPr="008C089D">
        <w:rPr>
          <w:rFonts w:cs="Linux Libertine O"/>
        </w:rPr>
        <w:t>, seen in line 2 of Extrac</w:t>
      </w:r>
      <w:r w:rsidR="006424C7">
        <w:rPr>
          <w:rFonts w:cs="Linux Libertine O"/>
        </w:rPr>
        <w:t>t 7 above. The bare root option</w:t>
      </w:r>
      <w:r w:rsidRPr="008C089D">
        <w:rPr>
          <w:rFonts w:cs="Linux Libertine O"/>
        </w:rPr>
        <w:t xml:space="preserve"> is shown by Extract 8. </w:t>
      </w:r>
      <w:proofErr w:type="spellStart"/>
      <w:r w:rsidRPr="008C089D">
        <w:rPr>
          <w:rFonts w:cs="Linux Libertine O"/>
        </w:rPr>
        <w:t>Cha'palaa</w:t>
      </w:r>
      <w:proofErr w:type="spellEnd"/>
      <w:r w:rsidRPr="008C089D">
        <w:rPr>
          <w:rFonts w:cs="Linux Libertine O"/>
        </w:rPr>
        <w:t xml:space="preserve"> has a system of complex predicates in which </w:t>
      </w:r>
      <w:r w:rsidR="006424C7" w:rsidRPr="008C089D">
        <w:rPr>
          <w:rFonts w:cs="Linux Libertine O"/>
        </w:rPr>
        <w:t>multiple</w:t>
      </w:r>
      <w:r w:rsidRPr="008C089D">
        <w:rPr>
          <w:rFonts w:cs="Linux Libertine O"/>
        </w:rPr>
        <w:t xml:space="preserve"> roots co</w:t>
      </w:r>
      <w:r w:rsidR="006424C7">
        <w:rPr>
          <w:rFonts w:cs="Linux Libertine O"/>
        </w:rPr>
        <w:t>mbine in single predicates, where</w:t>
      </w:r>
      <w:r w:rsidRPr="008C089D">
        <w:rPr>
          <w:rFonts w:cs="Linux Libertine O"/>
        </w:rPr>
        <w:t xml:space="preserve"> one of the roots, usually one of a set of verb classifiers, occurs farthest to the right, and takes the finite morphology (see Floyd 2014; also see Dickinson 2000 for a description of a similar system in a related language). In most cases finite predicates take at least one verbal morpheme, but one of the options for forming imperatives is to use just the verb root. In Extract 8 participant A takes this option, telling B to look at a m</w:t>
      </w:r>
      <w:r w:rsidR="006424C7">
        <w:rPr>
          <w:rFonts w:cs="Linux Libertine O"/>
        </w:rPr>
        <w:t xml:space="preserve">agazine she is passing to her. </w:t>
      </w:r>
    </w:p>
    <w:p w:rsidR="00B74478" w:rsidRPr="008C089D" w:rsidRDefault="00B74478" w:rsidP="00B74478">
      <w:pPr>
        <w:pStyle w:val="IsExampleConvExtract"/>
        <w:rPr>
          <w:rFonts w:ascii="Linux Libertine O" w:hAnsi="Linux Libertine O" w:cs="Linux Libertine O"/>
        </w:rPr>
      </w:pPr>
      <w:r w:rsidRPr="008C089D">
        <w:lastRenderedPageBreak/>
        <w:t>CHSF2011_06_24S3_1304600</w:t>
      </w:r>
      <w:r>
        <w:br/>
      </w:r>
      <w:r w:rsidR="006424C7">
        <w:t xml:space="preserve">1 A   lenke' kerake                                        </w:t>
      </w:r>
      <w:r w:rsidRPr="008C089D">
        <w:t>M1</w:t>
      </w:r>
      <w:r>
        <w:br/>
      </w:r>
      <w:r w:rsidR="006424C7">
        <w:t xml:space="preserve">      </w:t>
      </w:r>
      <w:r w:rsidRPr="008C089D">
        <w:t xml:space="preserve">len-ke-tu </w:t>
      </w:r>
      <w:r w:rsidR="003423A2">
        <w:t xml:space="preserve"> </w:t>
      </w:r>
      <w:r w:rsidRPr="008C089D">
        <w:t>kera-ke</w:t>
      </w:r>
      <w:r>
        <w:br/>
      </w:r>
      <w:r w:rsidR="006424C7">
        <w:t xml:space="preserve">      </w:t>
      </w:r>
      <w:r w:rsidRPr="008C089D">
        <w:t>read-do-SR see-do</w:t>
      </w:r>
      <w:r>
        <w:br/>
      </w:r>
      <w:r w:rsidR="006424C7">
        <w:t xml:space="preserve">      </w:t>
      </w:r>
      <w:r w:rsidRPr="008C089D">
        <w:t>read this ((hands B magazine))</w:t>
      </w:r>
      <w:r w:rsidR="006424C7">
        <w:br/>
      </w:r>
      <w:r>
        <w:br/>
      </w:r>
      <w:r w:rsidR="006424C7">
        <w:t xml:space="preserve">2 B   ((takes magazine and reads))                         </w:t>
      </w:r>
      <w:r w:rsidRPr="008C089D">
        <w:t>M2</w:t>
      </w:r>
    </w:p>
    <w:p w:rsidR="00BB5AE9" w:rsidRDefault="00B74478" w:rsidP="00BB5AE9">
      <w:pPr>
        <w:pStyle w:val="lsTextNoIndent"/>
        <w:rPr>
          <w:rFonts w:cs="Linux Libertine O"/>
        </w:rPr>
      </w:pPr>
      <w:r w:rsidRPr="008C089D">
        <w:rPr>
          <w:rFonts w:cs="Linux Libertine O"/>
        </w:rPr>
        <w:t xml:space="preserve">In addition to the two most frequent imperative formats shown above in Extracts 7 (line 2) and 8, </w:t>
      </w:r>
      <w:proofErr w:type="spellStart"/>
      <w:r w:rsidRPr="008C089D">
        <w:rPr>
          <w:rFonts w:cs="Linux Libertine O"/>
        </w:rPr>
        <w:t>Cha’palaa</w:t>
      </w:r>
      <w:proofErr w:type="spellEnd"/>
      <w:r w:rsidRPr="008C089D">
        <w:rPr>
          <w:rFonts w:cs="Linux Libertine O"/>
        </w:rPr>
        <w:t xml:space="preserve"> has three further imperative markers, plus plural forms of each. Figure 4 shows each of the formats’ frequencies relative to the other imperative options in the sample. The bare verb form sometimes occurs with a lengthened vowel and a related shift in primary stress to the right, which might be considered a kind of ‘str</w:t>
      </w:r>
      <w:r w:rsidR="000D09B2">
        <w:rPr>
          <w:rFonts w:cs="Linux Libertine O"/>
        </w:rPr>
        <w:t>engthener’ (see section 3.4). The next frequent format is the</w:t>
      </w:r>
      <w:r w:rsidR="00B67690">
        <w:rPr>
          <w:rFonts w:cs="Linux Libertine O"/>
        </w:rPr>
        <w:t xml:space="preserve"> relatively neutral,</w:t>
      </w:r>
      <w:r w:rsidR="002A3A35">
        <w:rPr>
          <w:rFonts w:cs="Linux Libertine O"/>
        </w:rPr>
        <w:t xml:space="preserve"> unmarked</w:t>
      </w:r>
      <w:r w:rsidRPr="008C089D">
        <w:rPr>
          <w:rFonts w:cs="Linux Libertine O"/>
        </w:rPr>
        <w:t xml:space="preserve"> imperative</w:t>
      </w:r>
      <w:r w:rsidR="000D09B2">
        <w:rPr>
          <w:rFonts w:cs="Linux Libertine O"/>
        </w:rPr>
        <w:t xml:space="preserve"> </w:t>
      </w:r>
      <w:r w:rsidR="000D09B2">
        <w:rPr>
          <w:rFonts w:cs="Linux Libertine O"/>
          <w:i/>
        </w:rPr>
        <w:t>-de</w:t>
      </w:r>
      <w:r w:rsidRPr="008C089D">
        <w:rPr>
          <w:rFonts w:cs="Linux Libertine O"/>
        </w:rPr>
        <w:t>, which conveys an on-record wish that the addressee do the target action, and a ‘speaker-re</w:t>
      </w:r>
      <w:r w:rsidR="006424C7">
        <w:rPr>
          <w:rFonts w:cs="Linux Libertine O"/>
        </w:rPr>
        <w:t xml:space="preserve">cipient’ imperative </w:t>
      </w:r>
      <w:r w:rsidR="000D09B2">
        <w:rPr>
          <w:rFonts w:cs="Linux Libertine O"/>
          <w:i/>
        </w:rPr>
        <w:t>-</w:t>
      </w:r>
      <w:proofErr w:type="spellStart"/>
      <w:r w:rsidR="000D09B2">
        <w:rPr>
          <w:rFonts w:cs="Linux Libertine O"/>
          <w:i/>
        </w:rPr>
        <w:t>ka</w:t>
      </w:r>
      <w:proofErr w:type="spellEnd"/>
      <w:r w:rsidR="000D09B2">
        <w:rPr>
          <w:rFonts w:cs="Linux Libertine O"/>
          <w:i/>
        </w:rPr>
        <w:t xml:space="preserve"> </w:t>
      </w:r>
      <w:r w:rsidR="006424C7">
        <w:rPr>
          <w:rFonts w:cs="Linux Libertine O"/>
        </w:rPr>
        <w:t>that convey</w:t>
      </w:r>
      <w:r w:rsidR="000D09B2">
        <w:rPr>
          <w:rFonts w:cs="Linux Libertine O"/>
        </w:rPr>
        <w:t>s</w:t>
      </w:r>
      <w:r w:rsidRPr="008C089D">
        <w:rPr>
          <w:rFonts w:cs="Linux Libertine O"/>
        </w:rPr>
        <w:t xml:space="preserve"> that the speaker is the indirect object and beneficiary. The</w:t>
      </w:r>
      <w:r w:rsidR="000D09B2">
        <w:rPr>
          <w:rFonts w:cs="Linux Libertine O"/>
        </w:rPr>
        <w:t>n there are two hortative forms</w:t>
      </w:r>
      <w:r w:rsidR="000D09B2">
        <w:rPr>
          <w:rFonts w:cs="Linux Libertine O"/>
          <w:i/>
        </w:rPr>
        <w:t xml:space="preserve"> </w:t>
      </w:r>
      <w:r w:rsidRPr="008C089D">
        <w:rPr>
          <w:rFonts w:cs="Linux Libertine O"/>
        </w:rPr>
        <w:t xml:space="preserve">for groups the speaker includes him or herself in, one for stronger ‘command’ type recruitment </w:t>
      </w:r>
      <w:r w:rsidR="000D09B2">
        <w:rPr>
          <w:rFonts w:cs="Linux Libertine O"/>
        </w:rPr>
        <w:t>(</w:t>
      </w:r>
      <w:r w:rsidR="000D09B2">
        <w:rPr>
          <w:rFonts w:cs="Linux Libertine O"/>
          <w:i/>
        </w:rPr>
        <w:t>-da</w:t>
      </w:r>
      <w:r w:rsidR="000D09B2">
        <w:rPr>
          <w:rFonts w:cs="Linux Libertine O"/>
        </w:rPr>
        <w:t>)</w:t>
      </w:r>
      <w:r w:rsidR="000D09B2">
        <w:rPr>
          <w:rFonts w:cs="Linux Libertine O"/>
          <w:i/>
        </w:rPr>
        <w:t xml:space="preserve"> </w:t>
      </w:r>
      <w:r w:rsidRPr="008C089D">
        <w:rPr>
          <w:rFonts w:cs="Linux Libertine O"/>
        </w:rPr>
        <w:t>and one for weaker ‘suggestion’ types of recruitments</w:t>
      </w:r>
      <w:r w:rsidR="000D09B2">
        <w:rPr>
          <w:rFonts w:cs="Linux Libertine O"/>
        </w:rPr>
        <w:t xml:space="preserve"> (</w:t>
      </w:r>
      <w:r w:rsidR="000D09B2">
        <w:rPr>
          <w:rFonts w:cs="Linux Libertine O"/>
          <w:i/>
        </w:rPr>
        <w:t>-</w:t>
      </w:r>
      <w:proofErr w:type="spellStart"/>
      <w:proofErr w:type="gramStart"/>
      <w:r w:rsidR="000D09B2">
        <w:rPr>
          <w:rFonts w:cs="Linux Libertine O"/>
          <w:i/>
        </w:rPr>
        <w:t>sa</w:t>
      </w:r>
      <w:proofErr w:type="spellEnd"/>
      <w:proofErr w:type="gramEnd"/>
      <w:r w:rsidR="000D09B2">
        <w:rPr>
          <w:rFonts w:cs="Linux Libertine O"/>
        </w:rPr>
        <w:t>)</w:t>
      </w:r>
      <w:r w:rsidRPr="008C089D">
        <w:rPr>
          <w:rFonts w:cs="Linux Libertine O"/>
        </w:rPr>
        <w:t>. This final polite option did not occur in the sample, perhaps in connection with the ‘maximally informal’ nature of the recordings (see section 1 and Floyd et al, this volume), which makes the most delicate types of re</w:t>
      </w:r>
      <w:r w:rsidR="006424C7">
        <w:rPr>
          <w:rFonts w:cs="Linux Libertine O"/>
        </w:rPr>
        <w:t xml:space="preserve">cruitments infrequent. </w:t>
      </w:r>
    </w:p>
    <w:p w:rsidR="00BB5AE9" w:rsidRPr="00BB5AE9" w:rsidRDefault="00BB5AE9" w:rsidP="00BB5AE9">
      <w:pPr>
        <w:pStyle w:val="lsTextNoIndent"/>
      </w:pPr>
    </w:p>
    <w:tbl>
      <w:tblPr>
        <w:tblW w:w="0" w:type="auto"/>
        <w:tblLook w:val="04A0" w:firstRow="1" w:lastRow="0" w:firstColumn="1" w:lastColumn="0" w:noHBand="0" w:noVBand="1"/>
      </w:tblPr>
      <w:tblGrid>
        <w:gridCol w:w="2178"/>
        <w:gridCol w:w="990"/>
        <w:gridCol w:w="1440"/>
        <w:gridCol w:w="1620"/>
      </w:tblGrid>
      <w:tr w:rsidR="00EE7F23" w:rsidRPr="006424C7" w:rsidTr="00EE7F23">
        <w:trPr>
          <w:trHeight w:val="275"/>
        </w:trPr>
        <w:tc>
          <w:tcPr>
            <w:tcW w:w="2178" w:type="dxa"/>
            <w:tcBorders>
              <w:bottom w:val="single" w:sz="4" w:space="0" w:color="auto"/>
            </w:tcBorders>
            <w:shd w:val="clear" w:color="auto" w:fill="auto"/>
          </w:tcPr>
          <w:p w:rsidR="006424C7" w:rsidRPr="006424C7" w:rsidRDefault="006424C7" w:rsidP="006424C7">
            <w:pPr>
              <w:pStyle w:val="IsTable"/>
            </w:pPr>
            <w:r w:rsidRPr="006424C7">
              <w:t>Function</w:t>
            </w:r>
          </w:p>
        </w:tc>
        <w:tc>
          <w:tcPr>
            <w:tcW w:w="990" w:type="dxa"/>
            <w:tcBorders>
              <w:bottom w:val="single" w:sz="4" w:space="0" w:color="auto"/>
            </w:tcBorders>
            <w:shd w:val="clear" w:color="auto" w:fill="auto"/>
          </w:tcPr>
          <w:p w:rsidR="006424C7" w:rsidRPr="006424C7" w:rsidRDefault="006424C7" w:rsidP="006424C7">
            <w:pPr>
              <w:pStyle w:val="IsTable"/>
            </w:pPr>
            <w:r w:rsidRPr="006424C7">
              <w:t>Form</w:t>
            </w:r>
          </w:p>
        </w:tc>
        <w:tc>
          <w:tcPr>
            <w:tcW w:w="1440" w:type="dxa"/>
            <w:tcBorders>
              <w:bottom w:val="single" w:sz="4" w:space="0" w:color="auto"/>
            </w:tcBorders>
            <w:shd w:val="clear" w:color="auto" w:fill="auto"/>
          </w:tcPr>
          <w:p w:rsidR="006424C7" w:rsidRPr="006424C7" w:rsidRDefault="006424C7" w:rsidP="006424C7">
            <w:pPr>
              <w:pStyle w:val="IsTable"/>
            </w:pPr>
            <w:r w:rsidRPr="006424C7">
              <w:t>Plural</w:t>
            </w:r>
          </w:p>
        </w:tc>
        <w:tc>
          <w:tcPr>
            <w:tcW w:w="1620" w:type="dxa"/>
            <w:tcBorders>
              <w:bottom w:val="single" w:sz="4" w:space="0" w:color="auto"/>
            </w:tcBorders>
            <w:shd w:val="clear" w:color="auto" w:fill="auto"/>
          </w:tcPr>
          <w:p w:rsidR="006424C7" w:rsidRPr="006424C7" w:rsidRDefault="006424C7" w:rsidP="006424C7">
            <w:pPr>
              <w:pStyle w:val="IsTable"/>
            </w:pPr>
            <w:r w:rsidRPr="006424C7">
              <w:t>% imperatives</w:t>
            </w:r>
          </w:p>
        </w:tc>
      </w:tr>
      <w:tr w:rsidR="00EE7F23" w:rsidRPr="006424C7" w:rsidTr="00EE7F23">
        <w:trPr>
          <w:trHeight w:val="275"/>
        </w:trPr>
        <w:tc>
          <w:tcPr>
            <w:tcW w:w="2178" w:type="dxa"/>
            <w:tcBorders>
              <w:top w:val="single" w:sz="4" w:space="0" w:color="auto"/>
            </w:tcBorders>
            <w:shd w:val="clear" w:color="auto" w:fill="auto"/>
          </w:tcPr>
          <w:p w:rsidR="006424C7" w:rsidRPr="006424C7" w:rsidRDefault="006424C7" w:rsidP="006424C7">
            <w:pPr>
              <w:pStyle w:val="IsTable"/>
            </w:pPr>
            <w:r w:rsidRPr="006424C7">
              <w:t>bare imperative</w:t>
            </w:r>
          </w:p>
        </w:tc>
        <w:tc>
          <w:tcPr>
            <w:tcW w:w="990" w:type="dxa"/>
            <w:tcBorders>
              <w:top w:val="single" w:sz="4" w:space="0" w:color="auto"/>
            </w:tcBorders>
            <w:shd w:val="clear" w:color="auto" w:fill="auto"/>
          </w:tcPr>
          <w:p w:rsidR="006424C7" w:rsidRPr="006424C7" w:rsidRDefault="006424C7" w:rsidP="006424C7">
            <w:pPr>
              <w:pStyle w:val="IsTable"/>
            </w:pPr>
            <w:r w:rsidRPr="006424C7">
              <w:t>V</w:t>
            </w:r>
          </w:p>
        </w:tc>
        <w:tc>
          <w:tcPr>
            <w:tcW w:w="1440" w:type="dxa"/>
            <w:tcBorders>
              <w:top w:val="single" w:sz="4" w:space="0" w:color="auto"/>
            </w:tcBorders>
            <w:shd w:val="clear" w:color="auto" w:fill="auto"/>
          </w:tcPr>
          <w:p w:rsidR="006424C7" w:rsidRPr="00EE7F23" w:rsidRDefault="006424C7" w:rsidP="006424C7">
            <w:pPr>
              <w:pStyle w:val="IsTable"/>
              <w:rPr>
                <w:i/>
              </w:rPr>
            </w:pPr>
            <w:r w:rsidRPr="00EE7F23">
              <w:rPr>
                <w:i/>
              </w:rPr>
              <w:t>(de-)V</w:t>
            </w:r>
          </w:p>
        </w:tc>
        <w:tc>
          <w:tcPr>
            <w:tcW w:w="1620" w:type="dxa"/>
            <w:tcBorders>
              <w:top w:val="single" w:sz="4" w:space="0" w:color="auto"/>
            </w:tcBorders>
            <w:shd w:val="clear" w:color="auto" w:fill="auto"/>
          </w:tcPr>
          <w:p w:rsidR="006424C7" w:rsidRPr="006424C7" w:rsidRDefault="006424C7" w:rsidP="006424C7">
            <w:pPr>
              <w:pStyle w:val="IsTable"/>
            </w:pPr>
            <w:r w:rsidRPr="006424C7">
              <w:t>65%</w:t>
            </w:r>
          </w:p>
        </w:tc>
      </w:tr>
      <w:tr w:rsidR="00EE7F23" w:rsidRPr="006424C7" w:rsidTr="00EE7F23">
        <w:trPr>
          <w:trHeight w:val="275"/>
        </w:trPr>
        <w:tc>
          <w:tcPr>
            <w:tcW w:w="2178" w:type="dxa"/>
            <w:shd w:val="clear" w:color="auto" w:fill="auto"/>
          </w:tcPr>
          <w:p w:rsidR="006424C7" w:rsidRPr="006424C7" w:rsidRDefault="006424C7" w:rsidP="006424C7">
            <w:pPr>
              <w:pStyle w:val="IsTable"/>
            </w:pPr>
            <w:r w:rsidRPr="006424C7">
              <w:t>simple imperative</w:t>
            </w:r>
          </w:p>
        </w:tc>
        <w:tc>
          <w:tcPr>
            <w:tcW w:w="990" w:type="dxa"/>
            <w:shd w:val="clear" w:color="auto" w:fill="auto"/>
          </w:tcPr>
          <w:p w:rsidR="006424C7" w:rsidRPr="006424C7" w:rsidRDefault="006424C7" w:rsidP="006424C7">
            <w:pPr>
              <w:pStyle w:val="IsTable"/>
            </w:pPr>
            <w:r w:rsidRPr="006424C7">
              <w:t>V-de</w:t>
            </w:r>
          </w:p>
        </w:tc>
        <w:tc>
          <w:tcPr>
            <w:tcW w:w="1440" w:type="dxa"/>
            <w:shd w:val="clear" w:color="auto" w:fill="auto"/>
          </w:tcPr>
          <w:p w:rsidR="006424C7" w:rsidRPr="00EE7F23" w:rsidRDefault="006424C7" w:rsidP="006424C7">
            <w:pPr>
              <w:pStyle w:val="IsTable"/>
              <w:rPr>
                <w:i/>
              </w:rPr>
            </w:pPr>
            <w:r w:rsidRPr="00EE7F23">
              <w:rPr>
                <w:i/>
              </w:rPr>
              <w:t>(de-)V-</w:t>
            </w:r>
            <w:proofErr w:type="spellStart"/>
            <w:r w:rsidRPr="00EE7F23">
              <w:rPr>
                <w:i/>
              </w:rPr>
              <w:t>dei</w:t>
            </w:r>
            <w:proofErr w:type="spellEnd"/>
          </w:p>
        </w:tc>
        <w:tc>
          <w:tcPr>
            <w:tcW w:w="1620" w:type="dxa"/>
            <w:shd w:val="clear" w:color="auto" w:fill="auto"/>
          </w:tcPr>
          <w:p w:rsidR="006424C7" w:rsidRPr="006424C7" w:rsidRDefault="006424C7" w:rsidP="006424C7">
            <w:pPr>
              <w:pStyle w:val="IsTable"/>
            </w:pPr>
            <w:r w:rsidRPr="006424C7">
              <w:t>27%</w:t>
            </w:r>
          </w:p>
        </w:tc>
      </w:tr>
      <w:tr w:rsidR="00EE7F23" w:rsidRPr="006424C7" w:rsidTr="00EE7F23">
        <w:trPr>
          <w:trHeight w:val="275"/>
        </w:trPr>
        <w:tc>
          <w:tcPr>
            <w:tcW w:w="2178" w:type="dxa"/>
            <w:shd w:val="clear" w:color="auto" w:fill="auto"/>
          </w:tcPr>
          <w:p w:rsidR="006424C7" w:rsidRPr="006424C7" w:rsidRDefault="006424C7" w:rsidP="006424C7">
            <w:pPr>
              <w:pStyle w:val="IsTable"/>
            </w:pPr>
            <w:r w:rsidRPr="006424C7">
              <w:t>speaker-recipient</w:t>
            </w:r>
          </w:p>
        </w:tc>
        <w:tc>
          <w:tcPr>
            <w:tcW w:w="990" w:type="dxa"/>
            <w:shd w:val="clear" w:color="auto" w:fill="auto"/>
          </w:tcPr>
          <w:p w:rsidR="006424C7" w:rsidRPr="006424C7" w:rsidRDefault="006424C7" w:rsidP="006424C7">
            <w:pPr>
              <w:pStyle w:val="IsTable"/>
            </w:pPr>
            <w:r w:rsidRPr="006424C7">
              <w:t>V-</w:t>
            </w:r>
            <w:proofErr w:type="spellStart"/>
            <w:r w:rsidRPr="006424C7">
              <w:t>ka</w:t>
            </w:r>
            <w:proofErr w:type="spellEnd"/>
          </w:p>
        </w:tc>
        <w:tc>
          <w:tcPr>
            <w:tcW w:w="1440" w:type="dxa"/>
            <w:shd w:val="clear" w:color="auto" w:fill="auto"/>
          </w:tcPr>
          <w:p w:rsidR="006424C7" w:rsidRPr="00EE7F23" w:rsidRDefault="006424C7" w:rsidP="006424C7">
            <w:pPr>
              <w:pStyle w:val="IsTable"/>
              <w:rPr>
                <w:i/>
              </w:rPr>
            </w:pPr>
            <w:r w:rsidRPr="00EE7F23">
              <w:rPr>
                <w:i/>
              </w:rPr>
              <w:t>(de-)V-kai</w:t>
            </w:r>
          </w:p>
        </w:tc>
        <w:tc>
          <w:tcPr>
            <w:tcW w:w="1620" w:type="dxa"/>
            <w:shd w:val="clear" w:color="auto" w:fill="auto"/>
          </w:tcPr>
          <w:p w:rsidR="006424C7" w:rsidRPr="006424C7" w:rsidRDefault="006424C7" w:rsidP="006424C7">
            <w:pPr>
              <w:pStyle w:val="IsTable"/>
            </w:pPr>
            <w:r w:rsidRPr="006424C7">
              <w:t>5%</w:t>
            </w:r>
          </w:p>
        </w:tc>
      </w:tr>
      <w:tr w:rsidR="00EE7F23" w:rsidRPr="006424C7" w:rsidTr="00EE7F23">
        <w:trPr>
          <w:trHeight w:val="275"/>
        </w:trPr>
        <w:tc>
          <w:tcPr>
            <w:tcW w:w="2178" w:type="dxa"/>
            <w:shd w:val="clear" w:color="auto" w:fill="auto"/>
          </w:tcPr>
          <w:p w:rsidR="006424C7" w:rsidRPr="006424C7" w:rsidRDefault="006424C7" w:rsidP="006424C7">
            <w:pPr>
              <w:pStyle w:val="IsTable"/>
            </w:pPr>
            <w:r w:rsidRPr="006424C7">
              <w:t>strong hortative</w:t>
            </w:r>
          </w:p>
        </w:tc>
        <w:tc>
          <w:tcPr>
            <w:tcW w:w="990" w:type="dxa"/>
            <w:shd w:val="clear" w:color="auto" w:fill="auto"/>
          </w:tcPr>
          <w:p w:rsidR="006424C7" w:rsidRPr="006424C7" w:rsidRDefault="006424C7" w:rsidP="006424C7">
            <w:pPr>
              <w:pStyle w:val="IsTable"/>
            </w:pPr>
            <w:r w:rsidRPr="006424C7">
              <w:t>V-da</w:t>
            </w:r>
          </w:p>
        </w:tc>
        <w:tc>
          <w:tcPr>
            <w:tcW w:w="1440" w:type="dxa"/>
            <w:shd w:val="clear" w:color="auto" w:fill="auto"/>
          </w:tcPr>
          <w:p w:rsidR="006424C7" w:rsidRPr="00EE7F23" w:rsidRDefault="006424C7" w:rsidP="006424C7">
            <w:pPr>
              <w:pStyle w:val="IsTable"/>
              <w:rPr>
                <w:i/>
              </w:rPr>
            </w:pPr>
            <w:r w:rsidRPr="00EE7F23">
              <w:rPr>
                <w:i/>
              </w:rPr>
              <w:t>(de-)V-</w:t>
            </w:r>
            <w:proofErr w:type="spellStart"/>
            <w:r w:rsidRPr="00EE7F23">
              <w:rPr>
                <w:i/>
              </w:rPr>
              <w:t>dai</w:t>
            </w:r>
            <w:proofErr w:type="spellEnd"/>
          </w:p>
        </w:tc>
        <w:tc>
          <w:tcPr>
            <w:tcW w:w="1620" w:type="dxa"/>
            <w:shd w:val="clear" w:color="auto" w:fill="auto"/>
          </w:tcPr>
          <w:p w:rsidR="006424C7" w:rsidRPr="006424C7" w:rsidRDefault="006424C7" w:rsidP="006424C7">
            <w:pPr>
              <w:pStyle w:val="IsTable"/>
            </w:pPr>
            <w:r w:rsidRPr="006424C7">
              <w:t>3%</w:t>
            </w:r>
          </w:p>
        </w:tc>
      </w:tr>
      <w:tr w:rsidR="00EE7F23" w:rsidRPr="006424C7" w:rsidTr="00EE7F23">
        <w:trPr>
          <w:trHeight w:val="275"/>
        </w:trPr>
        <w:tc>
          <w:tcPr>
            <w:tcW w:w="2178" w:type="dxa"/>
            <w:shd w:val="clear" w:color="auto" w:fill="auto"/>
          </w:tcPr>
          <w:p w:rsidR="006424C7" w:rsidRPr="006424C7" w:rsidRDefault="006424C7" w:rsidP="006424C7">
            <w:pPr>
              <w:pStyle w:val="IsTable"/>
            </w:pPr>
            <w:r w:rsidRPr="006424C7">
              <w:t>weak hortative</w:t>
            </w:r>
          </w:p>
        </w:tc>
        <w:tc>
          <w:tcPr>
            <w:tcW w:w="990" w:type="dxa"/>
            <w:shd w:val="clear" w:color="auto" w:fill="auto"/>
          </w:tcPr>
          <w:p w:rsidR="006424C7" w:rsidRPr="006424C7" w:rsidRDefault="006424C7" w:rsidP="006424C7">
            <w:pPr>
              <w:pStyle w:val="IsTable"/>
            </w:pPr>
            <w:r w:rsidRPr="006424C7">
              <w:t>V-</w:t>
            </w:r>
            <w:proofErr w:type="spellStart"/>
            <w:r w:rsidRPr="006424C7">
              <w:t>sa</w:t>
            </w:r>
            <w:proofErr w:type="spellEnd"/>
          </w:p>
        </w:tc>
        <w:tc>
          <w:tcPr>
            <w:tcW w:w="1440" w:type="dxa"/>
            <w:shd w:val="clear" w:color="auto" w:fill="auto"/>
          </w:tcPr>
          <w:p w:rsidR="006424C7" w:rsidRPr="00EE7F23" w:rsidRDefault="006424C7" w:rsidP="006424C7">
            <w:pPr>
              <w:pStyle w:val="IsTable"/>
              <w:rPr>
                <w:i/>
              </w:rPr>
            </w:pPr>
            <w:r w:rsidRPr="00EE7F23">
              <w:rPr>
                <w:i/>
              </w:rPr>
              <w:t>(de-)V-</w:t>
            </w:r>
            <w:proofErr w:type="spellStart"/>
            <w:r w:rsidRPr="00EE7F23">
              <w:rPr>
                <w:i/>
              </w:rPr>
              <w:t>sai</w:t>
            </w:r>
            <w:proofErr w:type="spellEnd"/>
          </w:p>
        </w:tc>
        <w:tc>
          <w:tcPr>
            <w:tcW w:w="1620" w:type="dxa"/>
            <w:shd w:val="clear" w:color="auto" w:fill="auto"/>
          </w:tcPr>
          <w:p w:rsidR="006424C7" w:rsidRPr="006424C7" w:rsidRDefault="006424C7" w:rsidP="006424C7">
            <w:pPr>
              <w:pStyle w:val="IsTable"/>
            </w:pPr>
            <w:r w:rsidRPr="006424C7">
              <w:t>0%</w:t>
            </w:r>
          </w:p>
        </w:tc>
      </w:tr>
    </w:tbl>
    <w:p w:rsidR="00B74478" w:rsidRPr="008C089D" w:rsidRDefault="002A3A35" w:rsidP="002A3A35">
      <w:pPr>
        <w:pStyle w:val="IsTable"/>
      </w:pPr>
      <w:proofErr w:type="gramStart"/>
      <w:r>
        <w:t>Table</w:t>
      </w:r>
      <w:r w:rsidR="00E9178B">
        <w:t xml:space="preserve"> 4.</w:t>
      </w:r>
      <w:proofErr w:type="gramEnd"/>
      <w:r w:rsidR="00E9178B">
        <w:t xml:space="preserve"> The </w:t>
      </w:r>
      <w:proofErr w:type="spellStart"/>
      <w:r w:rsidR="00E9178B">
        <w:t>Cha’palaa</w:t>
      </w:r>
      <w:proofErr w:type="spellEnd"/>
      <w:r w:rsidR="00E9178B">
        <w:t xml:space="preserve"> </w:t>
      </w:r>
      <w:r w:rsidR="00B74478" w:rsidRPr="006424C7">
        <w:t>imperative paradigm, singular and plural forms, and percen</w:t>
      </w:r>
      <w:r w:rsidR="00B74478" w:rsidRPr="006424C7">
        <w:t>t</w:t>
      </w:r>
      <w:r w:rsidR="00B74478" w:rsidRPr="006424C7">
        <w:t>ages of</w:t>
      </w:r>
      <w:r>
        <w:t xml:space="preserve"> each format within the total of imperatives in the sample (n=137). </w:t>
      </w:r>
    </w:p>
    <w:p w:rsidR="00E9178B" w:rsidRDefault="00E9178B" w:rsidP="00B74478">
      <w:pPr>
        <w:pStyle w:val="lsTextNoIndent"/>
        <w:rPr>
          <w:rFonts w:cs="Linux Libertine O"/>
        </w:rPr>
      </w:pPr>
    </w:p>
    <w:p w:rsidR="00B74478" w:rsidRPr="008C089D" w:rsidRDefault="00B74478" w:rsidP="00B74478">
      <w:pPr>
        <w:pStyle w:val="lsTextNoIndent"/>
        <w:rPr>
          <w:rFonts w:cs="Linux Libertine O"/>
        </w:rPr>
      </w:pPr>
      <w:r w:rsidRPr="008C089D">
        <w:rPr>
          <w:rFonts w:cs="Linux Libertine O"/>
        </w:rPr>
        <w:t>In a few limited contexts, declaratives can also occur as bare verb roots, so the comp</w:t>
      </w:r>
      <w:r w:rsidRPr="008C089D">
        <w:rPr>
          <w:rFonts w:cs="Linux Libertine O"/>
        </w:rPr>
        <w:t>a</w:t>
      </w:r>
      <w:r w:rsidRPr="008C089D">
        <w:rPr>
          <w:rFonts w:cs="Linux Libertine O"/>
        </w:rPr>
        <w:t>rable imperative format relies to a small degree on context for disambiguation. Spea</w:t>
      </w:r>
      <w:r w:rsidRPr="008C089D">
        <w:rPr>
          <w:rFonts w:cs="Linux Libertine O"/>
        </w:rPr>
        <w:t>k</w:t>
      </w:r>
      <w:r w:rsidRPr="008C089D">
        <w:rPr>
          <w:rFonts w:cs="Linux Libertine O"/>
        </w:rPr>
        <w:t xml:space="preserve">ers sometimes choose to be more explicit by selecting the imperative suffix </w:t>
      </w:r>
      <w:r w:rsidRPr="002A3A35">
        <w:rPr>
          <w:rFonts w:cs="Linux Libertine O"/>
          <w:i/>
        </w:rPr>
        <w:t>-de</w:t>
      </w:r>
      <w:r w:rsidR="002A3A35">
        <w:rPr>
          <w:rFonts w:cs="Linux Libertine O"/>
        </w:rPr>
        <w:t xml:space="preserve">. </w:t>
      </w:r>
    </w:p>
    <w:p w:rsidR="00B74478" w:rsidRPr="008C089D" w:rsidRDefault="00B74478" w:rsidP="00B74478">
      <w:pPr>
        <w:pStyle w:val="IsExampleConvExtract"/>
      </w:pPr>
      <w:r w:rsidRPr="008C089D">
        <w:lastRenderedPageBreak/>
        <w:t>CHSF2011_02_14S3_2673050</w:t>
      </w:r>
      <w:r>
        <w:br/>
      </w:r>
      <w:r w:rsidR="002A3A35">
        <w:br/>
        <w:t xml:space="preserve">1 A   inu jayu kude aamama shipijcha                       </w:t>
      </w:r>
      <w:r w:rsidRPr="008C089D">
        <w:t>M1</w:t>
      </w:r>
      <w:r>
        <w:br/>
      </w:r>
      <w:r w:rsidR="002A3A35">
        <w:rPr>
          <w:lang w:val="en-US"/>
        </w:rPr>
        <w:t xml:space="preserve">      </w:t>
      </w:r>
      <w:proofErr w:type="spellStart"/>
      <w:r w:rsidRPr="00A715F6">
        <w:rPr>
          <w:lang w:val="en-US"/>
        </w:rPr>
        <w:t>i</w:t>
      </w:r>
      <w:proofErr w:type="spellEnd"/>
      <w:r w:rsidRPr="00A715F6">
        <w:rPr>
          <w:lang w:val="en-US"/>
        </w:rPr>
        <w:t xml:space="preserve">-nu </w:t>
      </w:r>
      <w:r w:rsidR="003423A2">
        <w:rPr>
          <w:lang w:val="en-US"/>
        </w:rPr>
        <w:t xml:space="preserve">   </w:t>
      </w:r>
      <w:proofErr w:type="spellStart"/>
      <w:r w:rsidRPr="00A715F6">
        <w:rPr>
          <w:lang w:val="en-US"/>
        </w:rPr>
        <w:t>jayu</w:t>
      </w:r>
      <w:proofErr w:type="spellEnd"/>
      <w:r w:rsidRPr="00A715F6">
        <w:rPr>
          <w:lang w:val="en-US"/>
        </w:rPr>
        <w:t xml:space="preserve"> </w:t>
      </w:r>
      <w:r w:rsidR="003423A2">
        <w:rPr>
          <w:lang w:val="en-US"/>
        </w:rPr>
        <w:t xml:space="preserve">    </w:t>
      </w:r>
      <w:proofErr w:type="spellStart"/>
      <w:r w:rsidRPr="00A715F6">
        <w:rPr>
          <w:lang w:val="en-US"/>
        </w:rPr>
        <w:t>ku</w:t>
      </w:r>
      <w:proofErr w:type="spellEnd"/>
      <w:r w:rsidRPr="00A715F6">
        <w:rPr>
          <w:lang w:val="en-US"/>
        </w:rPr>
        <w:t xml:space="preserve">-de </w:t>
      </w:r>
      <w:r w:rsidR="003423A2">
        <w:rPr>
          <w:lang w:val="en-US"/>
        </w:rPr>
        <w:t xml:space="preserve">   </w:t>
      </w:r>
      <w:proofErr w:type="spellStart"/>
      <w:r w:rsidRPr="00A715F6">
        <w:rPr>
          <w:lang w:val="en-US"/>
        </w:rPr>
        <w:t>aamama</w:t>
      </w:r>
      <w:proofErr w:type="spellEnd"/>
      <w:r w:rsidRPr="00A715F6">
        <w:rPr>
          <w:lang w:val="en-US"/>
        </w:rPr>
        <w:t xml:space="preserve"> </w:t>
      </w:r>
      <w:r w:rsidR="003423A2">
        <w:rPr>
          <w:lang w:val="en-US"/>
        </w:rPr>
        <w:t xml:space="preserve"> </w:t>
      </w:r>
      <w:proofErr w:type="spellStart"/>
      <w:r w:rsidRPr="00A715F6">
        <w:rPr>
          <w:lang w:val="en-US"/>
        </w:rPr>
        <w:t>shipijcha</w:t>
      </w:r>
      <w:proofErr w:type="spellEnd"/>
      <w:r w:rsidRPr="00A715F6">
        <w:rPr>
          <w:lang w:val="en-US"/>
        </w:rPr>
        <w:br/>
      </w:r>
      <w:r w:rsidR="002A3A35">
        <w:t xml:space="preserve">      </w:t>
      </w:r>
      <w:r w:rsidRPr="008C089D">
        <w:t>1SG-ACC a.little give-IMP grandma 'madroña'</w:t>
      </w:r>
      <w:r>
        <w:br/>
      </w:r>
      <w:r w:rsidR="002A3A35">
        <w:t xml:space="preserve">      </w:t>
      </w:r>
      <w:r w:rsidRPr="008C089D">
        <w:t>give me a little madroña grandma ((reaches towards B))</w:t>
      </w:r>
      <w:r>
        <w:br/>
      </w:r>
      <w:r w:rsidR="002A3A35">
        <w:br/>
        <w:t xml:space="preserve">2 B   </w:t>
      </w:r>
      <w:r w:rsidRPr="008C089D">
        <w:t>((turns towards A; begins passing fruit))</w:t>
      </w:r>
      <w:r w:rsidRPr="008C089D">
        <w:tab/>
      </w:r>
      <w:r w:rsidR="002A3A35">
        <w:t xml:space="preserve">            M2</w:t>
      </w:r>
    </w:p>
    <w:p w:rsidR="00B74478" w:rsidRPr="008C089D" w:rsidRDefault="00B74478" w:rsidP="00B74478">
      <w:pPr>
        <w:pStyle w:val="lsTextNoIndent"/>
        <w:rPr>
          <w:rFonts w:cs="Linux Libertine O"/>
        </w:rPr>
      </w:pPr>
      <w:r w:rsidRPr="008C089D">
        <w:rPr>
          <w:rFonts w:cs="Linux Libertine O"/>
        </w:rPr>
        <w:t>It is possible to mark a beneficiary of three-place predicates like ‘give’ with</w:t>
      </w:r>
      <w:r w:rsidR="002A3A35">
        <w:rPr>
          <w:rFonts w:cs="Linux Libertine O"/>
        </w:rPr>
        <w:t xml:space="preserve"> a</w:t>
      </w:r>
      <w:r w:rsidR="000D09B2">
        <w:rPr>
          <w:rFonts w:cs="Linux Libertine O"/>
        </w:rPr>
        <w:t xml:space="preserve"> full</w:t>
      </w:r>
      <w:r w:rsidR="002A3A35">
        <w:rPr>
          <w:rFonts w:cs="Linux Libertine O"/>
        </w:rPr>
        <w:t xml:space="preserve"> noun phrase, as in Extract 9</w:t>
      </w:r>
      <w:r w:rsidRPr="008C089D">
        <w:rPr>
          <w:rFonts w:cs="Linux Libertine O"/>
        </w:rPr>
        <w:t xml:space="preserve">. </w:t>
      </w:r>
      <w:proofErr w:type="gramStart"/>
      <w:r w:rsidRPr="008C089D">
        <w:rPr>
          <w:rFonts w:cs="Linux Libertine O"/>
        </w:rPr>
        <w:t>But there is also a special imperative marker that is only co</w:t>
      </w:r>
      <w:r w:rsidRPr="008C089D">
        <w:rPr>
          <w:rFonts w:cs="Linux Libertine O"/>
        </w:rPr>
        <w:t>m</w:t>
      </w:r>
      <w:r w:rsidRPr="008C089D">
        <w:rPr>
          <w:rFonts w:cs="Linux Libertine O"/>
        </w:rPr>
        <w:t xml:space="preserve">patible with first person recipients, </w:t>
      </w:r>
      <w:r w:rsidRPr="00BB5AE9">
        <w:rPr>
          <w:rFonts w:cs="Linux Libertine O"/>
          <w:i/>
        </w:rPr>
        <w:t>-</w:t>
      </w:r>
      <w:proofErr w:type="spellStart"/>
      <w:r w:rsidR="002A3A35" w:rsidRPr="00BB5AE9">
        <w:rPr>
          <w:rFonts w:cs="Linux Libertine O"/>
          <w:i/>
        </w:rPr>
        <w:t>ka</w:t>
      </w:r>
      <w:proofErr w:type="spellEnd"/>
      <w:r w:rsidR="002A3A35">
        <w:rPr>
          <w:rFonts w:cs="Linux Libertine O"/>
        </w:rPr>
        <w:t>, seen in Extract 10 line 3.</w:t>
      </w:r>
      <w:proofErr w:type="gramEnd"/>
      <w:r w:rsidR="002A3A35">
        <w:rPr>
          <w:rFonts w:cs="Linux Libertine O"/>
        </w:rPr>
        <w:t xml:space="preserve"> </w:t>
      </w:r>
    </w:p>
    <w:p w:rsidR="00B74478" w:rsidRPr="008C089D" w:rsidRDefault="00B74478" w:rsidP="00B74478">
      <w:pPr>
        <w:pStyle w:val="IsExampleConvExtract"/>
      </w:pPr>
      <w:r w:rsidRPr="008C089D">
        <w:t xml:space="preserve"> CHSF2012_01_20S6_2952739</w:t>
      </w:r>
      <w:r>
        <w:br/>
      </w:r>
      <w:r w:rsidR="002A3A35">
        <w:br/>
        <w:t xml:space="preserve">1 A   </w:t>
      </w:r>
      <w:r w:rsidRPr="008C089D">
        <w:t>vieja</w:t>
      </w:r>
      <w:r w:rsidR="002A3A35">
        <w:br/>
        <w:t xml:space="preserve">      </w:t>
      </w:r>
      <w:r w:rsidRPr="008C089D">
        <w:t>old lady</w:t>
      </w:r>
      <w:r>
        <w:br/>
      </w:r>
      <w:r w:rsidR="002A3A35">
        <w:br/>
        <w:t xml:space="preserve">2 B   </w:t>
      </w:r>
      <w:r w:rsidRPr="008C089D">
        <w:t>aa</w:t>
      </w:r>
      <w:r>
        <w:br/>
      </w:r>
      <w:r w:rsidR="002A3A35">
        <w:t xml:space="preserve">      </w:t>
      </w:r>
      <w:r w:rsidRPr="008C089D">
        <w:t>huh?</w:t>
      </w:r>
      <w:r>
        <w:br/>
      </w:r>
      <w:r w:rsidR="002A3A35">
        <w:br/>
        <w:t xml:space="preserve">3 A   inu chuwa manka' kuka junu jee                       </w:t>
      </w:r>
      <w:r w:rsidRPr="008C089D">
        <w:t>M1</w:t>
      </w:r>
      <w:r>
        <w:br/>
      </w:r>
      <w:r w:rsidR="002A3A35">
        <w:t xml:space="preserve">      </w:t>
      </w:r>
      <w:r w:rsidRPr="008C089D">
        <w:t xml:space="preserve">i-nu </w:t>
      </w:r>
      <w:r w:rsidR="003423A2">
        <w:t xml:space="preserve">   </w:t>
      </w:r>
      <w:r w:rsidRPr="008C089D">
        <w:t xml:space="preserve">chuwa ma-n-ka-tu </w:t>
      </w:r>
      <w:r w:rsidR="003423A2">
        <w:t xml:space="preserve">     </w:t>
      </w:r>
      <w:r w:rsidRPr="008C089D">
        <w:t xml:space="preserve">ku-ka </w:t>
      </w:r>
      <w:r w:rsidR="003423A2">
        <w:t xml:space="preserve">    </w:t>
      </w:r>
      <w:r w:rsidRPr="008C089D">
        <w:t xml:space="preserve">junu </w:t>
      </w:r>
      <w:r w:rsidR="003423A2">
        <w:t xml:space="preserve"> </w:t>
      </w:r>
      <w:r w:rsidRPr="008C089D">
        <w:t>jee</w:t>
      </w:r>
      <w:r>
        <w:br/>
      </w:r>
      <w:r w:rsidR="002A3A35">
        <w:t xml:space="preserve">      </w:t>
      </w:r>
      <w:r w:rsidRPr="008C089D">
        <w:t xml:space="preserve">1SG-ACC vine </w:t>
      </w:r>
      <w:r w:rsidR="003423A2">
        <w:t xml:space="preserve"> </w:t>
      </w:r>
      <w:r w:rsidRPr="008C089D">
        <w:t>again-N-grab-SR give-IMP1 there yes</w:t>
      </w:r>
      <w:r>
        <w:br/>
      </w:r>
      <w:r w:rsidR="002A3A35">
        <w:t xml:space="preserve">      </w:t>
      </w:r>
      <w:r w:rsidRPr="008C089D">
        <w:t>give me the string there hey ((finger and lip point))</w:t>
      </w:r>
      <w:r>
        <w:br/>
      </w:r>
      <w:r w:rsidR="002A3A35">
        <w:br/>
        <w:t>4 B   ((brings string))                                    M2</w:t>
      </w:r>
    </w:p>
    <w:p w:rsidR="00B74478" w:rsidRPr="008C089D" w:rsidRDefault="00B74478" w:rsidP="00B74478">
      <w:pPr>
        <w:pStyle w:val="lsTextNoIndent"/>
        <w:rPr>
          <w:rFonts w:cs="Linux Libertine O"/>
        </w:rPr>
      </w:pPr>
      <w:r w:rsidRPr="008C089D">
        <w:rPr>
          <w:rFonts w:cs="Linux Libertine O"/>
        </w:rPr>
        <w:t xml:space="preserve">When the speaker is included as a participant in the target action, one of two different </w:t>
      </w:r>
      <w:proofErr w:type="spellStart"/>
      <w:r w:rsidRPr="008C089D">
        <w:rPr>
          <w:rFonts w:cs="Linux Libertine O"/>
        </w:rPr>
        <w:t>hortatives</w:t>
      </w:r>
      <w:proofErr w:type="spellEnd"/>
      <w:r w:rsidRPr="008C089D">
        <w:rPr>
          <w:rFonts w:cs="Linux Libertine O"/>
        </w:rPr>
        <w:t xml:space="preserve"> may be used. The first, </w:t>
      </w:r>
      <w:r w:rsidRPr="002A3A35">
        <w:rPr>
          <w:rFonts w:cs="Linux Libertine O"/>
          <w:i/>
        </w:rPr>
        <w:t>-da</w:t>
      </w:r>
      <w:r w:rsidRPr="008C089D">
        <w:rPr>
          <w:rFonts w:cs="Linux Libertine O"/>
        </w:rPr>
        <w:t xml:space="preserve">, was the only one of the two attested in the sample, indicating that it is probably used more frequently in general </w:t>
      </w:r>
      <w:r w:rsidR="00E9178B">
        <w:rPr>
          <w:rFonts w:cs="Linux Libertine O"/>
        </w:rPr>
        <w:t>in informal contexts. Extract 11</w:t>
      </w:r>
      <w:r w:rsidRPr="008C089D">
        <w:rPr>
          <w:rFonts w:cs="Linux Libertine O"/>
        </w:rPr>
        <w:t xml:space="preserve"> shows a case of this hortative, when one teenager attempt</w:t>
      </w:r>
      <w:r w:rsidR="000D09B2">
        <w:rPr>
          <w:rFonts w:cs="Linux Libertine O"/>
        </w:rPr>
        <w:t>s to recruit another to go</w:t>
      </w:r>
      <w:r w:rsidRPr="008C089D">
        <w:rPr>
          <w:rFonts w:cs="Linux Libertine O"/>
        </w:rPr>
        <w:t xml:space="preserve"> fishing.</w:t>
      </w:r>
      <w:r w:rsidR="00FD5BE5">
        <w:rPr>
          <w:rFonts w:cs="Linux Libertine O"/>
        </w:rPr>
        <w:t xml:space="preserve"> </w:t>
      </w:r>
    </w:p>
    <w:p w:rsidR="00B74478" w:rsidRPr="008C089D" w:rsidRDefault="00B74478" w:rsidP="00B74478">
      <w:pPr>
        <w:pStyle w:val="IsExampleConvExtract"/>
      </w:pPr>
      <w:r w:rsidRPr="008C089D">
        <w:lastRenderedPageBreak/>
        <w:t xml:space="preserve"> CHSF2011_02_14S3_3479997</w:t>
      </w:r>
      <w:r>
        <w:br/>
      </w:r>
      <w:r w:rsidR="00E9178B">
        <w:t xml:space="preserve">1 A   </w:t>
      </w:r>
      <w:r w:rsidRPr="008C089D">
        <w:t>Gringo</w:t>
      </w:r>
      <w:r>
        <w:br/>
      </w:r>
      <w:r w:rsidR="00E9178B">
        <w:t xml:space="preserve">      </w:t>
      </w:r>
      <w:r w:rsidRPr="008C089D">
        <w:t>Gringo (nickname)</w:t>
      </w:r>
      <w:r w:rsidR="00E9178B">
        <w:br/>
      </w:r>
      <w:r>
        <w:br/>
      </w:r>
      <w:r w:rsidR="00E9178B">
        <w:t xml:space="preserve">2 B   </w:t>
      </w:r>
      <w:r w:rsidRPr="008C089D">
        <w:t>aa</w:t>
      </w:r>
      <w:r>
        <w:br/>
      </w:r>
      <w:r w:rsidR="00E9178B">
        <w:t xml:space="preserve">      </w:t>
      </w:r>
      <w:r w:rsidRPr="008C089D">
        <w:t>huh?</w:t>
      </w:r>
      <w:r>
        <w:br/>
      </w:r>
      <w:r w:rsidR="00E9178B">
        <w:br/>
        <w:t xml:space="preserve">3 A   </w:t>
      </w:r>
      <w:r w:rsidR="001B1317">
        <w:t xml:space="preserve">waaku tyuinsha jidaa laaba                           </w:t>
      </w:r>
      <w:r w:rsidRPr="008C089D">
        <w:t>M1</w:t>
      </w:r>
      <w:r>
        <w:br/>
      </w:r>
      <w:r w:rsidR="00E9178B" w:rsidRPr="00BB5AE9">
        <w:t xml:space="preserve">      </w:t>
      </w:r>
      <w:r w:rsidRPr="00BB5AE9">
        <w:t xml:space="preserve">waaku tyui-n-sha </w:t>
      </w:r>
      <w:r w:rsidR="003423A2">
        <w:t xml:space="preserve"> </w:t>
      </w:r>
      <w:r w:rsidRPr="00BB5AE9">
        <w:t xml:space="preserve">ji-daa </w:t>
      </w:r>
      <w:r w:rsidR="003423A2">
        <w:t xml:space="preserve"> </w:t>
      </w:r>
      <w:r w:rsidRPr="00BB5AE9">
        <w:t>lala-ba</w:t>
      </w:r>
      <w:r w:rsidRPr="00BB5AE9">
        <w:br/>
      </w:r>
      <w:r w:rsidR="00E9178B">
        <w:t xml:space="preserve">      </w:t>
      </w:r>
      <w:r w:rsidRPr="008C089D">
        <w:t xml:space="preserve">net </w:t>
      </w:r>
      <w:r w:rsidR="003423A2">
        <w:t xml:space="preserve">  </w:t>
      </w:r>
      <w:r w:rsidRPr="008C089D">
        <w:t>press-N-LOC go-HORT 1pl-with</w:t>
      </w:r>
      <w:r>
        <w:br/>
      </w:r>
      <w:r w:rsidR="00E9178B">
        <w:t xml:space="preserve">      </w:t>
      </w:r>
      <w:r w:rsidRPr="008C089D">
        <w:t>let's go net fishing, with us</w:t>
      </w:r>
      <w:r>
        <w:br/>
      </w:r>
      <w:r w:rsidR="00E9178B" w:rsidRPr="00BB5AE9">
        <w:br/>
        <w:t xml:space="preserve">4 B   </w:t>
      </w:r>
      <w:r w:rsidR="001B1317" w:rsidRPr="00BB5AE9">
        <w:t>maa waaku tyuindetsun                                M2</w:t>
      </w:r>
      <w:r w:rsidRPr="00BB5AE9">
        <w:br/>
      </w:r>
      <w:r w:rsidR="00E9178B" w:rsidRPr="00BB5AE9">
        <w:t xml:space="preserve">      </w:t>
      </w:r>
      <w:r w:rsidRPr="00BB5AE9">
        <w:t xml:space="preserve">mu-ya </w:t>
      </w:r>
      <w:r w:rsidR="003423A2">
        <w:t xml:space="preserve">  </w:t>
      </w:r>
      <w:r w:rsidRPr="00BB5AE9">
        <w:t>waaku tyui-n-de-tsu-n</w:t>
      </w:r>
      <w:r w:rsidRPr="00BB5AE9">
        <w:br/>
      </w:r>
      <w:r w:rsidR="00E9178B">
        <w:t xml:space="preserve">      </w:t>
      </w:r>
      <w:r w:rsidRPr="008C089D">
        <w:t xml:space="preserve">who-FOC net </w:t>
      </w:r>
      <w:r w:rsidR="003423A2">
        <w:t xml:space="preserve">  </w:t>
      </w:r>
      <w:r w:rsidRPr="008C089D">
        <w:t>press-N-PL-PROG-Q</w:t>
      </w:r>
      <w:r>
        <w:br/>
      </w:r>
      <w:r w:rsidR="00E9178B">
        <w:t xml:space="preserve">      </w:t>
      </w:r>
      <w:r w:rsidRPr="008C089D">
        <w:t>who is going net fishing?</w:t>
      </w:r>
    </w:p>
    <w:p w:rsidR="00B74478" w:rsidRPr="008C089D" w:rsidRDefault="00B74478" w:rsidP="00B74478">
      <w:pPr>
        <w:pStyle w:val="lsTextNoIndent"/>
        <w:rPr>
          <w:rFonts w:cs="Linux Libertine O"/>
        </w:rPr>
      </w:pPr>
      <w:r w:rsidRPr="008C089D">
        <w:rPr>
          <w:rFonts w:cs="Linux Libertine O"/>
        </w:rPr>
        <w:t>Outside of the sample, looking into the video corpus more broadly, it was possible to find examples of the second hor</w:t>
      </w:r>
      <w:r w:rsidR="00BB5AE9">
        <w:rPr>
          <w:rFonts w:cs="Linux Libertine O"/>
        </w:rPr>
        <w:t>t</w:t>
      </w:r>
      <w:r w:rsidRPr="008C089D">
        <w:rPr>
          <w:rFonts w:cs="Linux Libertine O"/>
        </w:rPr>
        <w:t xml:space="preserve">ative, </w:t>
      </w:r>
      <w:r w:rsidRPr="0087336A">
        <w:rPr>
          <w:rFonts w:cs="Linux Libertine O"/>
          <w:i/>
        </w:rPr>
        <w:t>-</w:t>
      </w:r>
      <w:proofErr w:type="spellStart"/>
      <w:proofErr w:type="gramStart"/>
      <w:r w:rsidRPr="0087336A">
        <w:rPr>
          <w:rFonts w:cs="Linux Libertine O"/>
          <w:i/>
        </w:rPr>
        <w:t>sa</w:t>
      </w:r>
      <w:proofErr w:type="spellEnd"/>
      <w:proofErr w:type="gramEnd"/>
      <w:r w:rsidRPr="008C089D">
        <w:rPr>
          <w:rFonts w:cs="Linux Libertine O"/>
        </w:rPr>
        <w:t>. This marker is identical to a dependent clause marker for modal complements, and it is likely that the hor</w:t>
      </w:r>
      <w:r w:rsidR="00BB5AE9">
        <w:rPr>
          <w:rFonts w:cs="Linux Libertine O"/>
        </w:rPr>
        <w:t>t</w:t>
      </w:r>
      <w:r w:rsidRPr="008C089D">
        <w:rPr>
          <w:rFonts w:cs="Linux Libertine O"/>
        </w:rPr>
        <w:t>ative use developed through processes of ‘insubordination’ (Evans 2007) when the dependent clause d</w:t>
      </w:r>
      <w:r w:rsidRPr="008C089D">
        <w:rPr>
          <w:rFonts w:cs="Linux Libertine O"/>
        </w:rPr>
        <w:t>e</w:t>
      </w:r>
      <w:r w:rsidRPr="008C089D">
        <w:rPr>
          <w:rFonts w:cs="Linux Libertine O"/>
        </w:rPr>
        <w:t>veloped a conventionalized main clause usage, and became incorporated into the i</w:t>
      </w:r>
      <w:r w:rsidRPr="008C089D">
        <w:rPr>
          <w:rFonts w:cs="Linux Libertine O"/>
        </w:rPr>
        <w:t>m</w:t>
      </w:r>
      <w:r w:rsidRPr="008C089D">
        <w:rPr>
          <w:rFonts w:cs="Linux Libertine O"/>
        </w:rPr>
        <w:t xml:space="preserve">perative paradigm. It alternates with </w:t>
      </w:r>
      <w:r w:rsidRPr="0087336A">
        <w:rPr>
          <w:rFonts w:cs="Linux Libertine O"/>
          <w:i/>
        </w:rPr>
        <w:t>-da</w:t>
      </w:r>
      <w:r w:rsidRPr="008C089D">
        <w:rPr>
          <w:rFonts w:cs="Linux Libertine O"/>
        </w:rPr>
        <w:t xml:space="preserve"> as a more ‘mitigating’ option. At present it is so integrated into the imperative system that it takes the plural marker that only combines with imperative forms, </w:t>
      </w:r>
      <w:r w:rsidRPr="0087336A">
        <w:rPr>
          <w:rFonts w:cs="Linux Libertine O"/>
          <w:i/>
        </w:rPr>
        <w:t>-</w:t>
      </w:r>
      <w:proofErr w:type="spellStart"/>
      <w:r w:rsidRPr="0087336A">
        <w:rPr>
          <w:rFonts w:cs="Linux Libertine O"/>
          <w:i/>
        </w:rPr>
        <w:t>i</w:t>
      </w:r>
      <w:proofErr w:type="spellEnd"/>
      <w:r w:rsidR="0087336A">
        <w:rPr>
          <w:rFonts w:cs="Linux Libertine O"/>
        </w:rPr>
        <w:t>. Extract 12</w:t>
      </w:r>
      <w:r w:rsidRPr="008C089D">
        <w:rPr>
          <w:rFonts w:cs="Linux Libertine O"/>
        </w:rPr>
        <w:t xml:space="preserve"> shows an examples of the plural form of </w:t>
      </w:r>
      <w:r w:rsidRPr="001B1317">
        <w:rPr>
          <w:rFonts w:cs="Linux Libertine O"/>
          <w:i/>
        </w:rPr>
        <w:t>-</w:t>
      </w:r>
      <w:proofErr w:type="spellStart"/>
      <w:proofErr w:type="gramStart"/>
      <w:r w:rsidRPr="001B1317">
        <w:rPr>
          <w:rFonts w:cs="Linux Libertine O"/>
          <w:i/>
        </w:rPr>
        <w:t>sa</w:t>
      </w:r>
      <w:proofErr w:type="spellEnd"/>
      <w:proofErr w:type="gramEnd"/>
      <w:r w:rsidR="00A072A7">
        <w:rPr>
          <w:rFonts w:cs="Linux Libertine O"/>
        </w:rPr>
        <w:t>.</w:t>
      </w:r>
    </w:p>
    <w:p w:rsidR="00B74478" w:rsidRPr="008C089D" w:rsidRDefault="00B74478" w:rsidP="00B74478">
      <w:pPr>
        <w:pStyle w:val="IsExampleConvExtract"/>
      </w:pPr>
      <w:r w:rsidRPr="008C089D">
        <w:t>CHSF2012_01_07S1_137560</w:t>
      </w:r>
      <w:r>
        <w:br/>
      </w:r>
      <w:r w:rsidR="001B1317">
        <w:br/>
        <w:t xml:space="preserve">1 A   jisai lalaa                                          </w:t>
      </w:r>
      <w:r w:rsidRPr="008C089D">
        <w:t>M1</w:t>
      </w:r>
      <w:r>
        <w:br/>
      </w:r>
      <w:r w:rsidR="001B1317">
        <w:t xml:space="preserve">      </w:t>
      </w:r>
      <w:r w:rsidRPr="008C089D">
        <w:t xml:space="preserve">ji-sai </w:t>
      </w:r>
      <w:r w:rsidR="003423A2">
        <w:t xml:space="preserve">     </w:t>
      </w:r>
      <w:r w:rsidRPr="008C089D">
        <w:t>lala-ya</w:t>
      </w:r>
      <w:r>
        <w:br/>
      </w:r>
      <w:r w:rsidR="001B1317">
        <w:t xml:space="preserve">      </w:t>
      </w:r>
      <w:r w:rsidRPr="008C089D">
        <w:t>go-HORT2.PL 1PL-FOC</w:t>
      </w:r>
      <w:r>
        <w:br/>
      </w:r>
      <w:r w:rsidR="001B1317">
        <w:t xml:space="preserve">      </w:t>
      </w:r>
      <w:r w:rsidRPr="008C089D">
        <w:t>let's go</w:t>
      </w:r>
      <w:r w:rsidR="001B1317">
        <w:br/>
      </w:r>
      <w:r>
        <w:br/>
      </w:r>
      <w:r w:rsidR="001B1317">
        <w:t xml:space="preserve">2 B   ((leaves house with A))                              </w:t>
      </w:r>
      <w:r w:rsidRPr="008C089D">
        <w:t xml:space="preserve">M2 </w:t>
      </w:r>
    </w:p>
    <w:p w:rsidR="00B74478" w:rsidRPr="008C089D" w:rsidRDefault="00B74478" w:rsidP="00B74478">
      <w:pPr>
        <w:pStyle w:val="lsTextNoIndent"/>
        <w:rPr>
          <w:rFonts w:cs="Linux Libertine O"/>
        </w:rPr>
      </w:pPr>
      <w:r w:rsidRPr="008C089D">
        <w:rPr>
          <w:rFonts w:cs="Linux Libertine O"/>
        </w:rPr>
        <w:t xml:space="preserve">The imperative system is flexible, plural marking is available but optional, and the motivations of speakers for choosing one of the three second person imperatives or one of the two </w:t>
      </w:r>
      <w:proofErr w:type="spellStart"/>
      <w:r w:rsidRPr="008C089D">
        <w:rPr>
          <w:rFonts w:cs="Linux Libertine O"/>
        </w:rPr>
        <w:t>hortatives</w:t>
      </w:r>
      <w:proofErr w:type="spellEnd"/>
      <w:r w:rsidRPr="008C089D">
        <w:rPr>
          <w:rFonts w:cs="Linux Libertine O"/>
        </w:rPr>
        <w:t xml:space="preserve"> are difficult to fully determine. This grammatical flexibility provides diverse options for differe</w:t>
      </w:r>
      <w:r w:rsidR="0042236F">
        <w:rPr>
          <w:rFonts w:cs="Linux Libertine O"/>
        </w:rPr>
        <w:t>nt interactional contingencies.</w:t>
      </w:r>
    </w:p>
    <w:p w:rsidR="00B74478" w:rsidRPr="008C089D" w:rsidRDefault="00B74478" w:rsidP="00B74478">
      <w:pPr>
        <w:pStyle w:val="lsHeading3"/>
        <w:rPr>
          <w:rFonts w:cs="Linux Libertine O"/>
        </w:rPr>
      </w:pPr>
      <w:r w:rsidRPr="008C089D">
        <w:rPr>
          <w:rFonts w:cs="Linux Libertine O"/>
        </w:rPr>
        <w:lastRenderedPageBreak/>
        <w:t>Interrogatives</w:t>
      </w:r>
    </w:p>
    <w:p w:rsidR="00B74478" w:rsidRPr="008C089D" w:rsidRDefault="00BB5AE9" w:rsidP="00B74478">
      <w:pPr>
        <w:pStyle w:val="lsTextNoIndent"/>
        <w:rPr>
          <w:rFonts w:cs="Linux Libertine O"/>
        </w:rPr>
      </w:pPr>
      <w:r>
        <w:rPr>
          <w:rFonts w:cs="Linux Libertine O"/>
        </w:rPr>
        <w:t>One of the most</w:t>
      </w:r>
      <w:r w:rsidR="00B74478" w:rsidRPr="008C089D">
        <w:rPr>
          <w:rFonts w:cs="Linux Libertine O"/>
        </w:rPr>
        <w:t xml:space="preserve"> important </w:t>
      </w:r>
      <w:r>
        <w:rPr>
          <w:rFonts w:cs="Linux Libertine O"/>
        </w:rPr>
        <w:t>aspects of</w:t>
      </w:r>
      <w:r w:rsidR="00B74478" w:rsidRPr="008C089D">
        <w:rPr>
          <w:rFonts w:cs="Linux Libertine O"/>
        </w:rPr>
        <w:t xml:space="preserve"> imperative formats for recruitments is that these are the most overt, on-record </w:t>
      </w:r>
      <w:proofErr w:type="spellStart"/>
      <w:r w:rsidR="00B74478" w:rsidRPr="008C089D">
        <w:rPr>
          <w:rFonts w:cs="Linux Libertine O"/>
        </w:rPr>
        <w:t>morpho</w:t>
      </w:r>
      <w:proofErr w:type="spellEnd"/>
      <w:r w:rsidR="00B74478" w:rsidRPr="008C089D">
        <w:rPr>
          <w:rFonts w:cs="Linux Libertine O"/>
        </w:rPr>
        <w:t>-syntactic option for requesting an action on the part of an interlocutor</w:t>
      </w:r>
      <w:r>
        <w:rPr>
          <w:rFonts w:cs="Linux Libertine O"/>
        </w:rPr>
        <w:t xml:space="preserve"> </w:t>
      </w:r>
      <w:r w:rsidR="0042236F">
        <w:rPr>
          <w:rFonts w:cs="Linux Libertine O"/>
        </w:rPr>
        <w:t>(along with no predicate formats</w:t>
      </w:r>
      <w:r>
        <w:rPr>
          <w:rFonts w:cs="Linux Libertine O"/>
        </w:rPr>
        <w:t>, which are usually unambig</w:t>
      </w:r>
      <w:r>
        <w:rPr>
          <w:rFonts w:cs="Linux Libertine O"/>
        </w:rPr>
        <w:t>u</w:t>
      </w:r>
      <w:r>
        <w:rPr>
          <w:rFonts w:cs="Linux Libertine O"/>
        </w:rPr>
        <w:t>ous requests for action in context)</w:t>
      </w:r>
      <w:r w:rsidR="00B74478" w:rsidRPr="008C089D">
        <w:rPr>
          <w:rFonts w:cs="Linux Libertine O"/>
        </w:rPr>
        <w:t xml:space="preserve">. The lexical semantics of imperative constructions </w:t>
      </w:r>
      <w:proofErr w:type="spellStart"/>
      <w:r w:rsidR="00B74478" w:rsidRPr="008C089D">
        <w:rPr>
          <w:rFonts w:cs="Linux Libertine O"/>
        </w:rPr>
        <w:t>definitionally</w:t>
      </w:r>
      <w:proofErr w:type="spellEnd"/>
      <w:r w:rsidR="00B74478" w:rsidRPr="008C089D">
        <w:rPr>
          <w:rFonts w:cs="Linux Libertine O"/>
        </w:rPr>
        <w:t xml:space="preserve"> conveys the speaker's wishes that the addressee do something. The other main sentence types, interrogatives and declaratives provide ways for instiga</w:t>
      </w:r>
      <w:r w:rsidR="00B74478" w:rsidRPr="008C089D">
        <w:rPr>
          <w:rFonts w:cs="Linux Libertine O"/>
        </w:rPr>
        <w:t>t</w:t>
      </w:r>
      <w:r w:rsidR="00B74478" w:rsidRPr="008C089D">
        <w:rPr>
          <w:rFonts w:cs="Linux Libertine O"/>
        </w:rPr>
        <w:t>ing a respon</w:t>
      </w:r>
      <w:r w:rsidR="0087336A">
        <w:rPr>
          <w:rFonts w:cs="Linux Libertine O"/>
        </w:rPr>
        <w:t>sive action without going fully on-</w:t>
      </w:r>
      <w:r w:rsidR="0042236F">
        <w:rPr>
          <w:rFonts w:cs="Linux Libertine O"/>
        </w:rPr>
        <w:t>record, and have been discussed</w:t>
      </w:r>
      <w:r w:rsidR="00B74478" w:rsidRPr="008C089D">
        <w:rPr>
          <w:rFonts w:cs="Linux Libertine O"/>
        </w:rPr>
        <w:t xml:space="preserve"> with respect to 'indirectness' in speech acts (Searle 1969, Levinson 1983). Interrogatives often inquire about pre-conditions for the request, creating a 'pre-sequence' (</w:t>
      </w:r>
      <w:proofErr w:type="spellStart"/>
      <w:r w:rsidR="00B74478" w:rsidRPr="008C089D">
        <w:rPr>
          <w:rFonts w:cs="Linux Libertine O"/>
        </w:rPr>
        <w:t>Schegloff</w:t>
      </w:r>
      <w:proofErr w:type="spellEnd"/>
      <w:r w:rsidR="00B74478" w:rsidRPr="008C089D">
        <w:rPr>
          <w:rFonts w:cs="Linux Libertine O"/>
        </w:rPr>
        <w:t xml:space="preserve"> 1980, 2007) but conventional use of interrogative formats for pre-requesting can result in the 'collapse' of the pre-sequence to the point that interrogatives can act as stand-alone request formats. This is the case with the format seen in line 1 of Extract 9, which inquires about the availability of an object (</w:t>
      </w:r>
      <w:proofErr w:type="gramStart"/>
      <w:r w:rsidR="00B74478" w:rsidRPr="008C089D">
        <w:rPr>
          <w:rFonts w:cs="Linux Libertine O"/>
        </w:rPr>
        <w:t>'Is</w:t>
      </w:r>
      <w:proofErr w:type="gramEnd"/>
      <w:r w:rsidR="00B74478" w:rsidRPr="008C089D">
        <w:rPr>
          <w:rFonts w:cs="Linux Libertine O"/>
        </w:rPr>
        <w:t xml:space="preserve"> your saw not there?'), but which ends up being take</w:t>
      </w:r>
      <w:r w:rsidR="0087336A">
        <w:rPr>
          <w:rFonts w:cs="Linux Libertine O"/>
        </w:rPr>
        <w:t xml:space="preserve">n as a request for the object. </w:t>
      </w:r>
    </w:p>
    <w:p w:rsidR="00B74478" w:rsidRPr="008C089D" w:rsidRDefault="00B74478" w:rsidP="00B74478">
      <w:pPr>
        <w:pStyle w:val="IsExampleConvExtract"/>
      </w:pPr>
      <w:r w:rsidRPr="008C089D">
        <w:lastRenderedPageBreak/>
        <w:t>CHSF2012_01_21S3_2615530</w:t>
      </w:r>
      <w:r>
        <w:br/>
      </w:r>
      <w:r w:rsidR="0087336A">
        <w:br/>
        <w:t xml:space="preserve">1 A   ñuchi serruchu tsutyuu                               </w:t>
      </w:r>
      <w:r w:rsidRPr="008C089D">
        <w:t>M1</w:t>
      </w:r>
      <w:r>
        <w:br/>
      </w:r>
      <w:r w:rsidR="0087336A">
        <w:rPr>
          <w:lang w:val="en-US"/>
        </w:rPr>
        <w:t xml:space="preserve">      </w:t>
      </w:r>
      <w:proofErr w:type="spellStart"/>
      <w:r w:rsidRPr="00A715F6">
        <w:rPr>
          <w:lang w:val="en-US"/>
        </w:rPr>
        <w:t>ñu</w:t>
      </w:r>
      <w:proofErr w:type="spellEnd"/>
      <w:r w:rsidRPr="00A715F6">
        <w:rPr>
          <w:lang w:val="en-US"/>
        </w:rPr>
        <w:t xml:space="preserve">-chi </w:t>
      </w:r>
      <w:r w:rsidR="003423A2">
        <w:rPr>
          <w:lang w:val="en-US"/>
        </w:rPr>
        <w:t xml:space="preserve">  </w:t>
      </w:r>
      <w:proofErr w:type="spellStart"/>
      <w:r w:rsidRPr="00A715F6">
        <w:rPr>
          <w:lang w:val="en-US"/>
        </w:rPr>
        <w:t>serruchu</w:t>
      </w:r>
      <w:proofErr w:type="spellEnd"/>
      <w:r w:rsidRPr="00A715F6">
        <w:rPr>
          <w:lang w:val="en-US"/>
        </w:rPr>
        <w:t xml:space="preserve"> </w:t>
      </w:r>
      <w:proofErr w:type="spellStart"/>
      <w:r w:rsidRPr="00A715F6">
        <w:rPr>
          <w:lang w:val="en-US"/>
        </w:rPr>
        <w:t>tsu</w:t>
      </w:r>
      <w:proofErr w:type="spellEnd"/>
      <w:r w:rsidRPr="00A715F6">
        <w:rPr>
          <w:lang w:val="en-US"/>
        </w:rPr>
        <w:t>-</w:t>
      </w:r>
      <w:proofErr w:type="spellStart"/>
      <w:r w:rsidRPr="00A715F6">
        <w:rPr>
          <w:lang w:val="en-US"/>
        </w:rPr>
        <w:t>tyu</w:t>
      </w:r>
      <w:proofErr w:type="spellEnd"/>
      <w:r w:rsidRPr="00A715F6">
        <w:rPr>
          <w:lang w:val="en-US"/>
        </w:rPr>
        <w:t xml:space="preserve">-u </w:t>
      </w:r>
      <w:r w:rsidRPr="00A715F6">
        <w:rPr>
          <w:lang w:val="en-US"/>
        </w:rPr>
        <w:br/>
      </w:r>
      <w:r w:rsidR="0087336A">
        <w:t xml:space="preserve">      </w:t>
      </w:r>
      <w:r w:rsidRPr="008C089D">
        <w:t xml:space="preserve">2SG-POSS saw </w:t>
      </w:r>
      <w:r w:rsidR="003423A2">
        <w:t xml:space="preserve">     </w:t>
      </w:r>
      <w:r w:rsidRPr="008C089D">
        <w:t>lie-NEG-Q</w:t>
      </w:r>
      <w:r>
        <w:br/>
      </w:r>
      <w:r w:rsidR="0087336A">
        <w:t xml:space="preserve">      </w:t>
      </w:r>
      <w:r w:rsidRPr="008C089D">
        <w:t>is your saw not there? ((off camera/outside of house))</w:t>
      </w:r>
      <w:r w:rsidR="0087336A">
        <w:br/>
      </w:r>
      <w:r>
        <w:br/>
      </w:r>
      <w:r w:rsidR="0087336A">
        <w:rPr>
          <w:lang w:val="en-US"/>
        </w:rPr>
        <w:t xml:space="preserve">2 B   aa                                                   </w:t>
      </w:r>
      <w:r w:rsidRPr="00A715F6">
        <w:rPr>
          <w:lang w:val="en-US"/>
        </w:rPr>
        <w:t>M2</w:t>
      </w:r>
      <w:r w:rsidRPr="00A715F6">
        <w:rPr>
          <w:lang w:val="en-US"/>
        </w:rPr>
        <w:br/>
      </w:r>
      <w:r w:rsidR="0087336A">
        <w:rPr>
          <w:lang w:val="en-US"/>
        </w:rPr>
        <w:t xml:space="preserve">      </w:t>
      </w:r>
      <w:r w:rsidRPr="00A715F6">
        <w:rPr>
          <w:lang w:val="en-US"/>
        </w:rPr>
        <w:t>huh?</w:t>
      </w:r>
      <w:r w:rsidR="0087336A">
        <w:rPr>
          <w:lang w:val="en-US"/>
        </w:rPr>
        <w:br/>
      </w:r>
      <w:r w:rsidR="0087336A">
        <w:rPr>
          <w:lang w:val="en-US"/>
        </w:rPr>
        <w:br/>
        <w:t xml:space="preserve">3 A   </w:t>
      </w:r>
      <w:proofErr w:type="spellStart"/>
      <w:r w:rsidRPr="00A715F6">
        <w:rPr>
          <w:lang w:val="en-US"/>
        </w:rPr>
        <w:t>serruchu</w:t>
      </w:r>
      <w:proofErr w:type="spellEnd"/>
      <w:r w:rsidRPr="00A715F6">
        <w:rPr>
          <w:lang w:val="en-US"/>
        </w:rPr>
        <w:t xml:space="preserve"> </w:t>
      </w:r>
      <w:proofErr w:type="spellStart"/>
      <w:r w:rsidRPr="00A715F6">
        <w:rPr>
          <w:lang w:val="en-US"/>
        </w:rPr>
        <w:t>tsutyuu</w:t>
      </w:r>
      <w:proofErr w:type="spellEnd"/>
      <w:r w:rsidRPr="00A715F6">
        <w:rPr>
          <w:lang w:val="en-US"/>
        </w:rPr>
        <w:tab/>
      </w:r>
      <w:r w:rsidRPr="00A715F6">
        <w:rPr>
          <w:lang w:val="en-US"/>
        </w:rPr>
        <w:br/>
      </w:r>
      <w:r w:rsidR="0087336A">
        <w:rPr>
          <w:lang w:val="en-US"/>
        </w:rPr>
        <w:t xml:space="preserve">      </w:t>
      </w:r>
      <w:proofErr w:type="spellStart"/>
      <w:r w:rsidRPr="00A715F6">
        <w:rPr>
          <w:lang w:val="en-US"/>
        </w:rPr>
        <w:t>serruchu</w:t>
      </w:r>
      <w:proofErr w:type="spellEnd"/>
      <w:r w:rsidRPr="00A715F6">
        <w:rPr>
          <w:lang w:val="en-US"/>
        </w:rPr>
        <w:t xml:space="preserve"> </w:t>
      </w:r>
      <w:proofErr w:type="spellStart"/>
      <w:r w:rsidRPr="00A715F6">
        <w:rPr>
          <w:lang w:val="en-US"/>
        </w:rPr>
        <w:t>tsu</w:t>
      </w:r>
      <w:proofErr w:type="spellEnd"/>
      <w:r w:rsidRPr="00A715F6">
        <w:rPr>
          <w:lang w:val="en-US"/>
        </w:rPr>
        <w:t>-</w:t>
      </w:r>
      <w:proofErr w:type="spellStart"/>
      <w:r w:rsidRPr="00A715F6">
        <w:rPr>
          <w:lang w:val="en-US"/>
        </w:rPr>
        <w:t>tyu</w:t>
      </w:r>
      <w:proofErr w:type="spellEnd"/>
      <w:r w:rsidRPr="00A715F6">
        <w:rPr>
          <w:lang w:val="en-US"/>
        </w:rPr>
        <w:t xml:space="preserve">-u </w:t>
      </w:r>
      <w:r w:rsidRPr="00A715F6">
        <w:rPr>
          <w:lang w:val="en-US"/>
        </w:rPr>
        <w:br/>
      </w:r>
      <w:r w:rsidR="0087336A">
        <w:t xml:space="preserve">      </w:t>
      </w:r>
      <w:r w:rsidRPr="008C089D">
        <w:t>saw lie-NEG-Q</w:t>
      </w:r>
      <w:r>
        <w:br/>
      </w:r>
      <w:r w:rsidR="0087336A">
        <w:t xml:space="preserve">      </w:t>
      </w:r>
      <w:r w:rsidRPr="008C089D">
        <w:t>is (your) saw not there?</w:t>
      </w:r>
      <w:r w:rsidR="0087336A">
        <w:br/>
      </w:r>
      <w:r>
        <w:br/>
      </w:r>
      <w:r w:rsidR="0087336A">
        <w:rPr>
          <w:lang w:val="en-US"/>
        </w:rPr>
        <w:t xml:space="preserve">4 B   </w:t>
      </w:r>
      <w:proofErr w:type="spellStart"/>
      <w:r w:rsidRPr="00A715F6">
        <w:rPr>
          <w:lang w:val="en-US"/>
        </w:rPr>
        <w:t>enku</w:t>
      </w:r>
      <w:proofErr w:type="spellEnd"/>
      <w:r w:rsidRPr="00A715F6">
        <w:rPr>
          <w:lang w:val="en-US"/>
        </w:rPr>
        <w:t xml:space="preserve"> (.) </w:t>
      </w:r>
      <w:proofErr w:type="spellStart"/>
      <w:r w:rsidRPr="00A715F6">
        <w:rPr>
          <w:lang w:val="en-US"/>
        </w:rPr>
        <w:t>tanami</w:t>
      </w:r>
      <w:proofErr w:type="spellEnd"/>
      <w:r w:rsidRPr="00A715F6">
        <w:rPr>
          <w:lang w:val="en-US"/>
        </w:rPr>
        <w:t xml:space="preserve"> </w:t>
      </w:r>
      <w:r w:rsidR="003423A2">
        <w:rPr>
          <w:lang w:val="en-US"/>
        </w:rPr>
        <w:t xml:space="preserve">  </w:t>
      </w:r>
      <w:proofErr w:type="spellStart"/>
      <w:r w:rsidRPr="00A715F6">
        <w:rPr>
          <w:lang w:val="en-US"/>
        </w:rPr>
        <w:t>ibain</w:t>
      </w:r>
      <w:proofErr w:type="spellEnd"/>
      <w:r w:rsidRPr="00A715F6">
        <w:rPr>
          <w:lang w:val="en-US"/>
        </w:rPr>
        <w:t xml:space="preserve"> (.)</w:t>
      </w:r>
      <w:r w:rsidRPr="00A715F6">
        <w:rPr>
          <w:lang w:val="en-US"/>
        </w:rPr>
        <w:br/>
      </w:r>
      <w:r w:rsidR="0087336A">
        <w:rPr>
          <w:lang w:val="en-US"/>
        </w:rPr>
        <w:t xml:space="preserve">      </w:t>
      </w:r>
      <w:proofErr w:type="gramStart"/>
      <w:r w:rsidRPr="00A715F6">
        <w:rPr>
          <w:lang w:val="en-US"/>
        </w:rPr>
        <w:t>e-n-</w:t>
      </w:r>
      <w:proofErr w:type="spellStart"/>
      <w:r w:rsidRPr="00A715F6">
        <w:rPr>
          <w:lang w:val="en-US"/>
        </w:rPr>
        <w:t>ku</w:t>
      </w:r>
      <w:proofErr w:type="spellEnd"/>
      <w:proofErr w:type="gramEnd"/>
      <w:r w:rsidRPr="00A715F6">
        <w:rPr>
          <w:lang w:val="en-US"/>
        </w:rPr>
        <w:t xml:space="preserve"> </w:t>
      </w:r>
      <w:r w:rsidR="003423A2">
        <w:rPr>
          <w:lang w:val="en-US"/>
        </w:rPr>
        <w:t xml:space="preserve">  </w:t>
      </w:r>
      <w:r w:rsidRPr="00A715F6">
        <w:rPr>
          <w:lang w:val="en-US"/>
        </w:rPr>
        <w:t>ta-</w:t>
      </w:r>
      <w:proofErr w:type="spellStart"/>
      <w:r w:rsidRPr="00A715F6">
        <w:rPr>
          <w:lang w:val="en-US"/>
        </w:rPr>
        <w:t>na</w:t>
      </w:r>
      <w:proofErr w:type="spellEnd"/>
      <w:r w:rsidRPr="00A715F6">
        <w:rPr>
          <w:lang w:val="en-US"/>
        </w:rPr>
        <w:t xml:space="preserve">-mi </w:t>
      </w:r>
      <w:proofErr w:type="spellStart"/>
      <w:r w:rsidRPr="00A715F6">
        <w:rPr>
          <w:lang w:val="en-US"/>
        </w:rPr>
        <w:t>i-bain</w:t>
      </w:r>
      <w:proofErr w:type="spellEnd"/>
      <w:r w:rsidRPr="00A715F6">
        <w:rPr>
          <w:lang w:val="en-US"/>
        </w:rPr>
        <w:t xml:space="preserve"> </w:t>
      </w:r>
      <w:r w:rsidRPr="00A715F6">
        <w:rPr>
          <w:lang w:val="en-US"/>
        </w:rPr>
        <w:br/>
      </w:r>
      <w:r w:rsidR="0087336A">
        <w:t xml:space="preserve">      </w:t>
      </w:r>
      <w:r w:rsidRPr="008C089D">
        <w:t>here-N-LOC have-be.in.POS-DECL 1SG-</w:t>
      </w:r>
      <w:r w:rsidR="00E82495">
        <w:br/>
        <w:t xml:space="preserve">      </w:t>
      </w:r>
      <w:r w:rsidRPr="008C089D">
        <w:t xml:space="preserve">also here, I have it, </w:t>
      </w:r>
      <w:r w:rsidR="00E82495">
        <w:br/>
      </w:r>
      <w:r w:rsidR="00E82495">
        <w:br/>
        <w:t xml:space="preserve">5     </w:t>
      </w:r>
      <w:proofErr w:type="spellStart"/>
      <w:r w:rsidR="00E82495" w:rsidRPr="00A715F6">
        <w:rPr>
          <w:lang w:val="en-US"/>
        </w:rPr>
        <w:t>jayaa</w:t>
      </w:r>
      <w:proofErr w:type="spellEnd"/>
      <w:r w:rsidR="00E82495" w:rsidRPr="00A715F6">
        <w:rPr>
          <w:lang w:val="en-US"/>
        </w:rPr>
        <w:t xml:space="preserve"> </w:t>
      </w:r>
      <w:r w:rsidR="003423A2">
        <w:rPr>
          <w:lang w:val="en-US"/>
        </w:rPr>
        <w:t xml:space="preserve">  </w:t>
      </w:r>
      <w:proofErr w:type="spellStart"/>
      <w:r w:rsidR="00E82495" w:rsidRPr="00A715F6">
        <w:rPr>
          <w:lang w:val="en-US"/>
        </w:rPr>
        <w:t>finberaya</w:t>
      </w:r>
      <w:proofErr w:type="spellEnd"/>
      <w:r w:rsidR="00E82495">
        <w:br/>
        <w:t xml:space="preserve">      </w:t>
      </w:r>
      <w:proofErr w:type="spellStart"/>
      <w:r w:rsidR="00E82495" w:rsidRPr="00A715F6">
        <w:rPr>
          <w:lang w:val="en-US"/>
        </w:rPr>
        <w:t>jayu-ya</w:t>
      </w:r>
      <w:proofErr w:type="spellEnd"/>
      <w:r w:rsidR="00E82495" w:rsidRPr="00A715F6">
        <w:rPr>
          <w:lang w:val="en-US"/>
        </w:rPr>
        <w:t xml:space="preserve"> fi-n-</w:t>
      </w:r>
      <w:proofErr w:type="spellStart"/>
      <w:r w:rsidR="00E82495" w:rsidRPr="00A715F6">
        <w:rPr>
          <w:lang w:val="en-US"/>
        </w:rPr>
        <w:t>bera</w:t>
      </w:r>
      <w:proofErr w:type="spellEnd"/>
      <w:r w:rsidR="00E82495" w:rsidRPr="00A715F6">
        <w:rPr>
          <w:lang w:val="en-US"/>
        </w:rPr>
        <w:t>-</w:t>
      </w:r>
      <w:proofErr w:type="spellStart"/>
      <w:r w:rsidR="00E82495" w:rsidRPr="00A715F6">
        <w:rPr>
          <w:lang w:val="en-US"/>
        </w:rPr>
        <w:t>ya</w:t>
      </w:r>
      <w:proofErr w:type="spellEnd"/>
      <w:r w:rsidR="00E82495">
        <w:rPr>
          <w:lang w:val="en-US"/>
        </w:rPr>
        <w:br/>
      </w:r>
      <w:r w:rsidR="00E82495">
        <w:t xml:space="preserve">      </w:t>
      </w:r>
      <w:r w:rsidR="00E82495" w:rsidRPr="008C089D">
        <w:t>little.bi</w:t>
      </w:r>
      <w:r w:rsidR="00E82495">
        <w:t>t-FOC eat-still-FOC</w:t>
      </w:r>
      <w:r w:rsidR="00E82495">
        <w:br/>
        <w:t xml:space="preserve">      </w:t>
      </w:r>
      <w:r w:rsidR="00E82495" w:rsidRPr="008C089D">
        <w:t>it ‘eats’ a little (it saws decently)</w:t>
      </w:r>
      <w:r w:rsidR="00E82495">
        <w:br/>
      </w:r>
      <w:r w:rsidR="00E82495">
        <w:br/>
        <w:t xml:space="preserve">6     </w:t>
      </w:r>
      <w:r w:rsidRPr="008C089D">
        <w:t xml:space="preserve">seruchu </w:t>
      </w:r>
      <w:r w:rsidR="003423A2">
        <w:t xml:space="preserve"> </w:t>
      </w:r>
      <w:r w:rsidRPr="008C089D">
        <w:t>tii</w:t>
      </w:r>
      <w:r>
        <w:br/>
      </w:r>
      <w:r w:rsidR="00E82495">
        <w:t xml:space="preserve">      </w:t>
      </w:r>
      <w:r w:rsidRPr="008C089D">
        <w:t>serruchu ti-i</w:t>
      </w:r>
      <w:r>
        <w:br/>
      </w:r>
      <w:r w:rsidR="00E82495">
        <w:t xml:space="preserve">      </w:t>
      </w:r>
      <w:r w:rsidRPr="008C089D">
        <w:t>saw say-Q</w:t>
      </w:r>
      <w:r>
        <w:br/>
      </w:r>
      <w:r w:rsidR="00E82495">
        <w:t xml:space="preserve">      </w:t>
      </w:r>
      <w:r w:rsidRPr="008C089D">
        <w:t>did (he) say ‘saw’? ((to C))</w:t>
      </w:r>
      <w:r w:rsidR="00E82495">
        <w:br/>
      </w:r>
      <w:r>
        <w:br/>
      </w:r>
      <w:r w:rsidR="00E82495">
        <w:t xml:space="preserve">6 C   </w:t>
      </w:r>
      <w:r w:rsidRPr="008C089D">
        <w:t>mm</w:t>
      </w:r>
      <w:r>
        <w:br/>
      </w:r>
      <w:r w:rsidR="00E82495">
        <w:t xml:space="preserve">      </w:t>
      </w:r>
      <w:r w:rsidRPr="008C089D">
        <w:t>yeah</w:t>
      </w:r>
      <w:r w:rsidR="00E82495">
        <w:br/>
      </w:r>
      <w:r>
        <w:br/>
      </w:r>
      <w:r w:rsidR="00E82495">
        <w:t xml:space="preserve">7 B   </w:t>
      </w:r>
      <w:r w:rsidRPr="008C089D">
        <w:t>((goes to get saw, returns))</w:t>
      </w:r>
      <w:r>
        <w:br/>
      </w:r>
      <w:r w:rsidR="00E82495">
        <w:br/>
        <w:t xml:space="preserve">8     </w:t>
      </w:r>
      <w:r w:rsidRPr="008C089D">
        <w:t>Ebe jee</w:t>
      </w:r>
      <w:r>
        <w:br/>
      </w:r>
      <w:r w:rsidR="00E82495">
        <w:t xml:space="preserve">      </w:t>
      </w:r>
      <w:r w:rsidR="003423A2">
        <w:t>Ebe hey</w:t>
      </w:r>
      <w:r>
        <w:br/>
      </w:r>
      <w:r w:rsidR="00E82495">
        <w:t xml:space="preserve">      </w:t>
      </w:r>
      <w:r w:rsidRPr="008C089D">
        <w:t>here Ebe ((holds out saw))</w:t>
      </w:r>
    </w:p>
    <w:p w:rsidR="00B74478" w:rsidRPr="008C089D" w:rsidRDefault="00B74478" w:rsidP="00B74478">
      <w:pPr>
        <w:pStyle w:val="lsTextNoIndent"/>
        <w:rPr>
          <w:rFonts w:cs="Linux Libertine O"/>
        </w:rPr>
      </w:pPr>
      <w:r w:rsidRPr="008C089D">
        <w:rPr>
          <w:rFonts w:cs="Linux Libertine O"/>
        </w:rPr>
        <w:t>Going through the interaction above line by line helps to illustrate ho</w:t>
      </w:r>
      <w:r w:rsidR="004F2441">
        <w:rPr>
          <w:rFonts w:cs="Linux Libertine O"/>
        </w:rPr>
        <w:t>w a question about the presence</w:t>
      </w:r>
      <w:r w:rsidRPr="008C089D">
        <w:rPr>
          <w:rFonts w:cs="Linux Libertine O"/>
        </w:rPr>
        <w:t xml:space="preserve"> of an object is t</w:t>
      </w:r>
      <w:r w:rsidR="004F2441">
        <w:rPr>
          <w:rFonts w:cs="Linux Libertine O"/>
        </w:rPr>
        <w:t>reated by the participants as a</w:t>
      </w:r>
      <w:r w:rsidRPr="008C089D">
        <w:rPr>
          <w:rFonts w:cs="Linux Libertine O"/>
        </w:rPr>
        <w:t xml:space="preserve"> request for the o</w:t>
      </w:r>
      <w:r w:rsidRPr="008C089D">
        <w:rPr>
          <w:rFonts w:cs="Linux Libertine O"/>
        </w:rPr>
        <w:t>b</w:t>
      </w:r>
      <w:r w:rsidRPr="008C089D">
        <w:rPr>
          <w:rFonts w:cs="Linux Libertine O"/>
        </w:rPr>
        <w:t xml:space="preserve">ject. In line 1 A inquires about the saw, using the verb 'lie', which is the appropriate positional verb for elongated objects on flat surfaces. Possibly because A is standing </w:t>
      </w:r>
      <w:r w:rsidRPr="008C089D">
        <w:rPr>
          <w:rFonts w:cs="Linux Libertine O"/>
        </w:rPr>
        <w:lastRenderedPageBreak/>
        <w:t xml:space="preserve">outside the house and did not have B's full attention, B displays some trouble hearing line 1 and initiates repair in line 2, occasioning a full repetition in line 3 (typical for an 'open' repair initiator, Drew 1997; see Floyd submitted for a description of the </w:t>
      </w:r>
      <w:proofErr w:type="spellStart"/>
      <w:r w:rsidRPr="008C089D">
        <w:rPr>
          <w:rFonts w:cs="Linux Libertine O"/>
        </w:rPr>
        <w:t>Cha'p</w:t>
      </w:r>
      <w:r w:rsidRPr="008C089D">
        <w:rPr>
          <w:rFonts w:cs="Linux Libertine O"/>
        </w:rPr>
        <w:t>a</w:t>
      </w:r>
      <w:r w:rsidRPr="008C089D">
        <w:rPr>
          <w:rFonts w:cs="Linux Libertine O"/>
        </w:rPr>
        <w:t>laa</w:t>
      </w:r>
      <w:proofErr w:type="spellEnd"/>
      <w:r w:rsidRPr="008C089D">
        <w:rPr>
          <w:rFonts w:cs="Linux Libertine O"/>
        </w:rPr>
        <w:t xml:space="preserve"> repair system; also Enfield et al 2012, </w:t>
      </w:r>
      <w:proofErr w:type="spellStart"/>
      <w:r w:rsidRPr="008C089D">
        <w:rPr>
          <w:rFonts w:cs="Linux Libertine O"/>
        </w:rPr>
        <w:t>Dingemanse</w:t>
      </w:r>
      <w:proofErr w:type="spellEnd"/>
      <w:r w:rsidRPr="008C089D">
        <w:rPr>
          <w:rFonts w:cs="Linux Libertine O"/>
        </w:rPr>
        <w:t xml:space="preserve"> et al 2014 on repair interjections cross-linguistically; </w:t>
      </w:r>
      <w:proofErr w:type="spellStart"/>
      <w:r w:rsidRPr="008C089D">
        <w:rPr>
          <w:rFonts w:cs="Linux Libertine O"/>
        </w:rPr>
        <w:t>Cha'palaa</w:t>
      </w:r>
      <w:proofErr w:type="spellEnd"/>
      <w:r w:rsidRPr="008C089D">
        <w:rPr>
          <w:rFonts w:cs="Linux Libertine O"/>
        </w:rPr>
        <w:t xml:space="preserve"> stands out because of its falling intonation of the inte</w:t>
      </w:r>
      <w:r w:rsidRPr="008C089D">
        <w:rPr>
          <w:rFonts w:cs="Linux Libertine O"/>
        </w:rPr>
        <w:t>r</w:t>
      </w:r>
      <w:r w:rsidRPr="008C089D">
        <w:rPr>
          <w:rFonts w:cs="Linux Libertine O"/>
        </w:rPr>
        <w:t xml:space="preserve">jection </w:t>
      </w:r>
      <w:r w:rsidRPr="004F2441">
        <w:rPr>
          <w:rFonts w:cs="Linux Libertine O"/>
          <w:i/>
        </w:rPr>
        <w:t>aa</w:t>
      </w:r>
      <w:r w:rsidRPr="008C089D">
        <w:rPr>
          <w:rFonts w:cs="Linux Libertine O"/>
        </w:rPr>
        <w:t xml:space="preserve">). In line 4, B answers the question, confirming that the saw does in fact exist. But this is not all he does; </w:t>
      </w:r>
      <w:r w:rsidR="00BF2A24">
        <w:rPr>
          <w:rFonts w:cs="Linux Libertine O"/>
        </w:rPr>
        <w:t xml:space="preserve">in line 5 </w:t>
      </w:r>
      <w:r w:rsidRPr="008C089D">
        <w:rPr>
          <w:rFonts w:cs="Linux Libertine O"/>
        </w:rPr>
        <w:t>he also gives some information about the status of the object with respect to its function ('It saws decently'), giving evidence that he understands that lines 1 and 3</w:t>
      </w:r>
      <w:r w:rsidR="0042236F">
        <w:rPr>
          <w:rFonts w:cs="Linux Libertine O"/>
        </w:rPr>
        <w:t xml:space="preserve"> </w:t>
      </w:r>
      <w:r w:rsidRPr="008C089D">
        <w:rPr>
          <w:rFonts w:cs="Linux Libertine O"/>
        </w:rPr>
        <w:t>are geared towards getting the saw. Interestin</w:t>
      </w:r>
      <w:r w:rsidRPr="008C089D">
        <w:rPr>
          <w:rFonts w:cs="Linux Libertine O"/>
        </w:rPr>
        <w:t>g</w:t>
      </w:r>
      <w:r w:rsidRPr="008C089D">
        <w:rPr>
          <w:rFonts w:cs="Linux Libertine O"/>
        </w:rPr>
        <w:t xml:space="preserve">ly, B has chosen to respond to </w:t>
      </w:r>
      <w:proofErr w:type="spellStart"/>
      <w:r w:rsidRPr="008C089D">
        <w:rPr>
          <w:rFonts w:cs="Linux Libertine O"/>
        </w:rPr>
        <w:t>A</w:t>
      </w:r>
      <w:proofErr w:type="spellEnd"/>
      <w:r w:rsidRPr="008C089D">
        <w:rPr>
          <w:rFonts w:cs="Linux Libertine O"/>
        </w:rPr>
        <w:t xml:space="preserve"> even though he appears to not be fully certain of the target action, as in line 5 he requests further confirmation from his wife C. After this, B proceeds to fulfill the request in 8, but at no point has </w:t>
      </w:r>
      <w:proofErr w:type="spellStart"/>
      <w:r w:rsidRPr="008C089D">
        <w:rPr>
          <w:rFonts w:cs="Linux Libertine O"/>
        </w:rPr>
        <w:t>A</w:t>
      </w:r>
      <w:proofErr w:type="spellEnd"/>
      <w:r w:rsidRPr="008C089D">
        <w:rPr>
          <w:rFonts w:cs="Linux Libertine O"/>
        </w:rPr>
        <w:t xml:space="preserve"> overtly asked to be given the saw. </w:t>
      </w:r>
    </w:p>
    <w:p w:rsidR="00B74478" w:rsidRPr="008C089D" w:rsidRDefault="00B74478" w:rsidP="00B74478">
      <w:pPr>
        <w:pStyle w:val="lsTextIndent"/>
        <w:rPr>
          <w:rFonts w:cs="Linux Libertine O"/>
        </w:rPr>
      </w:pPr>
      <w:r w:rsidRPr="008C089D">
        <w:rPr>
          <w:rFonts w:cs="Linux Libertine O"/>
        </w:rPr>
        <w:t>Interrogative recruitment formats l</w:t>
      </w:r>
      <w:r w:rsidR="00BF2A24">
        <w:rPr>
          <w:rFonts w:cs="Linux Libertine O"/>
        </w:rPr>
        <w:t>ike that seen above in Excerpt 13</w:t>
      </w:r>
      <w:r w:rsidRPr="008C089D">
        <w:rPr>
          <w:rFonts w:cs="Linux Libertine O"/>
        </w:rPr>
        <w:t xml:space="preserve"> are more fr</w:t>
      </w:r>
      <w:r w:rsidRPr="008C089D">
        <w:rPr>
          <w:rFonts w:cs="Linux Libertine O"/>
        </w:rPr>
        <w:t>e</w:t>
      </w:r>
      <w:r w:rsidRPr="008C089D">
        <w:rPr>
          <w:rFonts w:cs="Linux Libertine O"/>
        </w:rPr>
        <w:t>quent in cases of requests for transfers of objects like that seen above; compare 7% of interrogative recruitments in the total sample with 20% for object transfers (9/44). Additionally, if the object is not visible interrogatives are used in 47% of cases (8/17); this is to be expected, because these are canonical contexts in which a participant might check the pre-conditions for a request before making it</w:t>
      </w:r>
      <w:r w:rsidR="00BF2A24">
        <w:rPr>
          <w:rFonts w:cs="Linux Libertine O"/>
        </w:rPr>
        <w:t>, thus avoiding rejection on the grounds of a faulty presupposition that the object was available</w:t>
      </w:r>
      <w:r w:rsidRPr="008C089D">
        <w:rPr>
          <w:rFonts w:cs="Linux Libertine O"/>
        </w:rPr>
        <w:t>. In other situ</w:t>
      </w:r>
      <w:r w:rsidRPr="008C089D">
        <w:rPr>
          <w:rFonts w:cs="Linux Libertine O"/>
        </w:rPr>
        <w:t>a</w:t>
      </w:r>
      <w:r w:rsidRPr="008C089D">
        <w:rPr>
          <w:rFonts w:cs="Linux Libertine O"/>
        </w:rPr>
        <w:t>tions, other interrogative formats can be used. In cases of requests for the provision of services, for example, a speaker might ask a question about a target action to convey that they would like an addressee to do this action. An example of this was seen E</w:t>
      </w:r>
      <w:r w:rsidRPr="008C089D">
        <w:rPr>
          <w:rFonts w:cs="Linux Libertine O"/>
        </w:rPr>
        <w:t>x</w:t>
      </w:r>
      <w:r w:rsidRPr="008C089D">
        <w:rPr>
          <w:rFonts w:cs="Linux Libertine O"/>
        </w:rPr>
        <w:t xml:space="preserve">cerpt 1 with the question 'Did/do you sweep?' The common feature of all the different types of interrogative recruitments is that in different ways they use what is on the surface a request for information as a way to request an activity. </w:t>
      </w:r>
    </w:p>
    <w:p w:rsidR="00B74478" w:rsidRPr="008C089D" w:rsidRDefault="00B74478" w:rsidP="00B74478">
      <w:pPr>
        <w:pStyle w:val="lsHeading3"/>
        <w:rPr>
          <w:rFonts w:cs="Linux Libertine O"/>
        </w:rPr>
      </w:pPr>
      <w:r w:rsidRPr="008C089D">
        <w:rPr>
          <w:rFonts w:cs="Linux Libertine O"/>
        </w:rPr>
        <w:t>Declaratives</w:t>
      </w:r>
    </w:p>
    <w:p w:rsidR="00B74478" w:rsidRPr="008C089D" w:rsidRDefault="00B74478" w:rsidP="00B74478">
      <w:pPr>
        <w:pStyle w:val="lsTextNoIndent"/>
        <w:rPr>
          <w:rFonts w:cs="Linux Libertine O"/>
        </w:rPr>
      </w:pPr>
      <w:r w:rsidRPr="008C089D">
        <w:rPr>
          <w:rFonts w:cs="Linux Libertine O"/>
        </w:rPr>
        <w:t>Declaratives are another format for less direct or less on-record requests. These work by introducing a proposition about some state of affairs, but with an implicit unde</w:t>
      </w:r>
      <w:r w:rsidRPr="008C089D">
        <w:rPr>
          <w:rFonts w:cs="Linux Libertine O"/>
        </w:rPr>
        <w:t>r</w:t>
      </w:r>
      <w:r w:rsidRPr="008C089D">
        <w:rPr>
          <w:rFonts w:cs="Linux Libertine O"/>
        </w:rPr>
        <w:t>standing that some action should be taken by an addressee. This format allows spea</w:t>
      </w:r>
      <w:r w:rsidRPr="008C089D">
        <w:rPr>
          <w:rFonts w:cs="Linux Libertine O"/>
        </w:rPr>
        <w:t>k</w:t>
      </w:r>
      <w:r w:rsidRPr="008C089D">
        <w:rPr>
          <w:rFonts w:cs="Linux Libertine O"/>
        </w:rPr>
        <w:t>ers to avoid explicitly selecting an addressee for the recruitment. In some cases the addressee may be obvious from the context - if A is gazing directly at B, for instance, or if the interaction is dyadic - while in other cases participants might self-select and construe themselves as the addressee. One cross-linguistically common format for declarative recruitments is deontic statements about how things should be, or what things need to be done. Extract 10 provides one such example of a deontic constru</w:t>
      </w:r>
      <w:r w:rsidRPr="008C089D">
        <w:rPr>
          <w:rFonts w:cs="Linux Libertine O"/>
        </w:rPr>
        <w:t>c</w:t>
      </w:r>
      <w:r w:rsidRPr="008C089D">
        <w:rPr>
          <w:rFonts w:cs="Linux Libertine O"/>
        </w:rPr>
        <w:t xml:space="preserve">tion in </w:t>
      </w:r>
      <w:proofErr w:type="spellStart"/>
      <w:r w:rsidRPr="008C089D">
        <w:rPr>
          <w:rFonts w:cs="Linux Libertine O"/>
        </w:rPr>
        <w:t>Cha'palaa</w:t>
      </w:r>
      <w:proofErr w:type="spellEnd"/>
      <w:r w:rsidRPr="008C089D">
        <w:rPr>
          <w:rFonts w:cs="Linux Libertine O"/>
        </w:rPr>
        <w:t>, which is formed with the combination of an infinitive verb and a copula (a very common deontic construction type in South America; Mueller 2013). In this case a husband A and wife B were working together to nail in some boards to repair a wall, and when A makes a statement about the task should be done, B r</w:t>
      </w:r>
      <w:r w:rsidRPr="008C089D">
        <w:rPr>
          <w:rFonts w:cs="Linux Libertine O"/>
        </w:rPr>
        <w:t>e</w:t>
      </w:r>
      <w:r w:rsidRPr="008C089D">
        <w:rPr>
          <w:rFonts w:cs="Linux Libertine O"/>
        </w:rPr>
        <w:t xml:space="preserve">sponds by altering the way in which she is performing the task. </w:t>
      </w:r>
    </w:p>
    <w:p w:rsidR="00B74478" w:rsidRPr="008C089D" w:rsidRDefault="00DF1D5D" w:rsidP="00B74478">
      <w:pPr>
        <w:pStyle w:val="IsExampleConvExtract"/>
      </w:pPr>
      <w:r>
        <w:rPr>
          <w:lang w:val="en-US"/>
        </w:rPr>
        <w:lastRenderedPageBreak/>
        <w:t>Extract 14. CHSF201</w:t>
      </w:r>
      <w:r>
        <w:rPr>
          <w:lang w:val="en-US"/>
        </w:rPr>
        <w:br/>
      </w:r>
      <w:r>
        <w:rPr>
          <w:lang w:val="en-US"/>
        </w:rPr>
        <w:br/>
        <w:t xml:space="preserve">1 A   </w:t>
      </w:r>
      <w:proofErr w:type="spellStart"/>
      <w:r>
        <w:rPr>
          <w:lang w:val="en-US"/>
        </w:rPr>
        <w:t>tu</w:t>
      </w:r>
      <w:proofErr w:type="spellEnd"/>
      <w:r>
        <w:rPr>
          <w:lang w:val="en-US"/>
        </w:rPr>
        <w:t xml:space="preserve">- </w:t>
      </w:r>
      <w:proofErr w:type="spellStart"/>
      <w:r>
        <w:rPr>
          <w:lang w:val="en-US"/>
        </w:rPr>
        <w:t>tu'pushujuntsaa</w:t>
      </w:r>
      <w:proofErr w:type="spellEnd"/>
      <w:r>
        <w:rPr>
          <w:lang w:val="en-US"/>
        </w:rPr>
        <w:t xml:space="preserve"> </w:t>
      </w:r>
      <w:proofErr w:type="spellStart"/>
      <w:r>
        <w:rPr>
          <w:lang w:val="en-US"/>
        </w:rPr>
        <w:t>kanu</w:t>
      </w:r>
      <w:proofErr w:type="spellEnd"/>
      <w:r>
        <w:rPr>
          <w:lang w:val="en-US"/>
        </w:rPr>
        <w:t xml:space="preserve"> </w:t>
      </w:r>
      <w:proofErr w:type="spellStart"/>
      <w:r>
        <w:rPr>
          <w:lang w:val="en-US"/>
        </w:rPr>
        <w:t>juaa</w:t>
      </w:r>
      <w:proofErr w:type="spellEnd"/>
      <w:r>
        <w:rPr>
          <w:lang w:val="en-US"/>
        </w:rPr>
        <w:t xml:space="preserve">                        </w:t>
      </w:r>
      <w:r w:rsidR="00B74478" w:rsidRPr="00A715F6">
        <w:rPr>
          <w:lang w:val="en-US"/>
        </w:rPr>
        <w:t>M1</w:t>
      </w:r>
      <w:r w:rsidR="00B74478" w:rsidRPr="00A715F6">
        <w:rPr>
          <w:lang w:val="en-US"/>
        </w:rPr>
        <w:br/>
      </w:r>
      <w:r>
        <w:rPr>
          <w:lang w:val="en-US"/>
        </w:rPr>
        <w:t xml:space="preserve">      </w:t>
      </w:r>
      <w:proofErr w:type="spellStart"/>
      <w:r w:rsidR="00B74478" w:rsidRPr="00A715F6">
        <w:rPr>
          <w:lang w:val="en-US"/>
        </w:rPr>
        <w:t>tu</w:t>
      </w:r>
      <w:proofErr w:type="spellEnd"/>
      <w:r w:rsidR="00B74478" w:rsidRPr="00A715F6">
        <w:rPr>
          <w:lang w:val="en-US"/>
        </w:rPr>
        <w:t xml:space="preserve">- </w:t>
      </w:r>
      <w:r w:rsidR="003423A2">
        <w:rPr>
          <w:lang w:val="en-US"/>
        </w:rPr>
        <w:t xml:space="preserve"> </w:t>
      </w:r>
      <w:proofErr w:type="spellStart"/>
      <w:r w:rsidR="00B74478" w:rsidRPr="00A715F6">
        <w:rPr>
          <w:lang w:val="en-US"/>
        </w:rPr>
        <w:t>tu'pu-shujunsta-ya</w:t>
      </w:r>
      <w:proofErr w:type="spellEnd"/>
      <w:r w:rsidR="00B74478" w:rsidRPr="00A715F6">
        <w:rPr>
          <w:lang w:val="en-US"/>
        </w:rPr>
        <w:t xml:space="preserve"> </w:t>
      </w:r>
      <w:proofErr w:type="spellStart"/>
      <w:r w:rsidR="00B74478" w:rsidRPr="00A715F6">
        <w:rPr>
          <w:lang w:val="en-US"/>
        </w:rPr>
        <w:t>ka</w:t>
      </w:r>
      <w:proofErr w:type="spellEnd"/>
      <w:r w:rsidR="00B74478" w:rsidRPr="00A715F6">
        <w:rPr>
          <w:lang w:val="en-US"/>
        </w:rPr>
        <w:t xml:space="preserve">-nu </w:t>
      </w:r>
      <w:proofErr w:type="spellStart"/>
      <w:r w:rsidR="00B74478" w:rsidRPr="00A715F6">
        <w:rPr>
          <w:lang w:val="en-US"/>
        </w:rPr>
        <w:t>ju-ya</w:t>
      </w:r>
      <w:proofErr w:type="spellEnd"/>
      <w:r w:rsidR="00B74478" w:rsidRPr="00A715F6">
        <w:rPr>
          <w:lang w:val="en-US"/>
        </w:rPr>
        <w:br/>
      </w:r>
      <w:r>
        <w:t xml:space="preserve">      </w:t>
      </w:r>
      <w:r w:rsidR="00B74478" w:rsidRPr="008C089D">
        <w:t xml:space="preserve">nail nail-REL.CL grab-INF </w:t>
      </w:r>
      <w:r w:rsidR="003423A2">
        <w:t xml:space="preserve">    </w:t>
      </w:r>
      <w:r w:rsidR="00B74478" w:rsidRPr="008C089D">
        <w:t>be-FOC</w:t>
      </w:r>
      <w:r w:rsidR="00B74478">
        <w:br/>
      </w:r>
      <w:r>
        <w:t xml:space="preserve">      </w:t>
      </w:r>
      <w:r w:rsidR="00B74478" w:rsidRPr="008C089D">
        <w:t xml:space="preserve">(one) must grab the part that was nailed </w:t>
      </w:r>
      <w:r>
        <w:br/>
      </w:r>
      <w:r w:rsidR="00B74478">
        <w:br/>
      </w:r>
      <w:r>
        <w:t>2 B   ((grabs and moves board))                            M2</w:t>
      </w:r>
    </w:p>
    <w:p w:rsidR="00B74478" w:rsidRPr="008C089D" w:rsidRDefault="00B74478" w:rsidP="00B74478">
      <w:pPr>
        <w:pStyle w:val="lsTextNoIndent"/>
        <w:rPr>
          <w:rFonts w:cs="Linux Libertine O"/>
        </w:rPr>
      </w:pPr>
      <w:r w:rsidRPr="008C089D">
        <w:rPr>
          <w:rFonts w:cs="Linux Libertine O"/>
        </w:rPr>
        <w:t xml:space="preserve">Research on some European languages has shown similar usages of deontic </w:t>
      </w:r>
      <w:proofErr w:type="spellStart"/>
      <w:r w:rsidRPr="008C089D">
        <w:rPr>
          <w:rFonts w:cs="Linux Libertine O"/>
        </w:rPr>
        <w:t>contru</w:t>
      </w:r>
      <w:r w:rsidRPr="008C089D">
        <w:rPr>
          <w:rFonts w:cs="Linux Libertine O"/>
        </w:rPr>
        <w:t>c</w:t>
      </w:r>
      <w:r w:rsidRPr="008C089D">
        <w:rPr>
          <w:rFonts w:cs="Linux Libertine O"/>
        </w:rPr>
        <w:t>tions</w:t>
      </w:r>
      <w:proofErr w:type="spellEnd"/>
      <w:r w:rsidRPr="008C089D">
        <w:rPr>
          <w:rFonts w:cs="Linux Libertine O"/>
        </w:rPr>
        <w:t xml:space="preserve"> (</w:t>
      </w:r>
      <w:proofErr w:type="spellStart"/>
      <w:r w:rsidRPr="008C089D">
        <w:rPr>
          <w:rFonts w:cs="Linux Libertine O"/>
        </w:rPr>
        <w:t>Zinken</w:t>
      </w:r>
      <w:proofErr w:type="spellEnd"/>
      <w:r w:rsidRPr="008C089D">
        <w:rPr>
          <w:rFonts w:cs="Linux Libertine O"/>
        </w:rPr>
        <w:t xml:space="preserve"> and </w:t>
      </w:r>
      <w:proofErr w:type="spellStart"/>
      <w:r w:rsidRPr="008C089D">
        <w:rPr>
          <w:rFonts w:cs="Linux Libertine O"/>
        </w:rPr>
        <w:t>Ogiermann</w:t>
      </w:r>
      <w:proofErr w:type="spellEnd"/>
      <w:r w:rsidRPr="008C089D">
        <w:rPr>
          <w:rFonts w:cs="Linux Libertine O"/>
        </w:rPr>
        <w:t xml:space="preserve"> 2011; Rossi 2012, forthcoming; </w:t>
      </w:r>
      <w:proofErr w:type="spellStart"/>
      <w:r w:rsidRPr="008C089D">
        <w:rPr>
          <w:rFonts w:cs="Linux Libertine O"/>
        </w:rPr>
        <w:t>Stevanovic</w:t>
      </w:r>
      <w:proofErr w:type="spellEnd"/>
      <w:r w:rsidRPr="008C089D">
        <w:rPr>
          <w:rFonts w:cs="Linux Libertine O"/>
        </w:rPr>
        <w:t xml:space="preserve"> 2013), su</w:t>
      </w:r>
      <w:r w:rsidRPr="008C089D">
        <w:rPr>
          <w:rFonts w:cs="Linux Libertine O"/>
        </w:rPr>
        <w:t>g</w:t>
      </w:r>
      <w:r w:rsidRPr="008C089D">
        <w:rPr>
          <w:rFonts w:cs="Linux Libertine O"/>
        </w:rPr>
        <w:t>gesting that t</w:t>
      </w:r>
      <w:r w:rsidR="00DF1D5D">
        <w:rPr>
          <w:rFonts w:cs="Linux Libertine O"/>
        </w:rPr>
        <w:t>his particular strategy may be</w:t>
      </w:r>
      <w:r w:rsidRPr="008C089D">
        <w:rPr>
          <w:rFonts w:cs="Linux Libertine O"/>
        </w:rPr>
        <w:t xml:space="preserve"> cross</w:t>
      </w:r>
      <w:r w:rsidR="00DF1D5D">
        <w:rPr>
          <w:rFonts w:cs="Linux Libertine O"/>
        </w:rPr>
        <w:t>-linguistically recurrent</w:t>
      </w:r>
      <w:r w:rsidRPr="008C089D">
        <w:rPr>
          <w:rFonts w:cs="Linux Libertine O"/>
        </w:rPr>
        <w:t>. Apart from the specific deontic constructions seen above, a further wide range of declarative construction types can function as recruitments in the right c</w:t>
      </w:r>
      <w:r w:rsidR="00DF1D5D">
        <w:rPr>
          <w:rFonts w:cs="Linux Libertine O"/>
        </w:rPr>
        <w:t>ontexts. For example, Extract 15</w:t>
      </w:r>
      <w:r w:rsidRPr="008C089D">
        <w:rPr>
          <w:rFonts w:cs="Linux Libertine O"/>
        </w:rPr>
        <w:t xml:space="preserve"> is a case of a pursuit of a recruitment that was not fulfilled after the first attempt, which was an imperative: 'Look for lice on me'. While a bit taboo in Western cultures, picking parasites of each other is an important social interactive practice among peoples from different parts of the world, including the </w:t>
      </w:r>
      <w:proofErr w:type="spellStart"/>
      <w:r w:rsidRPr="008C089D">
        <w:rPr>
          <w:rFonts w:cs="Linux Libertine O"/>
        </w:rPr>
        <w:t>Chachis</w:t>
      </w:r>
      <w:proofErr w:type="spellEnd"/>
      <w:r w:rsidRPr="008C089D">
        <w:rPr>
          <w:rFonts w:cs="Linux Libertine O"/>
        </w:rPr>
        <w:t xml:space="preserve"> of Ecuador, for whom it is considered an affectionate form of behavior most common among fam</w:t>
      </w:r>
      <w:r w:rsidRPr="008C089D">
        <w:rPr>
          <w:rFonts w:cs="Linux Libertine O"/>
        </w:rPr>
        <w:t>i</w:t>
      </w:r>
      <w:r w:rsidRPr="008C089D">
        <w:rPr>
          <w:rFonts w:cs="Linux Libertine O"/>
        </w:rPr>
        <w:t>ly members. In this case, however, when A tells her husband B to groom her in this way, he displays no uptake, and continues a parallel line of conversation, leading to a second attempt by B in line 3, this</w:t>
      </w:r>
      <w:r w:rsidR="00FD5BE5">
        <w:rPr>
          <w:rFonts w:cs="Linux Libertine O"/>
        </w:rPr>
        <w:t xml:space="preserve"> time in a declarative format. </w:t>
      </w:r>
    </w:p>
    <w:p w:rsidR="00B74478" w:rsidRPr="008C089D" w:rsidRDefault="00B74478" w:rsidP="00B74478">
      <w:pPr>
        <w:pStyle w:val="IsExampleConvExtract"/>
      </w:pPr>
      <w:r w:rsidRPr="008C089D">
        <w:t>CHSF2012_08_04S4_1524500</w:t>
      </w:r>
      <w:r>
        <w:br/>
      </w:r>
      <w:r w:rsidR="00DF1D5D">
        <w:br/>
        <w:t xml:space="preserve">1 A   inu mu keraa                                         </w:t>
      </w:r>
      <w:r w:rsidRPr="008C089D">
        <w:t>M1</w:t>
      </w:r>
      <w:r>
        <w:br/>
      </w:r>
      <w:r w:rsidR="00DF1D5D">
        <w:t xml:space="preserve">      </w:t>
      </w:r>
      <w:r w:rsidRPr="008C089D">
        <w:t xml:space="preserve">i-nu </w:t>
      </w:r>
      <w:r w:rsidR="003423A2">
        <w:t xml:space="preserve">   </w:t>
      </w:r>
      <w:r w:rsidRPr="008C089D">
        <w:t xml:space="preserve">mu </w:t>
      </w:r>
      <w:r w:rsidR="003423A2">
        <w:t xml:space="preserve">  </w:t>
      </w:r>
      <w:r w:rsidRPr="008C089D">
        <w:t>kera-a</w:t>
      </w:r>
      <w:r>
        <w:br/>
      </w:r>
      <w:r w:rsidR="00DF1D5D">
        <w:t xml:space="preserve">      </w:t>
      </w:r>
      <w:r w:rsidRPr="008C089D">
        <w:t>1SG-ACC lice look-IMP</w:t>
      </w:r>
      <w:r>
        <w:br/>
      </w:r>
      <w:r w:rsidR="00DF1D5D">
        <w:t xml:space="preserve">      </w:t>
      </w:r>
      <w:r w:rsidRPr="008C089D">
        <w:t>look for lice on me ((sits with back towards B))</w:t>
      </w:r>
      <w:r w:rsidR="00DF1D5D">
        <w:br/>
      </w:r>
      <w:r>
        <w:br/>
      </w:r>
      <w:r w:rsidR="00DF1D5D">
        <w:t xml:space="preserve">2 B   </w:t>
      </w:r>
      <w:r w:rsidRPr="008C089D">
        <w:t xml:space="preserve">((no uptake; 88.0 </w:t>
      </w:r>
      <w:r w:rsidR="00DF1D5D">
        <w:t xml:space="preserve">unrelated </w:t>
      </w:r>
      <w:r w:rsidRPr="008C089D">
        <w:t>conversatio</w:t>
      </w:r>
      <w:r w:rsidR="00DF1D5D">
        <w:t>n))</w:t>
      </w:r>
      <w:r>
        <w:br/>
      </w:r>
      <w:r w:rsidR="00DF1D5D">
        <w:br/>
        <w:t xml:space="preserve">3 A    </w:t>
      </w:r>
      <w:r w:rsidRPr="008C089D">
        <w:t>ñaa inu mu keetyunkayu mm mm</w:t>
      </w:r>
      <w:r w:rsidRPr="008C089D">
        <w:tab/>
      </w:r>
      <w:r w:rsidR="00DF1D5D">
        <w:t xml:space="preserve">                        </w:t>
      </w:r>
      <w:r w:rsidRPr="008C089D">
        <w:t>M1</w:t>
      </w:r>
      <w:r>
        <w:br/>
      </w:r>
      <w:r w:rsidR="00DF1D5D">
        <w:rPr>
          <w:lang w:val="en-US"/>
        </w:rPr>
        <w:t xml:space="preserve">       </w:t>
      </w:r>
      <w:proofErr w:type="spellStart"/>
      <w:r w:rsidRPr="00A715F6">
        <w:rPr>
          <w:lang w:val="en-US"/>
        </w:rPr>
        <w:t>ñu-ya</w:t>
      </w:r>
      <w:proofErr w:type="spellEnd"/>
      <w:r w:rsidRPr="00A715F6">
        <w:rPr>
          <w:lang w:val="en-US"/>
        </w:rPr>
        <w:t xml:space="preserve"> </w:t>
      </w:r>
      <w:proofErr w:type="spellStart"/>
      <w:r w:rsidRPr="00A715F6">
        <w:rPr>
          <w:lang w:val="en-US"/>
        </w:rPr>
        <w:t>i</w:t>
      </w:r>
      <w:proofErr w:type="spellEnd"/>
      <w:r w:rsidRPr="00A715F6">
        <w:rPr>
          <w:lang w:val="en-US"/>
        </w:rPr>
        <w:t xml:space="preserve">-nu </w:t>
      </w:r>
      <w:r w:rsidR="003423A2">
        <w:rPr>
          <w:lang w:val="en-US"/>
        </w:rPr>
        <w:t xml:space="preserve">   </w:t>
      </w:r>
      <w:proofErr w:type="spellStart"/>
      <w:r w:rsidRPr="00A715F6">
        <w:rPr>
          <w:lang w:val="en-US"/>
        </w:rPr>
        <w:t>kera</w:t>
      </w:r>
      <w:proofErr w:type="spellEnd"/>
      <w:r w:rsidRPr="00A715F6">
        <w:rPr>
          <w:lang w:val="en-US"/>
        </w:rPr>
        <w:t>-</w:t>
      </w:r>
      <w:proofErr w:type="spellStart"/>
      <w:r w:rsidRPr="00A715F6">
        <w:rPr>
          <w:lang w:val="en-US"/>
        </w:rPr>
        <w:t>tyu</w:t>
      </w:r>
      <w:proofErr w:type="spellEnd"/>
      <w:r w:rsidRPr="00A715F6">
        <w:rPr>
          <w:lang w:val="en-US"/>
        </w:rPr>
        <w:t>-n-</w:t>
      </w:r>
      <w:proofErr w:type="spellStart"/>
      <w:r w:rsidRPr="00A715F6">
        <w:rPr>
          <w:lang w:val="en-US"/>
        </w:rPr>
        <w:t>kayu</w:t>
      </w:r>
      <w:proofErr w:type="spellEnd"/>
      <w:r w:rsidRPr="00A715F6">
        <w:rPr>
          <w:lang w:val="en-US"/>
        </w:rPr>
        <w:t xml:space="preserve"> mm </w:t>
      </w:r>
      <w:proofErr w:type="spellStart"/>
      <w:r w:rsidRPr="00A715F6">
        <w:rPr>
          <w:lang w:val="en-US"/>
        </w:rPr>
        <w:t>mm</w:t>
      </w:r>
      <w:proofErr w:type="spellEnd"/>
      <w:r w:rsidRPr="00A715F6">
        <w:rPr>
          <w:lang w:val="en-US"/>
        </w:rPr>
        <w:br/>
      </w:r>
      <w:r w:rsidR="00DF1D5D">
        <w:t xml:space="preserve">       </w:t>
      </w:r>
      <w:r w:rsidRPr="008C089D">
        <w:t xml:space="preserve">2-FOC 1SG-ACC see-NEG-N-EV </w:t>
      </w:r>
      <w:r w:rsidR="003423A2">
        <w:t xml:space="preserve">   </w:t>
      </w:r>
      <w:r w:rsidRPr="008C089D">
        <w:t>mm mm</w:t>
      </w:r>
      <w:r>
        <w:br/>
      </w:r>
      <w:r w:rsidR="00DF1D5D">
        <w:t xml:space="preserve">       </w:t>
      </w:r>
      <w:r w:rsidRPr="008C089D">
        <w:t xml:space="preserve">you aren't looking for lice on me, hey </w:t>
      </w:r>
      <w:r w:rsidR="00DF1D5D">
        <w:br/>
        <w:t xml:space="preserve">       </w:t>
      </w:r>
      <w:r w:rsidRPr="008C089D">
        <w:t>((scratches head))</w:t>
      </w:r>
      <w:r w:rsidR="00DF1D5D">
        <w:br/>
      </w:r>
      <w:r>
        <w:br/>
      </w:r>
      <w:r w:rsidR="00DF1D5D">
        <w:t xml:space="preserve">4 B    </w:t>
      </w:r>
      <w:r w:rsidRPr="008C089D">
        <w:t xml:space="preserve">((no uptake; continues </w:t>
      </w:r>
      <w:r w:rsidR="00DF1D5D">
        <w:t xml:space="preserve">unrelated </w:t>
      </w:r>
      <w:r w:rsidRPr="008C089D">
        <w:t>conver</w:t>
      </w:r>
      <w:r w:rsidR="00DF1D5D">
        <w:t>sation))</w:t>
      </w:r>
    </w:p>
    <w:p w:rsidR="00B74478" w:rsidRPr="008C089D" w:rsidRDefault="00B74478" w:rsidP="00B74478">
      <w:pPr>
        <w:pStyle w:val="lsTextNoIndent"/>
        <w:rPr>
          <w:rFonts w:cs="Linux Libertine O"/>
        </w:rPr>
      </w:pPr>
      <w:r w:rsidRPr="008C089D">
        <w:rPr>
          <w:rFonts w:cs="Linux Libertine O"/>
        </w:rPr>
        <w:t>Participant A had been sitting with her back to her husband, giving him access to her hair, for over a minute when she makes a second attempt at the recruitment (line 3). This time she uses a declarative format, using a negation construction to call attention to a state of affairs that is not currently the case (</w:t>
      </w:r>
      <w:proofErr w:type="gramStart"/>
      <w:r w:rsidRPr="008C089D">
        <w:rPr>
          <w:rFonts w:cs="Linux Libertine O"/>
        </w:rPr>
        <w:t>‘You</w:t>
      </w:r>
      <w:proofErr w:type="gramEnd"/>
      <w:r w:rsidRPr="008C089D">
        <w:rPr>
          <w:rFonts w:cs="Linux Libertine O"/>
        </w:rPr>
        <w:t xml:space="preserve"> aren’t looking for lice’). In light </w:t>
      </w:r>
      <w:r w:rsidRPr="008C089D">
        <w:rPr>
          <w:rFonts w:cs="Linux Libertine O"/>
        </w:rPr>
        <w:lastRenderedPageBreak/>
        <w:t>of the first, more overt recruitment in line 1, this statement can be taken as a request that B do som</w:t>
      </w:r>
      <w:r w:rsidR="00DF1D5D">
        <w:rPr>
          <w:rFonts w:cs="Linux Libertine O"/>
        </w:rPr>
        <w:t xml:space="preserve">ething so that it is the case. </w:t>
      </w:r>
    </w:p>
    <w:p w:rsidR="00B74478" w:rsidRPr="008C089D" w:rsidRDefault="00B74478" w:rsidP="00B74478">
      <w:pPr>
        <w:pStyle w:val="lsHeading3"/>
        <w:rPr>
          <w:rFonts w:cs="Linux Libertine O"/>
        </w:rPr>
      </w:pPr>
      <w:r w:rsidRPr="008C089D">
        <w:rPr>
          <w:rFonts w:cs="Linux Libertine O"/>
        </w:rPr>
        <w:t>Other construction types</w:t>
      </w:r>
    </w:p>
    <w:p w:rsidR="00B74478" w:rsidRPr="008C089D" w:rsidRDefault="00B74478" w:rsidP="0042236F">
      <w:pPr>
        <w:pStyle w:val="lsTextIndent"/>
        <w:ind w:firstLine="0"/>
        <w:rPr>
          <w:rFonts w:cs="Linux Libertine O"/>
        </w:rPr>
      </w:pPr>
      <w:r w:rsidRPr="008C089D">
        <w:rPr>
          <w:rFonts w:cs="Linux Libertine O"/>
        </w:rPr>
        <w:t xml:space="preserve">In addition to the verbal morphology, there are specialized verbal constructions that can be resources for recruitments. One good example of this is a </w:t>
      </w:r>
      <w:proofErr w:type="spellStart"/>
      <w:r w:rsidRPr="008C089D">
        <w:rPr>
          <w:rFonts w:cs="Linux Libertine O"/>
        </w:rPr>
        <w:t>benefactive</w:t>
      </w:r>
      <w:proofErr w:type="spellEnd"/>
      <w:r w:rsidRPr="008C089D">
        <w:rPr>
          <w:rFonts w:cs="Linux Libertine O"/>
        </w:rPr>
        <w:t xml:space="preserve"> constru</w:t>
      </w:r>
      <w:r w:rsidRPr="008C089D">
        <w:rPr>
          <w:rFonts w:cs="Linux Libertine O"/>
        </w:rPr>
        <w:t>c</w:t>
      </w:r>
      <w:r w:rsidRPr="008C089D">
        <w:rPr>
          <w:rFonts w:cs="Linux Libertine O"/>
        </w:rPr>
        <w:t>tion using the verb ‘gi</w:t>
      </w:r>
      <w:r w:rsidR="00FD5BE5">
        <w:rPr>
          <w:rFonts w:cs="Linux Libertine O"/>
        </w:rPr>
        <w:t>ve’ as an auxiliary to indicate</w:t>
      </w:r>
      <w:r w:rsidRPr="008C089D">
        <w:rPr>
          <w:rFonts w:cs="Linux Libertine O"/>
        </w:rPr>
        <w:t xml:space="preserve"> beneficiaries, a construction which appears in several other unrelated local languages and may be a product of areal convergence (see Bruil 2008 on Ec</w:t>
      </w:r>
      <w:r w:rsidR="00DF1D5D">
        <w:rPr>
          <w:rFonts w:cs="Linux Libertine O"/>
        </w:rPr>
        <w:t xml:space="preserve">uadorian Spanish and Quechua). </w:t>
      </w:r>
    </w:p>
    <w:p w:rsidR="00B74478" w:rsidRPr="008C089D" w:rsidRDefault="00B74478" w:rsidP="00B74478">
      <w:pPr>
        <w:pStyle w:val="IsExampleConvExtract"/>
      </w:pPr>
      <w:r w:rsidRPr="008C089D">
        <w:t>CHSF2011_02_14S3_1828314</w:t>
      </w:r>
      <w:r w:rsidR="00DF1D5D">
        <w:br/>
      </w:r>
      <w:r>
        <w:br/>
      </w:r>
      <w:r w:rsidR="00DF1D5D">
        <w:t xml:space="preserve">1 A   </w:t>
      </w:r>
      <w:r w:rsidRPr="008C089D">
        <w:t>panda tune' kude junka tsai kalarade</w:t>
      </w:r>
      <w:r w:rsidRPr="008C089D">
        <w:tab/>
        <w:t>M1</w:t>
      </w:r>
      <w:r>
        <w:br/>
      </w:r>
      <w:r w:rsidR="00DF1D5D">
        <w:rPr>
          <w:lang w:val="en-US"/>
        </w:rPr>
        <w:t xml:space="preserve">      </w:t>
      </w:r>
      <w:r w:rsidRPr="00A715F6">
        <w:rPr>
          <w:lang w:val="en-US"/>
        </w:rPr>
        <w:t>panda tune-</w:t>
      </w:r>
      <w:proofErr w:type="spellStart"/>
      <w:r w:rsidRPr="00A715F6">
        <w:rPr>
          <w:lang w:val="en-US"/>
        </w:rPr>
        <w:t>tu</w:t>
      </w:r>
      <w:proofErr w:type="spellEnd"/>
      <w:r w:rsidRPr="00A715F6">
        <w:rPr>
          <w:lang w:val="en-US"/>
        </w:rPr>
        <w:t xml:space="preserve"> </w:t>
      </w:r>
      <w:proofErr w:type="spellStart"/>
      <w:r w:rsidRPr="00A715F6">
        <w:rPr>
          <w:lang w:val="en-US"/>
        </w:rPr>
        <w:t>ku</w:t>
      </w:r>
      <w:proofErr w:type="spellEnd"/>
      <w:r w:rsidRPr="00A715F6">
        <w:rPr>
          <w:lang w:val="en-US"/>
        </w:rPr>
        <w:t xml:space="preserve">-de </w:t>
      </w:r>
      <w:r w:rsidR="003423A2">
        <w:rPr>
          <w:lang w:val="en-US"/>
        </w:rPr>
        <w:t xml:space="preserve">   </w:t>
      </w:r>
      <w:proofErr w:type="spellStart"/>
      <w:r w:rsidRPr="00A715F6">
        <w:rPr>
          <w:lang w:val="en-US"/>
        </w:rPr>
        <w:t>junka</w:t>
      </w:r>
      <w:proofErr w:type="spellEnd"/>
      <w:r w:rsidRPr="00A715F6">
        <w:rPr>
          <w:lang w:val="en-US"/>
        </w:rPr>
        <w:t xml:space="preserve"> </w:t>
      </w:r>
      <w:proofErr w:type="spellStart"/>
      <w:r w:rsidRPr="00A715F6">
        <w:rPr>
          <w:lang w:val="en-US"/>
        </w:rPr>
        <w:t>tsai</w:t>
      </w:r>
      <w:proofErr w:type="spellEnd"/>
      <w:r w:rsidRPr="00A715F6">
        <w:rPr>
          <w:lang w:val="en-US"/>
        </w:rPr>
        <w:t xml:space="preserve"> </w:t>
      </w:r>
      <w:proofErr w:type="spellStart"/>
      <w:r w:rsidRPr="00A715F6">
        <w:rPr>
          <w:lang w:val="en-US"/>
        </w:rPr>
        <w:t>kalara</w:t>
      </w:r>
      <w:proofErr w:type="spellEnd"/>
      <w:r w:rsidRPr="00A715F6">
        <w:rPr>
          <w:lang w:val="en-US"/>
        </w:rPr>
        <w:t>-de</w:t>
      </w:r>
      <w:r w:rsidRPr="00A715F6">
        <w:rPr>
          <w:lang w:val="en-US"/>
        </w:rPr>
        <w:br/>
      </w:r>
      <w:r w:rsidR="00DF1D5D">
        <w:t xml:space="preserve">      </w:t>
      </w:r>
      <w:r w:rsidRPr="008C089D">
        <w:t xml:space="preserve">food </w:t>
      </w:r>
      <w:r w:rsidR="003423A2">
        <w:t xml:space="preserve"> </w:t>
      </w:r>
      <w:r w:rsidRPr="008C089D">
        <w:t xml:space="preserve">cook-SR give-IMP there SEM </w:t>
      </w:r>
      <w:r w:rsidR="003423A2">
        <w:t xml:space="preserve"> take</w:t>
      </w:r>
      <w:r w:rsidRPr="008C089D">
        <w:t>.photo-IMP</w:t>
      </w:r>
      <w:r>
        <w:br/>
      </w:r>
      <w:r w:rsidR="00DF1D5D">
        <w:t xml:space="preserve">      </w:t>
      </w:r>
      <w:r w:rsidRPr="008C089D">
        <w:t>'give them' cooking plantain</w:t>
      </w:r>
      <w:r w:rsidR="00BB5AE9">
        <w:t xml:space="preserve"> (i.e. 'cook it for them'),</w:t>
      </w:r>
      <w:r w:rsidR="00BB5AE9">
        <w:br/>
        <w:t xml:space="preserve">      </w:t>
      </w:r>
      <w:r w:rsidRPr="008C089D">
        <w:t>appear (in the video)</w:t>
      </w:r>
      <w:r w:rsidR="00BB5AE9">
        <w:t xml:space="preserve"> doing</w:t>
      </w:r>
      <w:r w:rsidRPr="008C089D">
        <w:t xml:space="preserve"> like that</w:t>
      </w:r>
      <w:r w:rsidR="00DF1D5D">
        <w:br/>
      </w:r>
      <w:r>
        <w:br/>
      </w:r>
      <w:r w:rsidR="00DF1D5D">
        <w:rPr>
          <w:lang w:val="en-US"/>
        </w:rPr>
        <w:t xml:space="preserve">2     </w:t>
      </w:r>
      <w:proofErr w:type="spellStart"/>
      <w:r w:rsidRPr="00A715F6">
        <w:rPr>
          <w:lang w:val="en-US"/>
        </w:rPr>
        <w:t>jee</w:t>
      </w:r>
      <w:proofErr w:type="spellEnd"/>
      <w:r w:rsidRPr="00A715F6">
        <w:rPr>
          <w:lang w:val="en-US"/>
        </w:rPr>
        <w:t xml:space="preserve"> </w:t>
      </w:r>
      <w:proofErr w:type="spellStart"/>
      <w:r w:rsidRPr="00A715F6">
        <w:rPr>
          <w:lang w:val="en-US"/>
        </w:rPr>
        <w:t>junka</w:t>
      </w:r>
      <w:proofErr w:type="spellEnd"/>
      <w:r w:rsidRPr="00A715F6">
        <w:rPr>
          <w:lang w:val="en-US"/>
        </w:rPr>
        <w:t xml:space="preserve"> </w:t>
      </w:r>
      <w:proofErr w:type="spellStart"/>
      <w:r w:rsidRPr="00A715F6">
        <w:rPr>
          <w:lang w:val="en-US"/>
        </w:rPr>
        <w:t>kera</w:t>
      </w:r>
      <w:proofErr w:type="spellEnd"/>
      <w:r w:rsidRPr="00A715F6">
        <w:rPr>
          <w:lang w:val="en-US"/>
        </w:rPr>
        <w:t xml:space="preserve">' </w:t>
      </w:r>
      <w:proofErr w:type="spellStart"/>
      <w:r w:rsidRPr="00A715F6">
        <w:rPr>
          <w:lang w:val="en-US"/>
        </w:rPr>
        <w:t>uyudenaa</w:t>
      </w:r>
      <w:proofErr w:type="spellEnd"/>
      <w:r w:rsidRPr="00A715F6">
        <w:rPr>
          <w:lang w:val="en-US"/>
        </w:rPr>
        <w:t xml:space="preserve"> </w:t>
      </w:r>
      <w:proofErr w:type="spellStart"/>
      <w:r w:rsidRPr="00A715F6">
        <w:rPr>
          <w:lang w:val="en-US"/>
        </w:rPr>
        <w:t>tinkai</w:t>
      </w:r>
      <w:proofErr w:type="spellEnd"/>
      <w:r w:rsidRPr="00A715F6">
        <w:rPr>
          <w:lang w:val="en-US"/>
        </w:rPr>
        <w:br/>
      </w:r>
      <w:r w:rsidR="00DF1D5D">
        <w:rPr>
          <w:lang w:val="en-US"/>
        </w:rPr>
        <w:t xml:space="preserve">      </w:t>
      </w:r>
      <w:proofErr w:type="spellStart"/>
      <w:r w:rsidRPr="00A715F6">
        <w:rPr>
          <w:lang w:val="en-US"/>
        </w:rPr>
        <w:t>jee</w:t>
      </w:r>
      <w:proofErr w:type="spellEnd"/>
      <w:r w:rsidRPr="00A715F6">
        <w:rPr>
          <w:lang w:val="en-US"/>
        </w:rPr>
        <w:t xml:space="preserve"> </w:t>
      </w:r>
      <w:proofErr w:type="spellStart"/>
      <w:r w:rsidRPr="00A715F6">
        <w:rPr>
          <w:lang w:val="en-US"/>
        </w:rPr>
        <w:t>junka</w:t>
      </w:r>
      <w:proofErr w:type="spellEnd"/>
      <w:r w:rsidRPr="00A715F6">
        <w:rPr>
          <w:lang w:val="en-US"/>
        </w:rPr>
        <w:t xml:space="preserve"> </w:t>
      </w:r>
      <w:proofErr w:type="spellStart"/>
      <w:r w:rsidRPr="00A715F6">
        <w:rPr>
          <w:lang w:val="en-US"/>
        </w:rPr>
        <w:t>kera-tu</w:t>
      </w:r>
      <w:proofErr w:type="spellEnd"/>
      <w:r w:rsidRPr="00A715F6">
        <w:rPr>
          <w:lang w:val="en-US"/>
        </w:rPr>
        <w:t xml:space="preserve"> </w:t>
      </w:r>
      <w:proofErr w:type="spellStart"/>
      <w:r w:rsidRPr="00A715F6">
        <w:rPr>
          <w:lang w:val="en-US"/>
        </w:rPr>
        <w:t>uyu</w:t>
      </w:r>
      <w:proofErr w:type="spellEnd"/>
      <w:r w:rsidRPr="00A715F6">
        <w:rPr>
          <w:lang w:val="en-US"/>
        </w:rPr>
        <w:t>-de-</w:t>
      </w:r>
      <w:proofErr w:type="spellStart"/>
      <w:r w:rsidRPr="00A715F6">
        <w:rPr>
          <w:lang w:val="en-US"/>
        </w:rPr>
        <w:t>na</w:t>
      </w:r>
      <w:proofErr w:type="spellEnd"/>
      <w:r w:rsidRPr="00A715F6">
        <w:rPr>
          <w:lang w:val="en-US"/>
        </w:rPr>
        <w:t>-</w:t>
      </w:r>
      <w:proofErr w:type="spellStart"/>
      <w:r w:rsidRPr="00A715F6">
        <w:rPr>
          <w:lang w:val="en-US"/>
        </w:rPr>
        <w:t>ya</w:t>
      </w:r>
      <w:proofErr w:type="spellEnd"/>
      <w:r w:rsidRPr="00A715F6">
        <w:rPr>
          <w:lang w:val="en-US"/>
        </w:rPr>
        <w:t xml:space="preserve"> </w:t>
      </w:r>
      <w:r w:rsidR="003423A2">
        <w:rPr>
          <w:lang w:val="en-US"/>
        </w:rPr>
        <w:t xml:space="preserve">    </w:t>
      </w:r>
      <w:proofErr w:type="spellStart"/>
      <w:r w:rsidRPr="00A715F6">
        <w:rPr>
          <w:lang w:val="en-US"/>
        </w:rPr>
        <w:t>ti</w:t>
      </w:r>
      <w:proofErr w:type="spellEnd"/>
      <w:r w:rsidRPr="00A715F6">
        <w:rPr>
          <w:lang w:val="en-US"/>
        </w:rPr>
        <w:t>-n</w:t>
      </w:r>
      <w:r w:rsidR="003423A2">
        <w:rPr>
          <w:lang w:val="en-US"/>
        </w:rPr>
        <w:t>-</w:t>
      </w:r>
      <w:proofErr w:type="spellStart"/>
      <w:r w:rsidRPr="00A715F6">
        <w:rPr>
          <w:lang w:val="en-US"/>
        </w:rPr>
        <w:t>kayu</w:t>
      </w:r>
      <w:proofErr w:type="spellEnd"/>
      <w:r w:rsidRPr="00A715F6">
        <w:rPr>
          <w:lang w:val="en-US"/>
        </w:rPr>
        <w:br/>
      </w:r>
      <w:r w:rsidR="00DF1D5D">
        <w:t xml:space="preserve">      </w:t>
      </w:r>
      <w:r w:rsidRPr="008C089D">
        <w:t xml:space="preserve">hey there see-SR </w:t>
      </w:r>
      <w:r w:rsidR="003423A2">
        <w:t xml:space="preserve"> </w:t>
      </w:r>
      <w:r w:rsidRPr="008C089D">
        <w:t>stand-PL-POS-FOC say-</w:t>
      </w:r>
      <w:r w:rsidR="003423A2">
        <w:t>N-</w:t>
      </w:r>
      <w:r w:rsidRPr="008C089D">
        <w:t>EV</w:t>
      </w:r>
      <w:r>
        <w:br/>
      </w:r>
      <w:r w:rsidR="00DF1D5D">
        <w:t xml:space="preserve">      </w:t>
      </w:r>
      <w:r w:rsidRPr="008C089D">
        <w:t>yeah, they say they are just standing there watching</w:t>
      </w:r>
      <w:r w:rsidR="00DF1D5D">
        <w:br/>
      </w:r>
      <w:r>
        <w:br/>
      </w:r>
      <w:r w:rsidR="00DF1D5D">
        <w:rPr>
          <w:lang w:val="en-US"/>
        </w:rPr>
        <w:t xml:space="preserve">3 B   </w:t>
      </w:r>
      <w:r w:rsidRPr="00A715F6">
        <w:rPr>
          <w:lang w:val="en-US"/>
        </w:rPr>
        <w:t xml:space="preserve">panda tsunami </w:t>
      </w:r>
      <w:proofErr w:type="spellStart"/>
      <w:r w:rsidRPr="00A715F6">
        <w:rPr>
          <w:lang w:val="en-US"/>
        </w:rPr>
        <w:t>nain</w:t>
      </w:r>
      <w:proofErr w:type="spellEnd"/>
      <w:r w:rsidRPr="00A715F6">
        <w:rPr>
          <w:lang w:val="en-US"/>
        </w:rPr>
        <w:tab/>
        <w:t xml:space="preserve">M2 </w:t>
      </w:r>
      <w:r w:rsidRPr="00A715F6">
        <w:rPr>
          <w:lang w:val="en-US"/>
        </w:rPr>
        <w:br/>
      </w:r>
      <w:r w:rsidR="00DF1D5D">
        <w:rPr>
          <w:lang w:val="en-US"/>
        </w:rPr>
        <w:t xml:space="preserve">      </w:t>
      </w:r>
      <w:r w:rsidRPr="00A715F6">
        <w:rPr>
          <w:lang w:val="en-US"/>
        </w:rPr>
        <w:t xml:space="preserve">panda </w:t>
      </w:r>
      <w:proofErr w:type="spellStart"/>
      <w:r w:rsidRPr="00A715F6">
        <w:rPr>
          <w:lang w:val="en-US"/>
        </w:rPr>
        <w:t>tsu</w:t>
      </w:r>
      <w:proofErr w:type="spellEnd"/>
      <w:r w:rsidRPr="00A715F6">
        <w:rPr>
          <w:lang w:val="en-US"/>
        </w:rPr>
        <w:t>-</w:t>
      </w:r>
      <w:proofErr w:type="spellStart"/>
      <w:r w:rsidRPr="00A715F6">
        <w:rPr>
          <w:lang w:val="en-US"/>
        </w:rPr>
        <w:t>na</w:t>
      </w:r>
      <w:proofErr w:type="spellEnd"/>
      <w:r w:rsidRPr="00A715F6">
        <w:rPr>
          <w:lang w:val="en-US"/>
        </w:rPr>
        <w:t xml:space="preserve">-mi </w:t>
      </w:r>
      <w:r w:rsidR="003423A2">
        <w:rPr>
          <w:lang w:val="en-US"/>
        </w:rPr>
        <w:t xml:space="preserve">   </w:t>
      </w:r>
      <w:proofErr w:type="spellStart"/>
      <w:r w:rsidRPr="00A715F6">
        <w:rPr>
          <w:lang w:val="en-US"/>
        </w:rPr>
        <w:t>na</w:t>
      </w:r>
      <w:proofErr w:type="spellEnd"/>
      <w:r w:rsidRPr="00A715F6">
        <w:rPr>
          <w:lang w:val="en-US"/>
        </w:rPr>
        <w:t>-</w:t>
      </w:r>
      <w:proofErr w:type="spellStart"/>
      <w:r w:rsidRPr="00A715F6">
        <w:rPr>
          <w:lang w:val="en-US"/>
        </w:rPr>
        <w:t>i</w:t>
      </w:r>
      <w:proofErr w:type="spellEnd"/>
      <w:r w:rsidRPr="00A715F6">
        <w:rPr>
          <w:lang w:val="en-US"/>
        </w:rPr>
        <w:t>-n</w:t>
      </w:r>
      <w:r w:rsidRPr="00A715F6">
        <w:rPr>
          <w:lang w:val="en-US"/>
        </w:rPr>
        <w:br/>
      </w:r>
      <w:r w:rsidR="00DF1D5D">
        <w:t xml:space="preserve">      </w:t>
      </w:r>
      <w:r w:rsidRPr="008C089D">
        <w:t xml:space="preserve">food </w:t>
      </w:r>
      <w:r w:rsidR="003423A2">
        <w:t xml:space="preserve"> </w:t>
      </w:r>
      <w:r w:rsidRPr="008C089D">
        <w:t>lie-POS-DECL how-become-Q</w:t>
      </w:r>
      <w:r>
        <w:br/>
      </w:r>
      <w:r w:rsidR="00DF1D5D">
        <w:t xml:space="preserve">      </w:t>
      </w:r>
      <w:r w:rsidRPr="008C089D">
        <w:t>how is there plantain?</w:t>
      </w:r>
    </w:p>
    <w:p w:rsidR="00B74478" w:rsidRPr="008C089D" w:rsidRDefault="00B74478" w:rsidP="00B74478">
      <w:pPr>
        <w:pStyle w:val="lsTextNoIndent"/>
        <w:rPr>
          <w:rFonts w:cs="Linux Libertine O"/>
        </w:rPr>
      </w:pPr>
      <w:r w:rsidRPr="008C089D">
        <w:rPr>
          <w:rFonts w:cs="Linux Libertine O"/>
        </w:rPr>
        <w:t>In line 1 a verb marked for same subject combines with the verb ‘give’ to convey that it is not for A but for her family members that she is asking that B prepare food. This ‘</w:t>
      </w:r>
      <w:proofErr w:type="spellStart"/>
      <w:r w:rsidRPr="008C089D">
        <w:rPr>
          <w:rFonts w:cs="Linux Libertine O"/>
        </w:rPr>
        <w:t>benefactive</w:t>
      </w:r>
      <w:proofErr w:type="spellEnd"/>
      <w:r w:rsidRPr="008C089D">
        <w:rPr>
          <w:rFonts w:cs="Linux Libertine O"/>
        </w:rPr>
        <w:t xml:space="preserve"> give’ construction is not a sentence type, and can occur with any of the major sentence types, nor is it dedicated to recruitments, but when it occurs in the imperative or as part of a recruitment format otherwise, it has the effect of introdu</w:t>
      </w:r>
      <w:r w:rsidRPr="008C089D">
        <w:rPr>
          <w:rFonts w:cs="Linux Libertine O"/>
        </w:rPr>
        <w:t>c</w:t>
      </w:r>
      <w:r w:rsidRPr="008C089D">
        <w:rPr>
          <w:rFonts w:cs="Linux Libertine O"/>
        </w:rPr>
        <w:t>ing beneficiaries through a conventionalized use of a ditransitive predicate to modify the argument structure. In addition to the main clause, in Extract 16 A also adds some additional elements, including an explanation for the request in line 2; the next se</w:t>
      </w:r>
      <w:r w:rsidRPr="008C089D">
        <w:rPr>
          <w:rFonts w:cs="Linux Libertine O"/>
        </w:rPr>
        <w:t>c</w:t>
      </w:r>
      <w:r w:rsidRPr="008C089D">
        <w:rPr>
          <w:rFonts w:cs="Linux Libertine O"/>
        </w:rPr>
        <w:t>tion covers the additional elements other than the core eleme</w:t>
      </w:r>
      <w:r w:rsidR="00DF1D5D">
        <w:rPr>
          <w:rFonts w:cs="Linux Libertine O"/>
        </w:rPr>
        <w:t xml:space="preserve">nts of the recruitment clause. </w:t>
      </w:r>
    </w:p>
    <w:p w:rsidR="00B74478" w:rsidRPr="008C089D" w:rsidRDefault="00B74478" w:rsidP="00B74478">
      <w:pPr>
        <w:pStyle w:val="lsHeading2"/>
        <w:rPr>
          <w:rFonts w:cs="Linux Libertine O"/>
        </w:rPr>
      </w:pPr>
      <w:r w:rsidRPr="008C089D">
        <w:rPr>
          <w:rFonts w:cs="Linux Libertine O"/>
        </w:rPr>
        <w:lastRenderedPageBreak/>
        <w:t>Additional verbal elements</w:t>
      </w:r>
    </w:p>
    <w:p w:rsidR="00B74478" w:rsidRPr="008C089D" w:rsidRDefault="00B74478" w:rsidP="00B74478">
      <w:pPr>
        <w:pStyle w:val="lsTextNoIndent"/>
        <w:rPr>
          <w:rFonts w:cs="Linux Libertine O"/>
        </w:rPr>
      </w:pPr>
      <w:r w:rsidRPr="008C089D">
        <w:rPr>
          <w:rFonts w:cs="Linux Libertine O"/>
        </w:rPr>
        <w:t xml:space="preserve">In addition to the predicate and its </w:t>
      </w:r>
      <w:r w:rsidR="00DF1D5D">
        <w:rPr>
          <w:rFonts w:cs="Linux Libertine O"/>
        </w:rPr>
        <w:t xml:space="preserve">core </w:t>
      </w:r>
      <w:r w:rsidRPr="008C089D">
        <w:rPr>
          <w:rFonts w:cs="Linux Libertine O"/>
        </w:rPr>
        <w:t>arguments, there are other aspects of turn design that are relevant for recruitment formats.</w:t>
      </w:r>
      <w:r w:rsidR="00DF1D5D">
        <w:rPr>
          <w:rFonts w:cs="Linux Libertine O"/>
        </w:rPr>
        <w:t xml:space="preserve"> This section reviews several of these non-core elements. </w:t>
      </w:r>
    </w:p>
    <w:p w:rsidR="00B74478" w:rsidRPr="00DF1D5D" w:rsidRDefault="00B74478" w:rsidP="00B74478">
      <w:pPr>
        <w:pStyle w:val="lsHeading3"/>
        <w:rPr>
          <w:rFonts w:cs="Linux Libertine O"/>
        </w:rPr>
      </w:pPr>
      <w:r w:rsidRPr="008C089D">
        <w:rPr>
          <w:rFonts w:cs="Linux Libertine O"/>
        </w:rPr>
        <w:t xml:space="preserve">Strengtheners and </w:t>
      </w:r>
      <w:proofErr w:type="spellStart"/>
      <w:r w:rsidRPr="008C089D">
        <w:rPr>
          <w:rFonts w:cs="Linux Libertine O"/>
        </w:rPr>
        <w:t>mitigators</w:t>
      </w:r>
      <w:proofErr w:type="spellEnd"/>
    </w:p>
    <w:p w:rsidR="00B74478" w:rsidRPr="008C089D" w:rsidRDefault="00DF1D5D" w:rsidP="00B74478">
      <w:pPr>
        <w:pStyle w:val="lsTextNoIndent"/>
        <w:rPr>
          <w:rFonts w:cs="Linux Libertine O"/>
        </w:rPr>
      </w:pPr>
      <w:r>
        <w:rPr>
          <w:rFonts w:cs="Linux Libertine O"/>
        </w:rPr>
        <w:t>Some non-core elements</w:t>
      </w:r>
      <w:r w:rsidR="00B74478" w:rsidRPr="008C089D">
        <w:rPr>
          <w:rFonts w:cs="Linux Libertine O"/>
        </w:rPr>
        <w:t xml:space="preserve"> can be considered ‘strengtheners’ or ‘</w:t>
      </w:r>
      <w:proofErr w:type="spellStart"/>
      <w:r w:rsidR="00B74478" w:rsidRPr="008C089D">
        <w:rPr>
          <w:rFonts w:cs="Linux Libertine O"/>
        </w:rPr>
        <w:t>mitigators</w:t>
      </w:r>
      <w:proofErr w:type="spellEnd"/>
      <w:r w:rsidR="00B74478" w:rsidRPr="008C089D">
        <w:rPr>
          <w:rFonts w:cs="Linux Libertine O"/>
        </w:rPr>
        <w:t xml:space="preserve">’ with respect to how they upgrade or downgrade the pressure for a response. One common strengthener in </w:t>
      </w:r>
      <w:proofErr w:type="spellStart"/>
      <w:r w:rsidR="00B74478" w:rsidRPr="008C089D">
        <w:rPr>
          <w:rFonts w:cs="Linux Libertine O"/>
        </w:rPr>
        <w:t>Cha’palaa</w:t>
      </w:r>
      <w:proofErr w:type="spellEnd"/>
      <w:r w:rsidR="00B74478" w:rsidRPr="008C089D">
        <w:rPr>
          <w:rFonts w:cs="Linux Libertine O"/>
        </w:rPr>
        <w:t xml:space="preserve"> is the word </w:t>
      </w:r>
      <w:proofErr w:type="spellStart"/>
      <w:r w:rsidR="00B74478" w:rsidRPr="00DF1D5D">
        <w:rPr>
          <w:rFonts w:cs="Linux Libertine O"/>
          <w:i/>
        </w:rPr>
        <w:t>jee</w:t>
      </w:r>
      <w:proofErr w:type="spellEnd"/>
      <w:r w:rsidR="00B74478" w:rsidRPr="008C089D">
        <w:rPr>
          <w:rFonts w:cs="Linux Libertine O"/>
        </w:rPr>
        <w:t xml:space="preserve">, which shares several functions: it is the main positive polarity token (‘yes’), a vocative often used to secure attention (‘hey’), and a strengthening element in recruitments. Usually these different functions can be easily distinguished from their context of use, although there appears to be some connection between the vocative use of </w:t>
      </w:r>
      <w:proofErr w:type="spellStart"/>
      <w:r w:rsidR="00B74478" w:rsidRPr="00DF1D5D">
        <w:rPr>
          <w:rFonts w:cs="Linux Libertine O"/>
          <w:i/>
        </w:rPr>
        <w:t>jee</w:t>
      </w:r>
      <w:proofErr w:type="spellEnd"/>
      <w:r w:rsidR="00B74478" w:rsidRPr="008C089D">
        <w:rPr>
          <w:rFonts w:cs="Linux Libertine O"/>
        </w:rPr>
        <w:t xml:space="preserve"> alone and its use as part of recruitments, like in Extract 17 in which the recruitment has to do with</w:t>
      </w:r>
      <w:r>
        <w:rPr>
          <w:rFonts w:cs="Linux Libertine O"/>
        </w:rPr>
        <w:t xml:space="preserve"> establishing joint attention. </w:t>
      </w:r>
    </w:p>
    <w:p w:rsidR="00B74478" w:rsidRPr="008C089D" w:rsidRDefault="00B74478" w:rsidP="00B74478">
      <w:pPr>
        <w:pStyle w:val="IsExampleConvExtract"/>
      </w:pPr>
      <w:r w:rsidRPr="008C089D">
        <w:t>CHSF2011_06_25S2_4528930</w:t>
      </w:r>
      <w:r w:rsidR="00DF1D5D">
        <w:br/>
      </w:r>
      <w:r>
        <w:br/>
      </w:r>
      <w:r w:rsidR="00DF1D5D">
        <w:t xml:space="preserve">1 A   kerake jee                                           </w:t>
      </w:r>
      <w:r w:rsidRPr="008C089D">
        <w:t>M1</w:t>
      </w:r>
      <w:r>
        <w:br/>
      </w:r>
      <w:r w:rsidR="00DF1D5D">
        <w:t xml:space="preserve">      </w:t>
      </w:r>
      <w:r w:rsidRPr="008C089D">
        <w:t>kera-ke jee</w:t>
      </w:r>
      <w:r>
        <w:br/>
      </w:r>
      <w:r w:rsidR="00DF1D5D">
        <w:t xml:space="preserve">      </w:t>
      </w:r>
      <w:r w:rsidRPr="008C089D">
        <w:t>see-do yes</w:t>
      </w:r>
      <w:r>
        <w:br/>
      </w:r>
      <w:r w:rsidR="00DF1D5D">
        <w:t xml:space="preserve">      </w:t>
      </w:r>
      <w:r w:rsidRPr="008C089D">
        <w:t>hey look ((points at toe))</w:t>
      </w:r>
      <w:r w:rsidR="00DF1D5D">
        <w:br/>
      </w:r>
      <w:r>
        <w:br/>
      </w:r>
      <w:r w:rsidR="00DF1D5D">
        <w:t xml:space="preserve">2 B   </w:t>
      </w:r>
      <w:r w:rsidRPr="008C089D">
        <w:t>chachi jumiba main kuchinu neepa jelekenu</w:t>
      </w:r>
      <w:r w:rsidRPr="008C089D">
        <w:tab/>
      </w:r>
      <w:r w:rsidR="00DF1D5D">
        <w:t xml:space="preserve">            </w:t>
      </w:r>
      <w:r w:rsidRPr="008C089D">
        <w:t xml:space="preserve">M2 </w:t>
      </w:r>
      <w:r>
        <w:br/>
      </w:r>
      <w:r w:rsidR="00DF1D5D">
        <w:t xml:space="preserve">      </w:t>
      </w:r>
      <w:r w:rsidRPr="008C089D">
        <w:t xml:space="preserve">chachi ju-mi-ba </w:t>
      </w:r>
      <w:r w:rsidR="00745123">
        <w:t xml:space="preserve">    </w:t>
      </w:r>
      <w:r w:rsidRPr="008C089D">
        <w:t>main kuchinu neepa jele-ke-nu</w:t>
      </w:r>
      <w:r>
        <w:br/>
      </w:r>
      <w:r w:rsidR="00DF1D5D">
        <w:t xml:space="preserve">      </w:t>
      </w:r>
      <w:r w:rsidRPr="008C089D">
        <w:t xml:space="preserve">person be-DECL-CNTR one </w:t>
      </w:r>
      <w:r w:rsidR="00745123">
        <w:t xml:space="preserve"> </w:t>
      </w:r>
      <w:r w:rsidRPr="008C089D">
        <w:t xml:space="preserve">dirty </w:t>
      </w:r>
      <w:r w:rsidR="00745123">
        <w:t xml:space="preserve">  </w:t>
      </w:r>
      <w:r w:rsidRPr="008C089D">
        <w:t xml:space="preserve">foot </w:t>
      </w:r>
      <w:r w:rsidR="00745123">
        <w:t xml:space="preserve"> </w:t>
      </w:r>
      <w:r w:rsidRPr="008C089D">
        <w:t>fear-do-INF</w:t>
      </w:r>
      <w:r>
        <w:br/>
      </w:r>
      <w:r w:rsidR="00DF1D5D">
        <w:t xml:space="preserve">      </w:t>
      </w:r>
      <w:r w:rsidRPr="008C089D">
        <w:t>although (you) are human</w:t>
      </w:r>
      <w:r w:rsidR="00DF1D5D">
        <w:t xml:space="preserve"> (that is) a scarily dirty foot</w:t>
      </w:r>
      <w:r w:rsidR="00DF1D5D">
        <w:br/>
        <w:t xml:space="preserve">      </w:t>
      </w:r>
      <w:r w:rsidRPr="008C089D">
        <w:t>((looks at B's foot))</w:t>
      </w:r>
    </w:p>
    <w:p w:rsidR="00B74478" w:rsidRPr="008C089D" w:rsidRDefault="00B74478" w:rsidP="00B74478">
      <w:pPr>
        <w:pStyle w:val="lsTextNoIndent"/>
        <w:rPr>
          <w:rFonts w:cs="Linux Libertine O"/>
        </w:rPr>
      </w:pPr>
      <w:r w:rsidRPr="008C089D">
        <w:rPr>
          <w:rFonts w:cs="Linux Libertine O"/>
        </w:rPr>
        <w:t xml:space="preserve">Here </w:t>
      </w:r>
      <w:proofErr w:type="gramStart"/>
      <w:r w:rsidRPr="008C089D">
        <w:rPr>
          <w:rFonts w:cs="Linux Libertine O"/>
        </w:rPr>
        <w:t>A</w:t>
      </w:r>
      <w:proofErr w:type="gramEnd"/>
      <w:r w:rsidRPr="008C089D">
        <w:rPr>
          <w:rFonts w:cs="Linux Libertine O"/>
        </w:rPr>
        <w:t xml:space="preserve"> asked B to direct her gaze towards A’s toe in order to jointly evaluate its st</w:t>
      </w:r>
      <w:r w:rsidRPr="008C089D">
        <w:rPr>
          <w:rFonts w:cs="Linux Libertine O"/>
        </w:rPr>
        <w:t>a</w:t>
      </w:r>
      <w:r w:rsidRPr="008C089D">
        <w:rPr>
          <w:rFonts w:cs="Linux Libertine O"/>
        </w:rPr>
        <w:t xml:space="preserve">tus, and fulfillment is constituting by re-directing attention and producing an </w:t>
      </w:r>
      <w:r w:rsidR="0042236F" w:rsidRPr="008C089D">
        <w:rPr>
          <w:rFonts w:cs="Linux Libertine O"/>
        </w:rPr>
        <w:t>asses</w:t>
      </w:r>
      <w:r w:rsidR="0042236F" w:rsidRPr="008C089D">
        <w:rPr>
          <w:rFonts w:cs="Linux Libertine O"/>
        </w:rPr>
        <w:t>s</w:t>
      </w:r>
      <w:r w:rsidR="0042236F" w:rsidRPr="008C089D">
        <w:rPr>
          <w:rFonts w:cs="Linux Libertine O"/>
        </w:rPr>
        <w:t>ment</w:t>
      </w:r>
      <w:r w:rsidRPr="008C089D">
        <w:rPr>
          <w:rFonts w:cs="Linux Libertine O"/>
        </w:rPr>
        <w:t xml:space="preserve"> of what is </w:t>
      </w:r>
      <w:r w:rsidR="00DF1D5D" w:rsidRPr="008C089D">
        <w:rPr>
          <w:rFonts w:cs="Linux Libertine O"/>
        </w:rPr>
        <w:t>perceived</w:t>
      </w:r>
      <w:r w:rsidRPr="008C089D">
        <w:rPr>
          <w:rFonts w:cs="Linux Libertine O"/>
        </w:rPr>
        <w:t xml:space="preserve">. Above, in Extract 9 line 8, </w:t>
      </w:r>
      <w:proofErr w:type="spellStart"/>
      <w:r w:rsidRPr="00DF1D5D">
        <w:rPr>
          <w:rFonts w:cs="Linux Libertine O"/>
          <w:i/>
        </w:rPr>
        <w:t>jee</w:t>
      </w:r>
      <w:proofErr w:type="spellEnd"/>
      <w:r w:rsidRPr="008C089D">
        <w:rPr>
          <w:rFonts w:cs="Linux Libertine O"/>
        </w:rPr>
        <w:t xml:space="preserve"> is used as part of the fulfil</w:t>
      </w:r>
      <w:r w:rsidRPr="008C089D">
        <w:rPr>
          <w:rFonts w:cs="Linux Libertine O"/>
        </w:rPr>
        <w:t>l</w:t>
      </w:r>
      <w:r w:rsidRPr="008C089D">
        <w:rPr>
          <w:rFonts w:cs="Linux Libertine O"/>
        </w:rPr>
        <w:t xml:space="preserve">ment of an object transfer (‘here take this’). </w:t>
      </w:r>
      <w:r w:rsidR="00DF1D5D" w:rsidRPr="008C089D">
        <w:rPr>
          <w:rFonts w:cs="Linux Libertine O"/>
        </w:rPr>
        <w:t>Strengthening</w:t>
      </w:r>
      <w:r w:rsidRPr="008C089D">
        <w:rPr>
          <w:rFonts w:cs="Linux Libertine O"/>
        </w:rPr>
        <w:t xml:space="preserve"> in these types of sequences can mean emphasizing the need for joint visual attention. </w:t>
      </w:r>
    </w:p>
    <w:p w:rsidR="00B74478" w:rsidRPr="008C089D" w:rsidRDefault="00B74478" w:rsidP="00DF1D5D">
      <w:pPr>
        <w:pStyle w:val="lsTextIndent"/>
        <w:rPr>
          <w:rFonts w:cs="Linux Libertine O"/>
        </w:rPr>
      </w:pPr>
      <w:r w:rsidRPr="008C089D">
        <w:rPr>
          <w:rFonts w:cs="Linux Libertine O"/>
        </w:rPr>
        <w:t xml:space="preserve">Another quite different format for </w:t>
      </w:r>
      <w:r w:rsidR="00DF1D5D" w:rsidRPr="008C089D">
        <w:rPr>
          <w:rFonts w:cs="Linux Libertine O"/>
        </w:rPr>
        <w:t>strengthening</w:t>
      </w:r>
      <w:r w:rsidRPr="008C089D">
        <w:rPr>
          <w:rFonts w:cs="Linux Libertine O"/>
        </w:rPr>
        <w:t xml:space="preserve"> consist</w:t>
      </w:r>
      <w:r w:rsidR="00DF1D5D">
        <w:rPr>
          <w:rFonts w:cs="Linux Libertine O"/>
        </w:rPr>
        <w:t>s</w:t>
      </w:r>
      <w:r w:rsidRPr="008C089D">
        <w:rPr>
          <w:rFonts w:cs="Linux Libertine O"/>
        </w:rPr>
        <w:t xml:space="preserve"> of modulating the vo</w:t>
      </w:r>
      <w:r w:rsidRPr="008C089D">
        <w:rPr>
          <w:rFonts w:cs="Linux Libertine O"/>
        </w:rPr>
        <w:t>l</w:t>
      </w:r>
      <w:r w:rsidRPr="008C089D">
        <w:rPr>
          <w:rFonts w:cs="Linux Libertine O"/>
        </w:rPr>
        <w:t xml:space="preserve">ume of the spoken elements of the recruitment. Extract 18 provides a good example of this strategy in the context of a pursuit sequence. </w:t>
      </w:r>
      <w:proofErr w:type="gramStart"/>
      <w:r w:rsidRPr="008C089D">
        <w:rPr>
          <w:rFonts w:cs="Linux Libertine O"/>
        </w:rPr>
        <w:t>The initial recruitment in line 1 concerns A telling his wife B to hold onto a string so he can tie it.</w:t>
      </w:r>
      <w:proofErr w:type="gramEnd"/>
      <w:r w:rsidRPr="008C089D">
        <w:rPr>
          <w:rFonts w:cs="Linux Libertine O"/>
        </w:rPr>
        <w:t xml:space="preserve"> In line 3 he produ</w:t>
      </w:r>
      <w:r w:rsidRPr="008C089D">
        <w:rPr>
          <w:rFonts w:cs="Linux Libertine O"/>
        </w:rPr>
        <w:t>c</w:t>
      </w:r>
      <w:r w:rsidRPr="008C089D">
        <w:rPr>
          <w:rFonts w:cs="Linux Libertine O"/>
        </w:rPr>
        <w:t>es a second recruitment giving more informati</w:t>
      </w:r>
      <w:r w:rsidR="00793196">
        <w:rPr>
          <w:rFonts w:cs="Linux Libertine O"/>
        </w:rPr>
        <w:t>on about the position he wanted</w:t>
      </w:r>
      <w:r w:rsidRPr="008C089D">
        <w:rPr>
          <w:rFonts w:cs="Linux Libertine O"/>
        </w:rPr>
        <w:t xml:space="preserve"> her to hold ('on the tip'), implying that her first attempt at fulfillment had not been totally acceptable. Then in line 5 he repeats the recruitment from line 3, consisting of a noun </w:t>
      </w:r>
      <w:proofErr w:type="spellStart"/>
      <w:r w:rsidRPr="00DF1D5D">
        <w:rPr>
          <w:rFonts w:cs="Linux Libertine O"/>
          <w:i/>
        </w:rPr>
        <w:t>kapa</w:t>
      </w:r>
      <w:proofErr w:type="spellEnd"/>
      <w:r w:rsidRPr="008C089D">
        <w:rPr>
          <w:rFonts w:cs="Linux Libertine O"/>
        </w:rPr>
        <w:t xml:space="preserve">, meaning the 'side' or 'tip' of an object, and a locative suffix </w:t>
      </w:r>
      <w:r w:rsidRPr="00DF1D5D">
        <w:rPr>
          <w:rFonts w:cs="Linux Libertine O"/>
          <w:i/>
        </w:rPr>
        <w:t>-nu</w:t>
      </w:r>
      <w:r w:rsidRPr="008C089D">
        <w:rPr>
          <w:rFonts w:cs="Linux Libertine O"/>
        </w:rPr>
        <w:t>, with the main modification that it is produced at higher volume.</w:t>
      </w:r>
    </w:p>
    <w:p w:rsidR="00B74478" w:rsidRPr="008C089D" w:rsidRDefault="00B74478" w:rsidP="00B74478">
      <w:pPr>
        <w:pStyle w:val="IsExampleConvExtract"/>
      </w:pPr>
      <w:r w:rsidRPr="0047155F">
        <w:lastRenderedPageBreak/>
        <w:t>CHSF2012_01_20S6_2509823</w:t>
      </w:r>
      <w:r w:rsidR="00DF1D5D">
        <w:br/>
      </w:r>
      <w:r w:rsidR="00DF1D5D">
        <w:br/>
        <w:t xml:space="preserve">1 A   tadi                                                 </w:t>
      </w:r>
      <w:r w:rsidRPr="0047155F">
        <w:t>M1</w:t>
      </w:r>
      <w:r w:rsidRPr="0047155F">
        <w:br/>
      </w:r>
      <w:r w:rsidR="00DF1D5D">
        <w:t xml:space="preserve">      </w:t>
      </w:r>
      <w:r w:rsidRPr="0047155F">
        <w:t>ta-di</w:t>
      </w:r>
      <w:r w:rsidRPr="0047155F">
        <w:br/>
      </w:r>
      <w:r w:rsidR="00DF1D5D">
        <w:t xml:space="preserve">      </w:t>
      </w:r>
      <w:r w:rsidRPr="0047155F">
        <w:t xml:space="preserve">have-come.into.POS  </w:t>
      </w:r>
      <w:r w:rsidRPr="0047155F">
        <w:br/>
      </w:r>
      <w:r w:rsidR="00DF1D5D">
        <w:t xml:space="preserve">      hold (this)</w:t>
      </w:r>
      <w:r w:rsidR="00DF1D5D">
        <w:br/>
      </w:r>
      <w:r w:rsidR="00DF1D5D">
        <w:br/>
        <w:t xml:space="preserve">2 B   </w:t>
      </w:r>
      <w:r w:rsidRPr="0047155F">
        <w:t>(</w:t>
      </w:r>
      <w:r w:rsidR="00DF1D5D">
        <w:t>(begins to hold string))                            M2</w:t>
      </w:r>
      <w:r w:rsidR="00DF1D5D">
        <w:br/>
      </w:r>
      <w:r w:rsidR="00DF1D5D">
        <w:br/>
        <w:t xml:space="preserve">3 </w:t>
      </w:r>
      <w:r w:rsidRPr="0047155F">
        <w:t>A</w:t>
      </w:r>
      <w:r w:rsidR="00DF1D5D">
        <w:t xml:space="preserve">   mm kapanu                                            </w:t>
      </w:r>
      <w:r w:rsidRPr="0047155F">
        <w:t>M1</w:t>
      </w:r>
      <w:r w:rsidRPr="0047155F">
        <w:br/>
      </w:r>
      <w:r w:rsidR="00DF1D5D">
        <w:t xml:space="preserve">      mm kapa-nu</w:t>
      </w:r>
      <w:r w:rsidR="00DF1D5D">
        <w:br/>
        <w:t xml:space="preserve">      </w:t>
      </w:r>
      <w:r w:rsidRPr="0047155F">
        <w:t>yeah side/tip-LOC</w:t>
      </w:r>
      <w:r w:rsidRPr="0047155F">
        <w:br/>
      </w:r>
      <w:r w:rsidR="00DF1D5D">
        <w:t xml:space="preserve">      </w:t>
      </w:r>
      <w:r w:rsidRPr="0047155F">
        <w:t>yeah, on the tip</w:t>
      </w:r>
      <w:r w:rsidR="00DF1D5D">
        <w:br/>
      </w:r>
      <w:r w:rsidR="00DF1D5D">
        <w:br/>
        <w:t xml:space="preserve">4 B   </w:t>
      </w:r>
      <w:r w:rsidRPr="0047155F">
        <w:t>((begins to hold more firmly))</w:t>
      </w:r>
      <w:r w:rsidRPr="0047155F">
        <w:tab/>
        <w:t>M2</w:t>
      </w:r>
      <w:r w:rsidRPr="0047155F">
        <w:br/>
      </w:r>
      <w:r>
        <w:br/>
      </w:r>
      <w:r w:rsidR="00DF1D5D">
        <w:t xml:space="preserve">5 A   KAPANU                                               </w:t>
      </w:r>
      <w:r w:rsidRPr="008C089D">
        <w:t>M1</w:t>
      </w:r>
      <w:r>
        <w:br/>
      </w:r>
      <w:r w:rsidR="00DF1D5D">
        <w:t xml:space="preserve">      </w:t>
      </w:r>
      <w:r w:rsidRPr="008C089D">
        <w:t>kapa-nu</w:t>
      </w:r>
      <w:r>
        <w:br/>
      </w:r>
      <w:r w:rsidR="00DF1D5D">
        <w:t xml:space="preserve">      </w:t>
      </w:r>
      <w:r w:rsidRPr="008C089D">
        <w:t>side/tip-LOC</w:t>
      </w:r>
      <w:r>
        <w:br/>
      </w:r>
      <w:r w:rsidR="00DF1D5D">
        <w:t xml:space="preserve">      </w:t>
      </w:r>
      <w:r w:rsidRPr="008C089D">
        <w:t>on the tip!</w:t>
      </w:r>
      <w:r w:rsidR="00DF1D5D">
        <w:br/>
      </w:r>
      <w:r>
        <w:br/>
      </w:r>
      <w:r w:rsidR="00DF1D5D">
        <w:t xml:space="preserve">6 B   </w:t>
      </w:r>
      <w:r w:rsidRPr="008C089D">
        <w:t>((holds firmly so that A can cut string))</w:t>
      </w:r>
      <w:r w:rsidRPr="008C089D">
        <w:tab/>
      </w:r>
      <w:r w:rsidR="00DF1D5D">
        <w:t xml:space="preserve">            </w:t>
      </w:r>
      <w:r w:rsidRPr="008C089D">
        <w:t>M2</w:t>
      </w:r>
      <w:r>
        <w:br/>
      </w:r>
      <w:r>
        <w:br/>
      </w:r>
      <w:r w:rsidR="00DF1D5D">
        <w:t xml:space="preserve">7 A   </w:t>
      </w:r>
      <w:r w:rsidRPr="008C089D">
        <w:t>enu main kake</w:t>
      </w:r>
      <w:r>
        <w:br/>
      </w:r>
      <w:r w:rsidR="00DF1D5D">
        <w:t xml:space="preserve">      </w:t>
      </w:r>
      <w:r w:rsidRPr="008C089D">
        <w:t xml:space="preserve">e-nu </w:t>
      </w:r>
      <w:r w:rsidR="00745123">
        <w:t xml:space="preserve">    </w:t>
      </w:r>
      <w:r w:rsidRPr="008C089D">
        <w:t>main ka-ke</w:t>
      </w:r>
      <w:r>
        <w:br/>
      </w:r>
      <w:r w:rsidR="00DF1D5D">
        <w:t xml:space="preserve">      </w:t>
      </w:r>
      <w:r w:rsidRPr="008C089D">
        <w:t xml:space="preserve">here-LOC one </w:t>
      </w:r>
      <w:r w:rsidR="00745123">
        <w:t xml:space="preserve"> </w:t>
      </w:r>
      <w:r w:rsidRPr="008C089D">
        <w:t>grab-do</w:t>
      </w:r>
      <w:r>
        <w:br/>
      </w:r>
      <w:r w:rsidR="00DF1D5D">
        <w:t xml:space="preserve">      </w:t>
      </w:r>
      <w:r w:rsidRPr="008C089D">
        <w:t>grab one here</w:t>
      </w:r>
    </w:p>
    <w:p w:rsidR="00B74478" w:rsidRPr="008C089D" w:rsidRDefault="00B74478" w:rsidP="00B74478">
      <w:pPr>
        <w:pStyle w:val="lsTextNoIndent"/>
        <w:rPr>
          <w:rFonts w:cs="Linux Libertine O"/>
        </w:rPr>
      </w:pPr>
      <w:r w:rsidRPr="008C089D">
        <w:rPr>
          <w:rFonts w:cs="Linux Libertine O"/>
        </w:rPr>
        <w:t xml:space="preserve">It is easy to see the different in the two pronunciations of </w:t>
      </w:r>
      <w:proofErr w:type="spellStart"/>
      <w:r w:rsidRPr="00DF1D5D">
        <w:rPr>
          <w:rFonts w:cs="Linux Libertine O"/>
          <w:i/>
        </w:rPr>
        <w:t>kapanu</w:t>
      </w:r>
      <w:proofErr w:type="spellEnd"/>
      <w:r w:rsidRPr="008C089D">
        <w:rPr>
          <w:rFonts w:cs="Linux Libertine O"/>
        </w:rPr>
        <w:t xml:space="preserve"> from the WAV form of the audio recording. By contrasting these forms that have the same basic form but differing levels of intensity it is possible to see how parti</w:t>
      </w:r>
      <w:r w:rsidR="00DF1D5D">
        <w:rPr>
          <w:rFonts w:cs="Linux Libertine O"/>
        </w:rPr>
        <w:t>ci</w:t>
      </w:r>
      <w:r w:rsidRPr="008C089D">
        <w:rPr>
          <w:rFonts w:cs="Linux Libertine O"/>
        </w:rPr>
        <w:t>pant A used the volume level as an upgrade in his pursuit of his recruitment.</w:t>
      </w:r>
      <w:r w:rsidR="00F43435">
        <w:rPr>
          <w:rFonts w:cs="Linux Libertine O"/>
        </w:rPr>
        <w:t xml:space="preserve"> </w:t>
      </w:r>
    </w:p>
    <w:p w:rsidR="00B74478" w:rsidRPr="00DF1D5D" w:rsidRDefault="00DF1D5D" w:rsidP="00DF1D5D">
      <w:pPr>
        <w:pStyle w:val="IsImage"/>
      </w:pPr>
      <w:proofErr w:type="gramStart"/>
      <w:r w:rsidRPr="00DF1D5D">
        <w:lastRenderedPageBreak/>
        <w:t>Image 18a</w:t>
      </w:r>
      <w:r w:rsidR="00B74478" w:rsidRPr="00DF1D5D">
        <w:t>.</w:t>
      </w:r>
      <w:proofErr w:type="gramEnd"/>
      <w:r w:rsidR="00B74478" w:rsidRPr="00DF1D5D">
        <w:t xml:space="preserve"> </w:t>
      </w:r>
      <w:proofErr w:type="gramStart"/>
      <w:r w:rsidR="00B74478" w:rsidRPr="00DF1D5D">
        <w:t>WAV form of lines 3-5 of Extract 18, comparing the different volume levels of two successive productions of the same word.</w:t>
      </w:r>
      <w:proofErr w:type="gramEnd"/>
      <w:r w:rsidR="00B74478" w:rsidRPr="00DF1D5D">
        <w:t xml:space="preserve"> </w:t>
      </w:r>
    </w:p>
    <w:p w:rsidR="00B74478" w:rsidRPr="008C089D" w:rsidRDefault="00744EE9" w:rsidP="00DF1D5D">
      <w:pPr>
        <w:pStyle w:val="IsImage"/>
      </w:pPr>
      <w:r>
        <w:pict>
          <v:shape id="_x0000_i1030" type="#_x0000_t75" style="width:353.25pt;height:94.5pt">
            <v:imagedata r:id="rId15" o:title="kapanu" croptop="10519f" cropbottom="31693f"/>
          </v:shape>
        </w:pict>
      </w:r>
    </w:p>
    <w:p w:rsidR="00B74478" w:rsidRPr="008C089D" w:rsidRDefault="00B74478" w:rsidP="00B74478">
      <w:pPr>
        <w:pStyle w:val="lsTextNoIndent"/>
        <w:rPr>
          <w:rFonts w:cs="Linux Libertine O"/>
        </w:rPr>
      </w:pPr>
      <w:r w:rsidRPr="008C089D">
        <w:rPr>
          <w:rFonts w:cs="Linux Libertine O"/>
        </w:rPr>
        <w:t>It is interesting to note that the two strengthening strategies discussed here, the part</w:t>
      </w:r>
      <w:r w:rsidRPr="008C089D">
        <w:rPr>
          <w:rFonts w:cs="Linux Libertine O"/>
        </w:rPr>
        <w:t>i</w:t>
      </w:r>
      <w:r w:rsidRPr="008C089D">
        <w:rPr>
          <w:rFonts w:cs="Linux Libertine O"/>
        </w:rPr>
        <w:t xml:space="preserve">cle </w:t>
      </w:r>
      <w:proofErr w:type="spellStart"/>
      <w:r w:rsidRPr="00DF1D5D">
        <w:rPr>
          <w:rFonts w:cs="Linux Libertine O"/>
          <w:i/>
        </w:rPr>
        <w:t>jee</w:t>
      </w:r>
      <w:proofErr w:type="spellEnd"/>
      <w:r w:rsidRPr="008C089D">
        <w:rPr>
          <w:rFonts w:cs="Linux Libertine O"/>
        </w:rPr>
        <w:t xml:space="preserve"> and increased volume, both have connections to strategies for securing the attention of an addressee, either through using a vocative like 'hey!' or by making the words more perceptually salient by amplifying them. If other languages show a sim</w:t>
      </w:r>
      <w:r w:rsidRPr="008C089D">
        <w:rPr>
          <w:rFonts w:cs="Linux Libertine O"/>
        </w:rPr>
        <w:t>i</w:t>
      </w:r>
      <w:r w:rsidRPr="008C089D">
        <w:rPr>
          <w:rFonts w:cs="Linux Libertine O"/>
        </w:rPr>
        <w:t xml:space="preserve">lar overlap between formats for dealing with attentional issues and formats for strengthening recruitments, it could turn out that this is a frequent cross-linguistic connection based on fairly straightforward semantic links between securing attention for </w:t>
      </w:r>
      <w:proofErr w:type="gramStart"/>
      <w:r w:rsidRPr="008C089D">
        <w:rPr>
          <w:rFonts w:cs="Linux Libertine O"/>
        </w:rPr>
        <w:t>a recruitment</w:t>
      </w:r>
      <w:proofErr w:type="gramEnd"/>
      <w:r w:rsidRPr="008C089D">
        <w:rPr>
          <w:rFonts w:cs="Linux Libertine O"/>
        </w:rPr>
        <w:t xml:space="preserve"> and pursuing its fulfillment. </w:t>
      </w:r>
    </w:p>
    <w:p w:rsidR="00B74478" w:rsidRPr="008C089D" w:rsidRDefault="00B74478" w:rsidP="00F43435">
      <w:pPr>
        <w:pStyle w:val="lsTextIndent"/>
        <w:rPr>
          <w:rFonts w:cs="Linux Libertine O"/>
        </w:rPr>
      </w:pPr>
      <w:r w:rsidRPr="008C089D">
        <w:rPr>
          <w:rFonts w:cs="Linux Libertine O"/>
        </w:rPr>
        <w:t xml:space="preserve">In addition to 'strengthening' recruitments, </w:t>
      </w:r>
      <w:proofErr w:type="spellStart"/>
      <w:r w:rsidRPr="008C089D">
        <w:rPr>
          <w:rFonts w:cs="Linux Libertine O"/>
        </w:rPr>
        <w:t>Cha'palaa</w:t>
      </w:r>
      <w:proofErr w:type="spellEnd"/>
      <w:r w:rsidRPr="008C089D">
        <w:rPr>
          <w:rFonts w:cs="Linux Libertine O"/>
        </w:rPr>
        <w:t xml:space="preserve"> speakers also used different formats for 'mitigating' them, or downplaying the contingency of the recruitment. One of these is a minimizing strategy that uses the word </w:t>
      </w:r>
      <w:proofErr w:type="spellStart"/>
      <w:r w:rsidRPr="008C089D">
        <w:rPr>
          <w:rFonts w:cs="Linux Libertine O"/>
        </w:rPr>
        <w:t>jayu</w:t>
      </w:r>
      <w:proofErr w:type="spellEnd"/>
      <w:r w:rsidRPr="008C089D">
        <w:rPr>
          <w:rFonts w:cs="Linux Libertine O"/>
        </w:rPr>
        <w:t xml:space="preserve">, or 'a little bit', in order to frame </w:t>
      </w:r>
      <w:proofErr w:type="gramStart"/>
      <w:r w:rsidRPr="008C089D">
        <w:rPr>
          <w:rFonts w:cs="Linux Libertine O"/>
        </w:rPr>
        <w:t>a recruitment</w:t>
      </w:r>
      <w:proofErr w:type="gramEnd"/>
      <w:r w:rsidRPr="008C089D">
        <w:rPr>
          <w:rFonts w:cs="Linux Libertine O"/>
        </w:rPr>
        <w:t xml:space="preserve"> as something small, insignificant, or easily accomplishes. Work on politeness strategies has noted that words or morphemes about smallness are a cross-linguistically common strategy for managing face-threating acts like recrui</w:t>
      </w:r>
      <w:r w:rsidRPr="008C089D">
        <w:rPr>
          <w:rFonts w:cs="Linux Libertine O"/>
        </w:rPr>
        <w:t>t</w:t>
      </w:r>
      <w:r w:rsidR="00DF1D5D">
        <w:rPr>
          <w:rFonts w:cs="Linux Libertine O"/>
        </w:rPr>
        <w:t>ments (Brown and Levinson 1987</w:t>
      </w:r>
      <w:r w:rsidRPr="008C089D">
        <w:rPr>
          <w:rFonts w:cs="Linux Libertine O"/>
        </w:rPr>
        <w:t xml:space="preserve">). In Extract </w:t>
      </w:r>
      <w:r w:rsidR="00DF1D5D">
        <w:rPr>
          <w:rFonts w:cs="Linux Libertine O"/>
        </w:rPr>
        <w:t>1</w:t>
      </w:r>
      <w:r w:rsidRPr="008C089D">
        <w:rPr>
          <w:rFonts w:cs="Linux Libertine O"/>
        </w:rPr>
        <w:t xml:space="preserve">9 A tells his wife to 'make rice', but then adds the word </w:t>
      </w:r>
      <w:proofErr w:type="spellStart"/>
      <w:r w:rsidRPr="00DF1D5D">
        <w:rPr>
          <w:rFonts w:cs="Linux Libertine O"/>
          <w:i/>
        </w:rPr>
        <w:t>jayu</w:t>
      </w:r>
      <w:proofErr w:type="spellEnd"/>
      <w:r w:rsidRPr="008C089D">
        <w:rPr>
          <w:rFonts w:cs="Linux Libertine O"/>
        </w:rPr>
        <w:t xml:space="preserve">. The word order is relevant because </w:t>
      </w:r>
      <w:proofErr w:type="spellStart"/>
      <w:r w:rsidRPr="008C089D">
        <w:rPr>
          <w:rFonts w:cs="Linux Libertine O"/>
        </w:rPr>
        <w:t>Cha'palaa</w:t>
      </w:r>
      <w:proofErr w:type="spellEnd"/>
      <w:r w:rsidRPr="008C089D">
        <w:rPr>
          <w:rFonts w:cs="Linux Libertine O"/>
        </w:rPr>
        <w:t xml:space="preserve"> is in most cases verb-final and modifiers like </w:t>
      </w:r>
      <w:proofErr w:type="spellStart"/>
      <w:r w:rsidRPr="00DF1D5D">
        <w:rPr>
          <w:rFonts w:cs="Linux Libertine O"/>
          <w:i/>
        </w:rPr>
        <w:t>jayu</w:t>
      </w:r>
      <w:proofErr w:type="spellEnd"/>
      <w:r w:rsidRPr="008C089D">
        <w:rPr>
          <w:rFonts w:cs="Linux Libertine O"/>
        </w:rPr>
        <w:t xml:space="preserve"> generally precede their nouns, suggesting that here it was added on as a late-stage calibration of the c</w:t>
      </w:r>
      <w:r w:rsidR="00F43435">
        <w:rPr>
          <w:rFonts w:cs="Linux Libertine O"/>
        </w:rPr>
        <w:t xml:space="preserve">ontingency of the recruitment. </w:t>
      </w:r>
    </w:p>
    <w:p w:rsidR="00B74478" w:rsidRPr="008C089D" w:rsidRDefault="00B74478" w:rsidP="00B74478">
      <w:pPr>
        <w:pStyle w:val="IsExampleConvExtract"/>
      </w:pPr>
      <w:r w:rsidRPr="008C089D">
        <w:t>CHSF2011_02_15S4_6949122</w:t>
      </w:r>
      <w:r>
        <w:br/>
      </w:r>
      <w:r w:rsidR="00DF1D5D">
        <w:t xml:space="preserve">1 A    arosya kee jayu                                     </w:t>
      </w:r>
      <w:r w:rsidRPr="008C089D">
        <w:t>M1</w:t>
      </w:r>
      <w:r>
        <w:br/>
      </w:r>
      <w:r w:rsidR="00DF1D5D">
        <w:t xml:space="preserve">       </w:t>
      </w:r>
      <w:r w:rsidRPr="008C089D">
        <w:t xml:space="preserve">aros-ya </w:t>
      </w:r>
      <w:r w:rsidR="00745123">
        <w:t xml:space="preserve"> </w:t>
      </w:r>
      <w:r w:rsidRPr="008C089D">
        <w:t xml:space="preserve">ke-e </w:t>
      </w:r>
      <w:r w:rsidR="00745123">
        <w:t xml:space="preserve">  </w:t>
      </w:r>
      <w:r w:rsidRPr="008C089D">
        <w:t>jayu</w:t>
      </w:r>
      <w:r>
        <w:br/>
      </w:r>
      <w:r w:rsidR="00DF1D5D">
        <w:t xml:space="preserve">       </w:t>
      </w:r>
      <w:r w:rsidRPr="008C089D">
        <w:t>rice-FOC do-IMP a.little</w:t>
      </w:r>
      <w:r>
        <w:br/>
      </w:r>
      <w:r w:rsidR="00DF1D5D">
        <w:t xml:space="preserve">       </w:t>
      </w:r>
      <w:r w:rsidRPr="008C089D">
        <w:t>make a little rice</w:t>
      </w:r>
      <w:r w:rsidR="00DF1D5D">
        <w:br/>
      </w:r>
      <w:r>
        <w:br/>
      </w:r>
      <w:r w:rsidR="00DF1D5D">
        <w:t xml:space="preserve">2 B    ((gets out of hammock))                             </w:t>
      </w:r>
      <w:r w:rsidRPr="008C089D">
        <w:t xml:space="preserve">M2 </w:t>
      </w:r>
    </w:p>
    <w:p w:rsidR="00B74478" w:rsidRPr="00DF1D5D" w:rsidRDefault="00B74478" w:rsidP="00DF1D5D">
      <w:pPr>
        <w:pStyle w:val="lsHeading3"/>
        <w:rPr>
          <w:rFonts w:cs="Linux Libertine O"/>
        </w:rPr>
      </w:pPr>
      <w:r w:rsidRPr="008C089D">
        <w:rPr>
          <w:rFonts w:cs="Linux Libertine O"/>
        </w:rPr>
        <w:t>Explanations</w:t>
      </w:r>
    </w:p>
    <w:p w:rsidR="00B74478" w:rsidRPr="008C089D" w:rsidRDefault="00B74478" w:rsidP="00B74478">
      <w:pPr>
        <w:pStyle w:val="lsTextNoIndent"/>
        <w:rPr>
          <w:rFonts w:cs="Linux Libertine O"/>
        </w:rPr>
      </w:pPr>
      <w:r w:rsidRPr="008C089D">
        <w:rPr>
          <w:rFonts w:cs="Linux Libertine O"/>
        </w:rPr>
        <w:t>Another type of strategy for mitigation of recruitments is the provision of explan</w:t>
      </w:r>
      <w:r w:rsidRPr="008C089D">
        <w:rPr>
          <w:rFonts w:cs="Linux Libertine O"/>
        </w:rPr>
        <w:t>a</w:t>
      </w:r>
      <w:r w:rsidRPr="008C089D">
        <w:rPr>
          <w:rFonts w:cs="Linux Libertine O"/>
        </w:rPr>
        <w:t xml:space="preserve">tions (including 'accounts' and similar), that provide background information that presents the target action as more necessary, justified or reasonable. For example, in Extract 20 speaker A tells speaker B to 'clean the baby's face', which is very specific about the target action and its beneficiary, and could be a complete recruitment on its </w:t>
      </w:r>
      <w:r w:rsidRPr="008C089D">
        <w:rPr>
          <w:rFonts w:cs="Linux Libertine O"/>
        </w:rPr>
        <w:lastRenderedPageBreak/>
        <w:t>own.  However, A also adds the phrase 'it is dirty', which provides mo</w:t>
      </w:r>
      <w:r w:rsidR="00F43435">
        <w:rPr>
          <w:rFonts w:cs="Linux Libertine O"/>
        </w:rPr>
        <w:t>tivation for the target action.</w:t>
      </w:r>
    </w:p>
    <w:p w:rsidR="00B74478" w:rsidRPr="008C089D" w:rsidRDefault="00B74478" w:rsidP="00B74478">
      <w:pPr>
        <w:pStyle w:val="IsExampleConvExtract"/>
      </w:pPr>
      <w:r w:rsidRPr="008C089D">
        <w:t>CHSF2011_02_15S4_499970</w:t>
      </w:r>
      <w:r>
        <w:br/>
      </w:r>
      <w:r w:rsidR="00D0231B">
        <w:br/>
        <w:t xml:space="preserve">1 </w:t>
      </w:r>
      <w:r w:rsidRPr="008C089D">
        <w:t>A</w:t>
      </w:r>
      <w:r w:rsidR="00D0231B">
        <w:t xml:space="preserve">   </w:t>
      </w:r>
      <w:r w:rsidRPr="008C089D">
        <w:tab/>
        <w:t>nanu kajuru mankijtikee kuchinuu</w:t>
      </w:r>
      <w:r w:rsidRPr="008C089D">
        <w:tab/>
      </w:r>
      <w:r w:rsidR="00D0231B">
        <w:t xml:space="preserve">                    </w:t>
      </w:r>
      <w:r w:rsidRPr="008C089D">
        <w:t>M1</w:t>
      </w:r>
      <w:r>
        <w:br/>
      </w:r>
      <w:r w:rsidR="00D0231B">
        <w:rPr>
          <w:lang w:val="en-US"/>
        </w:rPr>
        <w:t xml:space="preserve">       </w:t>
      </w:r>
      <w:proofErr w:type="spellStart"/>
      <w:r w:rsidRPr="00A715F6">
        <w:rPr>
          <w:lang w:val="en-US"/>
        </w:rPr>
        <w:t>na</w:t>
      </w:r>
      <w:proofErr w:type="spellEnd"/>
      <w:r w:rsidRPr="00A715F6">
        <w:rPr>
          <w:lang w:val="en-US"/>
        </w:rPr>
        <w:t xml:space="preserve">-nu </w:t>
      </w:r>
      <w:r w:rsidR="00745123">
        <w:rPr>
          <w:lang w:val="en-US"/>
        </w:rPr>
        <w:t xml:space="preserve">    </w:t>
      </w:r>
      <w:proofErr w:type="spellStart"/>
      <w:r w:rsidRPr="00A715F6">
        <w:rPr>
          <w:lang w:val="en-US"/>
        </w:rPr>
        <w:t>kajuru</w:t>
      </w:r>
      <w:proofErr w:type="spellEnd"/>
      <w:r w:rsidRPr="00A715F6">
        <w:rPr>
          <w:lang w:val="en-US"/>
        </w:rPr>
        <w:t xml:space="preserve"> ma-n-</w:t>
      </w:r>
      <w:proofErr w:type="spellStart"/>
      <w:r w:rsidRPr="00A715F6">
        <w:rPr>
          <w:lang w:val="en-US"/>
        </w:rPr>
        <w:t>kijti</w:t>
      </w:r>
      <w:proofErr w:type="spellEnd"/>
      <w:r w:rsidRPr="00A715F6">
        <w:rPr>
          <w:lang w:val="en-US"/>
        </w:rPr>
        <w:t>-</w:t>
      </w:r>
      <w:proofErr w:type="spellStart"/>
      <w:r w:rsidRPr="00A715F6">
        <w:rPr>
          <w:lang w:val="en-US"/>
        </w:rPr>
        <w:t>ke</w:t>
      </w:r>
      <w:proofErr w:type="spellEnd"/>
      <w:r w:rsidRPr="00A715F6">
        <w:rPr>
          <w:lang w:val="en-US"/>
        </w:rPr>
        <w:t xml:space="preserve">-e </w:t>
      </w:r>
      <w:r w:rsidR="00745123">
        <w:rPr>
          <w:lang w:val="en-US"/>
        </w:rPr>
        <w:t xml:space="preserve">     </w:t>
      </w:r>
      <w:proofErr w:type="spellStart"/>
      <w:r w:rsidRPr="00A715F6">
        <w:rPr>
          <w:lang w:val="en-US"/>
        </w:rPr>
        <w:t>kuchinu-ju</w:t>
      </w:r>
      <w:proofErr w:type="spellEnd"/>
      <w:r w:rsidRPr="00A715F6">
        <w:rPr>
          <w:lang w:val="en-US"/>
        </w:rPr>
        <w:br/>
      </w:r>
      <w:r w:rsidR="00D0231B">
        <w:t xml:space="preserve">       </w:t>
      </w:r>
      <w:r w:rsidRPr="008C089D">
        <w:t xml:space="preserve">small-ACC face </w:t>
      </w:r>
      <w:r w:rsidR="00745123">
        <w:t xml:space="preserve">  </w:t>
      </w:r>
      <w:r w:rsidRPr="008C089D">
        <w:t>again-N-clean-do-IMP dirty-be</w:t>
      </w:r>
      <w:r>
        <w:br/>
      </w:r>
      <w:r w:rsidR="00D0231B">
        <w:t xml:space="preserve">       </w:t>
      </w:r>
      <w:r w:rsidRPr="008C089D">
        <w:t>clean the baby's face, it's dirty</w:t>
      </w:r>
      <w:r>
        <w:br/>
      </w:r>
      <w:r w:rsidR="00D0231B">
        <w:br/>
        <w:t xml:space="preserve">2 B    ((gets up, </w:t>
      </w:r>
      <w:r w:rsidRPr="008C089D">
        <w:t>takes</w:t>
      </w:r>
      <w:r w:rsidR="00D0231B">
        <w:t xml:space="preserve"> baby and starts washing face))     M2</w:t>
      </w:r>
    </w:p>
    <w:p w:rsidR="00B74478" w:rsidRPr="008C089D" w:rsidRDefault="00B74478" w:rsidP="00B74478">
      <w:pPr>
        <w:pStyle w:val="lsTextNoIndent"/>
        <w:rPr>
          <w:rFonts w:cs="Linux Libertine O"/>
        </w:rPr>
      </w:pPr>
      <w:r w:rsidRPr="008C089D">
        <w:rPr>
          <w:rFonts w:cs="Linux Libertine O"/>
        </w:rPr>
        <w:t xml:space="preserve">Additional elements beyond the core recruitment clause like those reviewed in this section were not extremely common in the </w:t>
      </w:r>
      <w:proofErr w:type="spellStart"/>
      <w:r w:rsidRPr="008C089D">
        <w:rPr>
          <w:rFonts w:cs="Linux Libertine O"/>
        </w:rPr>
        <w:t>Cha'palaa</w:t>
      </w:r>
      <w:proofErr w:type="spellEnd"/>
      <w:r w:rsidRPr="008C089D">
        <w:rPr>
          <w:rFonts w:cs="Linux Libertine O"/>
        </w:rPr>
        <w:t xml:space="preserve"> sample. Explanations were pr</w:t>
      </w:r>
      <w:r w:rsidRPr="008C089D">
        <w:rPr>
          <w:rFonts w:cs="Linux Libertine O"/>
        </w:rPr>
        <w:t>e</w:t>
      </w:r>
      <w:r w:rsidRPr="008C089D">
        <w:rPr>
          <w:rFonts w:cs="Linux Libertine O"/>
        </w:rPr>
        <w:t xml:space="preserve">sent in about 16% of cases in the sample, while just 3% included other types of </w:t>
      </w:r>
      <w:proofErr w:type="spellStart"/>
      <w:r w:rsidRPr="008C089D">
        <w:rPr>
          <w:rFonts w:cs="Linux Libertine O"/>
        </w:rPr>
        <w:t>mitig</w:t>
      </w:r>
      <w:r w:rsidRPr="008C089D">
        <w:rPr>
          <w:rFonts w:cs="Linux Libertine O"/>
        </w:rPr>
        <w:t>a</w:t>
      </w:r>
      <w:r w:rsidRPr="008C089D">
        <w:rPr>
          <w:rFonts w:cs="Linux Libertine O"/>
        </w:rPr>
        <w:t>tors</w:t>
      </w:r>
      <w:proofErr w:type="spellEnd"/>
      <w:r w:rsidRPr="008C089D">
        <w:rPr>
          <w:rFonts w:cs="Linux Libertine O"/>
        </w:rPr>
        <w:t>. Strengtheners were also infrequent, occurring in only 8% of cases. A discussed above, a further 4% had no verbal material at all, but the remaining 69% of the sample consisted of spoken core clausal elements with no releva</w:t>
      </w:r>
      <w:r w:rsidR="00D0231B">
        <w:rPr>
          <w:rFonts w:cs="Linux Libertine O"/>
        </w:rPr>
        <w:t xml:space="preserve">nt additional spoken material. </w:t>
      </w:r>
    </w:p>
    <w:p w:rsidR="00B74478" w:rsidRPr="008C089D" w:rsidRDefault="00A072A7" w:rsidP="00B74478">
      <w:pPr>
        <w:pStyle w:val="lsHeading1"/>
        <w:rPr>
          <w:rFonts w:cs="Linux Libertine O"/>
        </w:rPr>
      </w:pPr>
      <w:r>
        <w:rPr>
          <w:rFonts w:cs="Linux Libertine O"/>
        </w:rPr>
        <w:t>Formats in Move 2</w:t>
      </w:r>
      <w:r w:rsidR="00B74478" w:rsidRPr="008C089D">
        <w:rPr>
          <w:rFonts w:cs="Linux Libertine O"/>
        </w:rPr>
        <w:t>: the response</w:t>
      </w:r>
    </w:p>
    <w:p w:rsidR="00B74478" w:rsidRPr="008C089D" w:rsidRDefault="00B74478" w:rsidP="00B74478">
      <w:pPr>
        <w:pStyle w:val="lsTextNoIndent"/>
        <w:rPr>
          <w:rFonts w:cs="Linux Libertine O"/>
        </w:rPr>
      </w:pPr>
      <w:r w:rsidRPr="008C089D">
        <w:rPr>
          <w:rFonts w:cs="Linux Libertine O"/>
        </w:rPr>
        <w:t>Like in M1, the recruitment, M2, the response, can also be fully nonverbal, fully ve</w:t>
      </w:r>
      <w:r w:rsidRPr="008C089D">
        <w:rPr>
          <w:rFonts w:cs="Linux Libertine O"/>
        </w:rPr>
        <w:t>r</w:t>
      </w:r>
      <w:r w:rsidRPr="008C089D">
        <w:rPr>
          <w:rFonts w:cs="Linux Libertine O"/>
        </w:rPr>
        <w:t>bal, or a composite. But in this sequential position, speech and nonverbal behavior are subject to different conditions than in the initial position of most recruitment s</w:t>
      </w:r>
      <w:r w:rsidRPr="008C089D">
        <w:rPr>
          <w:rFonts w:cs="Linux Libertine O"/>
        </w:rPr>
        <w:t>e</w:t>
      </w:r>
      <w:r w:rsidRPr="008C089D">
        <w:rPr>
          <w:rFonts w:cs="Linux Libertine O"/>
        </w:rPr>
        <w:t>quences. Since the cases in the sample all involved practical actions that could be accomplished or begun during the interaction, most cases included some kind of no</w:t>
      </w:r>
      <w:r w:rsidRPr="008C089D">
        <w:rPr>
          <w:rFonts w:cs="Linux Libertine O"/>
        </w:rPr>
        <w:t>n</w:t>
      </w:r>
      <w:r w:rsidRPr="008C089D">
        <w:rPr>
          <w:rFonts w:cs="Linux Libertine O"/>
        </w:rPr>
        <w:t xml:space="preserve">verbal behavior in the response. Of the 163 </w:t>
      </w:r>
      <w:proofErr w:type="spellStart"/>
      <w:r w:rsidRPr="008C089D">
        <w:rPr>
          <w:rFonts w:cs="Linux Libertine O"/>
        </w:rPr>
        <w:t>Cha'palaa</w:t>
      </w:r>
      <w:proofErr w:type="spellEnd"/>
      <w:r w:rsidRPr="008C089D">
        <w:rPr>
          <w:rFonts w:cs="Linux Libertine O"/>
        </w:rPr>
        <w:t xml:space="preserve"> cases in which speaker B was clearly visible in the video, 65% had some kind of visual element in the response, while only 34% had a spoken element (with some overlap; </w:t>
      </w:r>
      <w:r w:rsidR="00D0231B">
        <w:rPr>
          <w:rFonts w:cs="Linux Libertine O"/>
        </w:rPr>
        <w:t>20% combined verbal and non</w:t>
      </w:r>
      <w:r w:rsidRPr="008C089D">
        <w:rPr>
          <w:rFonts w:cs="Linux Libertine O"/>
        </w:rPr>
        <w:t>verbal). 23% of cases in which B was visible had no response at all, showing how ignoring was also an option speakers sometimes chose, but this rate decreases with sequence-final recruitments (125 cases of stand-alone or last in a sequence) to 12%, probably because recruitments that are initially not perceived or ignored may be pu</w:t>
      </w:r>
      <w:r w:rsidRPr="008C089D">
        <w:rPr>
          <w:rFonts w:cs="Linux Libertine O"/>
        </w:rPr>
        <w:t>r</w:t>
      </w:r>
      <w:r w:rsidRPr="008C089D">
        <w:rPr>
          <w:rFonts w:cs="Linux Libertine O"/>
        </w:rPr>
        <w:t>sued until they are responded to. This section reviews the trends seen in these r</w:t>
      </w:r>
      <w:r w:rsidRPr="008C089D">
        <w:rPr>
          <w:rFonts w:cs="Linux Libertine O"/>
        </w:rPr>
        <w:t>e</w:t>
      </w:r>
      <w:r w:rsidRPr="008C089D">
        <w:rPr>
          <w:rFonts w:cs="Linux Libertine O"/>
        </w:rPr>
        <w:t xml:space="preserve">sponses to recruitments in the </w:t>
      </w:r>
      <w:proofErr w:type="spellStart"/>
      <w:r w:rsidRPr="008C089D">
        <w:rPr>
          <w:rFonts w:cs="Linux Libertine O"/>
        </w:rPr>
        <w:t>Cha'palaa</w:t>
      </w:r>
      <w:proofErr w:type="spellEnd"/>
      <w:r w:rsidRPr="008C089D">
        <w:rPr>
          <w:rFonts w:cs="Linux Libertine O"/>
        </w:rPr>
        <w:t xml:space="preserve"> sample.</w:t>
      </w:r>
      <w:r w:rsidR="00A072A7">
        <w:rPr>
          <w:rFonts w:cs="Linux Libertine O"/>
        </w:rPr>
        <w:t xml:space="preserve"> </w:t>
      </w:r>
    </w:p>
    <w:p w:rsidR="00B74478" w:rsidRPr="008C089D" w:rsidRDefault="00B74478" w:rsidP="00B74478">
      <w:pPr>
        <w:pStyle w:val="lsHeading2"/>
        <w:rPr>
          <w:rFonts w:cs="Linux Libertine O"/>
        </w:rPr>
      </w:pPr>
      <w:r w:rsidRPr="008C089D">
        <w:rPr>
          <w:rFonts w:cs="Linux Libertine O"/>
        </w:rPr>
        <w:t>Fully non-verbal responses</w:t>
      </w:r>
    </w:p>
    <w:p w:rsidR="00B74478" w:rsidRPr="008C089D" w:rsidRDefault="00B74478" w:rsidP="00B74478">
      <w:pPr>
        <w:pStyle w:val="lsTextNoIndent"/>
        <w:rPr>
          <w:rFonts w:cs="Linux Libertine O"/>
        </w:rPr>
      </w:pPr>
      <w:r w:rsidRPr="008C089D">
        <w:rPr>
          <w:rFonts w:cs="Linux Libertine O"/>
        </w:rPr>
        <w:t>Half of the total responses to the set of cases in which B is visible in the video consis</w:t>
      </w:r>
      <w:r w:rsidRPr="008C089D">
        <w:rPr>
          <w:rFonts w:cs="Linux Libertine O"/>
        </w:rPr>
        <w:t>t</w:t>
      </w:r>
      <w:r w:rsidRPr="008C089D">
        <w:rPr>
          <w:rFonts w:cs="Linux Libertine O"/>
        </w:rPr>
        <w:t>ed of non-verbal elements only, usually the accomplishment of the target action. B</w:t>
      </w:r>
      <w:r w:rsidRPr="008C089D">
        <w:rPr>
          <w:rFonts w:cs="Linux Libertine O"/>
        </w:rPr>
        <w:t>e</w:t>
      </w:r>
      <w:r w:rsidRPr="008C089D">
        <w:rPr>
          <w:rFonts w:cs="Linux Libertine O"/>
        </w:rPr>
        <w:t xml:space="preserve">cause some target actions could be accomplished quickly (e.g. 'to me, the soap') while for other types of actions B can only respond by beginning some activity that A can understand as projecting the completion of the target action (e.g. 'cook a little rice'). </w:t>
      </w:r>
      <w:r w:rsidRPr="008C089D">
        <w:rPr>
          <w:rFonts w:cs="Linux Libertine O"/>
        </w:rPr>
        <w:lastRenderedPageBreak/>
        <w:t xml:space="preserve">Extract 21 gives an example of the former, a case of a request for the alteration of a trajectory of ongoing activity that was fulfilled immediately after M1. B had been holding a baby but was not devoting full attention and the baby was beginning to slip out of his grasp. A, noticing this, prompts B to hold the baby more firmly. B's change in behavior is immediate, includes no verbal elements, and is treated as a satisfactory fulfillment, in that it is no longer pursued by A beyond line 2. </w:t>
      </w:r>
    </w:p>
    <w:p w:rsidR="00B74478" w:rsidRPr="008C089D" w:rsidRDefault="00B74478" w:rsidP="00B74478">
      <w:pPr>
        <w:pStyle w:val="IsExampleConvExtract"/>
      </w:pPr>
      <w:r w:rsidRPr="008C089D">
        <w:t>Extract 21. CHSF2011_01_11S3_4728040</w:t>
      </w:r>
      <w:r w:rsidR="00A072A7">
        <w:br/>
      </w:r>
      <w:r>
        <w:br/>
      </w:r>
      <w:r w:rsidR="00A072A7">
        <w:t xml:space="preserve">1 A   kake kake kake                                       </w:t>
      </w:r>
      <w:r w:rsidRPr="008C089D">
        <w:t>M1</w:t>
      </w:r>
      <w:r>
        <w:br/>
      </w:r>
      <w:r w:rsidR="00A072A7">
        <w:t xml:space="preserve">      </w:t>
      </w:r>
      <w:r w:rsidRPr="008C089D">
        <w:t xml:space="preserve">ka-ke </w:t>
      </w:r>
      <w:r w:rsidR="00745123">
        <w:t xml:space="preserve">  </w:t>
      </w:r>
      <w:r w:rsidRPr="008C089D">
        <w:t xml:space="preserve">ka-ke </w:t>
      </w:r>
      <w:r w:rsidR="00745123">
        <w:t xml:space="preserve">  </w:t>
      </w:r>
      <w:r w:rsidRPr="008C089D">
        <w:t>ka-ke</w:t>
      </w:r>
      <w:r>
        <w:br/>
      </w:r>
      <w:r w:rsidR="00A072A7">
        <w:t xml:space="preserve">      </w:t>
      </w:r>
      <w:r w:rsidRPr="008C089D">
        <w:t>grab-do grab-do grab-do</w:t>
      </w:r>
      <w:r>
        <w:br/>
      </w:r>
      <w:r w:rsidR="00A072A7">
        <w:t xml:space="preserve">      </w:t>
      </w:r>
      <w:r w:rsidRPr="008C089D">
        <w:t>grab (him) grab (him) grab (him)</w:t>
      </w:r>
      <w:r w:rsidR="0042236F">
        <w:br/>
      </w:r>
      <w:r>
        <w:br/>
      </w:r>
      <w:r w:rsidR="00A072A7">
        <w:t xml:space="preserve">2 B   </w:t>
      </w:r>
      <w:r w:rsidRPr="008C089D">
        <w:t>((hold baby more c</w:t>
      </w:r>
      <w:r w:rsidR="00A072A7">
        <w:t>arefully; baby stops slipping))    M2</w:t>
      </w:r>
    </w:p>
    <w:p w:rsidR="00B74478" w:rsidRPr="008C089D" w:rsidRDefault="0042236F" w:rsidP="00B74478">
      <w:pPr>
        <w:pStyle w:val="lsTextNoIndent"/>
        <w:rPr>
          <w:rFonts w:cs="Linux Libertine O"/>
        </w:rPr>
      </w:pPr>
      <w:r>
        <w:rPr>
          <w:rFonts w:cs="Linux Libertine O"/>
        </w:rPr>
        <w:t>Also notable</w:t>
      </w:r>
      <w:r w:rsidR="00B74478" w:rsidRPr="008C089D">
        <w:rPr>
          <w:rFonts w:cs="Linux Libertine O"/>
        </w:rPr>
        <w:t xml:space="preserve"> </w:t>
      </w:r>
      <w:r>
        <w:rPr>
          <w:rFonts w:cs="Linux Libertine O"/>
        </w:rPr>
        <w:t xml:space="preserve">is </w:t>
      </w:r>
      <w:r w:rsidR="00B74478" w:rsidRPr="008C089D">
        <w:rPr>
          <w:rFonts w:cs="Linux Libertine O"/>
        </w:rPr>
        <w:t xml:space="preserve">the repetition of the recruitment predicate in line 1. </w:t>
      </w:r>
      <w:proofErr w:type="spellStart"/>
      <w:r w:rsidR="00B74478" w:rsidRPr="008C089D">
        <w:rPr>
          <w:rFonts w:cs="Linux Libertine O"/>
        </w:rPr>
        <w:t>Sti</w:t>
      </w:r>
      <w:r w:rsidR="00A072A7">
        <w:rPr>
          <w:rFonts w:cs="Linux Libertine O"/>
        </w:rPr>
        <w:t>vers</w:t>
      </w:r>
      <w:proofErr w:type="spellEnd"/>
      <w:r w:rsidR="00A072A7">
        <w:rPr>
          <w:rFonts w:cs="Linux Libertine O"/>
        </w:rPr>
        <w:t xml:space="preserve"> (2004</w:t>
      </w:r>
      <w:r w:rsidR="00B74478" w:rsidRPr="008C089D">
        <w:rPr>
          <w:rFonts w:cs="Linux Libertine O"/>
        </w:rPr>
        <w:t>) notes that this type of repetition is assoc</w:t>
      </w:r>
      <w:r w:rsidR="00793196">
        <w:rPr>
          <w:rFonts w:cs="Linux Libertine O"/>
        </w:rPr>
        <w:t xml:space="preserve">iated with urgency; in the </w:t>
      </w:r>
      <w:proofErr w:type="spellStart"/>
      <w:r w:rsidR="00793196">
        <w:rPr>
          <w:rFonts w:cs="Linux Libertine O"/>
        </w:rPr>
        <w:t>Cha'</w:t>
      </w:r>
      <w:r w:rsidR="00B74478" w:rsidRPr="008C089D">
        <w:rPr>
          <w:rFonts w:cs="Linux Libertine O"/>
        </w:rPr>
        <w:t>palaa</w:t>
      </w:r>
      <w:proofErr w:type="spellEnd"/>
      <w:r w:rsidR="00B74478" w:rsidRPr="008C089D">
        <w:rPr>
          <w:rFonts w:cs="Linux Libertine O"/>
        </w:rPr>
        <w:t xml:space="preserve"> corpus such examples occur several times in cases of requests for the alteration of a traject</w:t>
      </w:r>
      <w:r w:rsidR="00B74478" w:rsidRPr="008C089D">
        <w:rPr>
          <w:rFonts w:cs="Linux Libertine O"/>
        </w:rPr>
        <w:t>o</w:t>
      </w:r>
      <w:r w:rsidR="00B74478" w:rsidRPr="008C089D">
        <w:rPr>
          <w:rFonts w:cs="Linux Libertine O"/>
        </w:rPr>
        <w:t>ry of behavior. As these</w:t>
      </w:r>
      <w:r w:rsidR="00A072A7">
        <w:rPr>
          <w:rFonts w:cs="Linux Libertine O"/>
        </w:rPr>
        <w:t xml:space="preserve"> recruitments</w:t>
      </w:r>
      <w:r w:rsidR="00B74478" w:rsidRPr="008C089D">
        <w:rPr>
          <w:rFonts w:cs="Linux Libertine O"/>
        </w:rPr>
        <w:t xml:space="preserve"> deal with already-ongoing activities, in many cases they are more urgent than requests for services or objects, since the potential negative effects of not fulfilling the request may be mounting while the recruitment move is being produced (see also Extract 3, above, for a similar example</w:t>
      </w:r>
      <w:r w:rsidR="00A072A7">
        <w:rPr>
          <w:rFonts w:cs="Linux Libertine O"/>
        </w:rPr>
        <w:t xml:space="preserve"> of repetition in a case of urgency</w:t>
      </w:r>
      <w:r w:rsidR="00B74478" w:rsidRPr="008C089D">
        <w:rPr>
          <w:rFonts w:cs="Linux Libertine O"/>
        </w:rPr>
        <w:t>).</w:t>
      </w:r>
    </w:p>
    <w:p w:rsidR="00B74478" w:rsidRPr="008C089D" w:rsidRDefault="00B74478" w:rsidP="00B74478">
      <w:pPr>
        <w:pStyle w:val="lsHeading2"/>
        <w:rPr>
          <w:rFonts w:cs="Linux Libertine O"/>
        </w:rPr>
      </w:pPr>
      <w:r w:rsidRPr="008C089D">
        <w:rPr>
          <w:rFonts w:cs="Linux Libertine O"/>
        </w:rPr>
        <w:t>Verbal elements of responses</w:t>
      </w:r>
    </w:p>
    <w:p w:rsidR="00B74478" w:rsidRPr="008C089D" w:rsidRDefault="00B74478" w:rsidP="00B74478">
      <w:pPr>
        <w:pStyle w:val="lsTextNoIndent"/>
        <w:rPr>
          <w:rFonts w:cs="Linux Libertine O"/>
        </w:rPr>
      </w:pPr>
      <w:r w:rsidRPr="008C089D">
        <w:rPr>
          <w:rFonts w:cs="Linux Libertine O"/>
        </w:rPr>
        <w:t>Turning to the cases in which some spoken element was part of the respon</w:t>
      </w:r>
      <w:r w:rsidR="00793196">
        <w:rPr>
          <w:rFonts w:cs="Linux Libertine O"/>
        </w:rPr>
        <w:t>se, some of these were</w:t>
      </w:r>
      <w:r w:rsidRPr="008C089D">
        <w:rPr>
          <w:rFonts w:cs="Linux Libertine O"/>
        </w:rPr>
        <w:t xml:space="preserve"> rejection</w:t>
      </w:r>
      <w:r w:rsidR="00793196">
        <w:rPr>
          <w:rFonts w:cs="Linux Libertine O"/>
        </w:rPr>
        <w:t>s</w:t>
      </w:r>
      <w:r w:rsidRPr="008C089D">
        <w:rPr>
          <w:rFonts w:cs="Linux Libertine O"/>
        </w:rPr>
        <w:t>, especially when only a verbal element was present, as these cases included no practical activity fulfilling the request. However, verbal elements could accomplish other things as well in the sequential position o</w:t>
      </w:r>
      <w:r w:rsidR="00FD5BE5">
        <w:rPr>
          <w:rFonts w:cs="Linux Libertine O"/>
        </w:rPr>
        <w:t>f M2. For example, in Extract 9</w:t>
      </w:r>
      <w:r w:rsidRPr="008C089D">
        <w:rPr>
          <w:rFonts w:cs="Linux Libertine O"/>
        </w:rPr>
        <w:t xml:space="preserve"> above, participant B initiated repair with an interjection after the initial M1 (see Floyd, in prepar</w:t>
      </w:r>
      <w:r w:rsidR="00793196">
        <w:rPr>
          <w:rFonts w:cs="Linux Libertine O"/>
        </w:rPr>
        <w:t xml:space="preserve">ation, for a sketch of the </w:t>
      </w:r>
      <w:proofErr w:type="spellStart"/>
      <w:r w:rsidR="00793196">
        <w:rPr>
          <w:rFonts w:cs="Linux Libertine O"/>
        </w:rPr>
        <w:t>Cha'</w:t>
      </w:r>
      <w:r w:rsidRPr="008C089D">
        <w:rPr>
          <w:rFonts w:cs="Linux Libertine O"/>
        </w:rPr>
        <w:t>plaa</w:t>
      </w:r>
      <w:proofErr w:type="spellEnd"/>
      <w:r w:rsidRPr="008C089D">
        <w:rPr>
          <w:rFonts w:cs="Linux Libertine O"/>
        </w:rPr>
        <w:t xml:space="preserve"> other-initiated repair system). Another thing that verbal elements of responses can accomplish is to manage the temporal contingencies of the sequence. For example, in Extract 22, participant A asks participant B to take a basket, which A is holding out, but B is unable to immediately comply, so she makes it known that she intends to do the target action soon with the utterance 'wait a little'.</w:t>
      </w:r>
    </w:p>
    <w:p w:rsidR="00B74478" w:rsidRPr="008C089D" w:rsidRDefault="00B74478" w:rsidP="00FD5BE5">
      <w:pPr>
        <w:pStyle w:val="IsExampleConvExtract"/>
      </w:pPr>
      <w:r w:rsidRPr="008C089D">
        <w:lastRenderedPageBreak/>
        <w:t>Extract 22. CHSF2011_06_25S2_3468149</w:t>
      </w:r>
      <w:r w:rsidR="00FD5BE5">
        <w:br/>
      </w:r>
      <w:r>
        <w:br/>
      </w:r>
      <w:r w:rsidR="00FD5BE5">
        <w:t xml:space="preserve">1 A   aanku ka' tsuude                                     </w:t>
      </w:r>
      <w:r w:rsidRPr="008C089D">
        <w:t>M1</w:t>
      </w:r>
      <w:r>
        <w:br/>
      </w:r>
      <w:r w:rsidR="00FD5BE5">
        <w:t xml:space="preserve">      </w:t>
      </w:r>
      <w:r w:rsidRPr="008C089D">
        <w:t xml:space="preserve">aanku ka-tu </w:t>
      </w:r>
      <w:r w:rsidR="00745123">
        <w:t xml:space="preserve">  </w:t>
      </w:r>
      <w:r w:rsidRPr="008C089D">
        <w:t>tsure-de</w:t>
      </w:r>
      <w:r>
        <w:br/>
      </w:r>
      <w:r w:rsidR="00FD5BE5">
        <w:t xml:space="preserve">      </w:t>
      </w:r>
      <w:r w:rsidRPr="008C089D">
        <w:t>there grab-SR lie-CAUS-IMP</w:t>
      </w:r>
      <w:r>
        <w:br/>
      </w:r>
      <w:r w:rsidR="00FD5BE5">
        <w:t xml:space="preserve">      </w:t>
      </w:r>
      <w:r w:rsidRPr="008C089D">
        <w:t>there get it and set it down ((holding out basket))</w:t>
      </w:r>
      <w:r w:rsidR="00FD5BE5">
        <w:br/>
      </w:r>
      <w:r>
        <w:br/>
      </w:r>
      <w:r w:rsidR="00FD5BE5">
        <w:t xml:space="preserve">2 B   </w:t>
      </w:r>
      <w:r w:rsidRPr="008C089D">
        <w:t xml:space="preserve">kai keedi ((continues previous activities)) </w:t>
      </w:r>
      <w:r w:rsidRPr="008C089D">
        <w:tab/>
      </w:r>
      <w:r w:rsidR="00FD5BE5">
        <w:t xml:space="preserve">         </w:t>
      </w:r>
      <w:r w:rsidRPr="008C089D">
        <w:t xml:space="preserve">M2 </w:t>
      </w:r>
      <w:r>
        <w:br/>
      </w:r>
      <w:r w:rsidR="00FD5BE5">
        <w:t xml:space="preserve">      </w:t>
      </w:r>
      <w:r w:rsidRPr="008C089D">
        <w:t xml:space="preserve">kayi </w:t>
      </w:r>
      <w:r w:rsidR="00745123">
        <w:t xml:space="preserve">  </w:t>
      </w:r>
      <w:r w:rsidRPr="008C089D">
        <w:t>kera-di</w:t>
      </w:r>
      <w:r>
        <w:br/>
      </w:r>
      <w:r w:rsidR="00FD5BE5">
        <w:t xml:space="preserve">      </w:t>
      </w:r>
      <w:r w:rsidRPr="008C089D">
        <w:t>little see-come.into.POS</w:t>
      </w:r>
      <w:r>
        <w:br/>
      </w:r>
      <w:r w:rsidR="00FD5BE5">
        <w:t xml:space="preserve">      </w:t>
      </w:r>
      <w:r w:rsidRPr="008C089D">
        <w:t>wait a little</w:t>
      </w:r>
      <w:r>
        <w:br/>
      </w:r>
      <w:r w:rsidR="00FD5BE5">
        <w:br/>
        <w:t>3     (1.5)</w:t>
      </w:r>
      <w:r w:rsidR="00FD5BE5">
        <w:br/>
      </w:r>
      <w:r>
        <w:br/>
      </w:r>
      <w:r w:rsidR="00FD5BE5">
        <w:t xml:space="preserve">4     </w:t>
      </w:r>
      <w:r w:rsidRPr="008C089D">
        <w:t>((takes and moved basket))</w:t>
      </w:r>
      <w:r w:rsidR="00FD5BE5">
        <w:t xml:space="preserve">                      M2cont.</w:t>
      </w:r>
    </w:p>
    <w:p w:rsidR="00B74478" w:rsidRDefault="00B74478" w:rsidP="00B74478">
      <w:pPr>
        <w:pStyle w:val="lsTextNoIndent"/>
        <w:rPr>
          <w:rFonts w:cs="Linux Libertine O"/>
        </w:rPr>
      </w:pPr>
      <w:r w:rsidRPr="008C089D">
        <w:rPr>
          <w:rFonts w:cs="Linux Libertine O"/>
        </w:rPr>
        <w:t>In the first image A is holding out the basket for B to take, but B's hands are busy (she appears to be rubbing saliva on a dry area of her arm). Often if there is no immediate nonverbal response, speakers pursue with further recruitment turns. However, b</w:t>
      </w:r>
      <w:r w:rsidRPr="008C089D">
        <w:rPr>
          <w:rFonts w:cs="Linux Libertine O"/>
        </w:rPr>
        <w:t>e</w:t>
      </w:r>
      <w:r w:rsidRPr="008C089D">
        <w:rPr>
          <w:rFonts w:cs="Linux Libertine O"/>
        </w:rPr>
        <w:t>cause B conveys to A she will address the target action shorty, A simply waits with the basket outstretched for a couple of seconds; in the second image, B takes the ba</w:t>
      </w:r>
      <w:r w:rsidRPr="008C089D">
        <w:rPr>
          <w:rFonts w:cs="Linux Libertine O"/>
        </w:rPr>
        <w:t>s</w:t>
      </w:r>
      <w:r w:rsidRPr="008C089D">
        <w:rPr>
          <w:rFonts w:cs="Linux Libertine O"/>
        </w:rPr>
        <w:t xml:space="preserve">ket and sets it down as </w:t>
      </w:r>
      <w:proofErr w:type="gramStart"/>
      <w:r w:rsidRPr="008C089D">
        <w:rPr>
          <w:rFonts w:cs="Linux Libertine O"/>
        </w:rPr>
        <w:t>A</w:t>
      </w:r>
      <w:proofErr w:type="gramEnd"/>
      <w:r w:rsidRPr="008C089D">
        <w:rPr>
          <w:rFonts w:cs="Linux Libertine O"/>
        </w:rPr>
        <w:t xml:space="preserve"> requested. </w:t>
      </w:r>
    </w:p>
    <w:p w:rsidR="00FD5BE5" w:rsidRDefault="00744EE9" w:rsidP="00FD5BE5">
      <w:pPr>
        <w:pStyle w:val="IsImage"/>
      </w:pPr>
      <w:r>
        <w:lastRenderedPageBreak/>
        <w:pict>
          <v:shape id="_x0000_i1031" type="#_x0000_t75" style="width:353.25pt;height:198pt">
            <v:imagedata r:id="rId16" o:title="CHSF2011_06_25S2_3468149_take_basket0"/>
          </v:shape>
        </w:pict>
      </w:r>
      <w:r w:rsidR="00FD5BE5">
        <w:br/>
      </w:r>
      <w:proofErr w:type="gramStart"/>
      <w:r w:rsidR="00FD5BE5">
        <w:t>Image 22a.</w:t>
      </w:r>
      <w:proofErr w:type="gramEnd"/>
      <w:r w:rsidR="00FD5BE5">
        <w:t xml:space="preserve"> Participant A holds out basket for Participant B and tells her to ‘get it and set it down’ (line 1)</w:t>
      </w:r>
    </w:p>
    <w:p w:rsidR="00FD5BE5" w:rsidRDefault="00744EE9" w:rsidP="00FD5BE5">
      <w:pPr>
        <w:pStyle w:val="IsImage"/>
      </w:pPr>
      <w:r>
        <w:pict>
          <v:shape id="_x0000_i1032" type="#_x0000_t75" style="width:353.25pt;height:198pt">
            <v:imagedata r:id="rId17" o:title="CHSF2011_06_25S2_3468149_take_basket1"/>
          </v:shape>
        </w:pict>
      </w:r>
    </w:p>
    <w:p w:rsidR="00FD5BE5" w:rsidRPr="00FD5BE5" w:rsidRDefault="00FD5BE5" w:rsidP="00FD5BE5">
      <w:pPr>
        <w:pStyle w:val="IsImage"/>
      </w:pPr>
      <w:proofErr w:type="gramStart"/>
      <w:r>
        <w:t>Image 22b.</w:t>
      </w:r>
      <w:proofErr w:type="gramEnd"/>
      <w:r>
        <w:t xml:space="preserve"> Participant B takes the basket and sets it down (line 4), after having d</w:t>
      </w:r>
      <w:r>
        <w:t>e</w:t>
      </w:r>
      <w:r>
        <w:t xml:space="preserve">layed a moment, saying ‘wait a little’ (line 2). </w:t>
      </w:r>
    </w:p>
    <w:p w:rsidR="00B74478" w:rsidRPr="008C089D" w:rsidRDefault="00B74478" w:rsidP="00B74478">
      <w:pPr>
        <w:pStyle w:val="lsHeading2"/>
        <w:rPr>
          <w:rFonts w:cs="Linux Libertine O"/>
        </w:rPr>
      </w:pPr>
      <w:r w:rsidRPr="008C089D">
        <w:rPr>
          <w:rFonts w:cs="Linux Libertine O"/>
        </w:rPr>
        <w:t>Types of rejections</w:t>
      </w:r>
    </w:p>
    <w:p w:rsidR="00B74478" w:rsidRDefault="00B74478" w:rsidP="00B74478">
      <w:pPr>
        <w:pStyle w:val="lsTextNoIndent"/>
        <w:rPr>
          <w:rFonts w:cs="Linux Libertine O"/>
        </w:rPr>
      </w:pPr>
      <w:r w:rsidRPr="008C089D">
        <w:rPr>
          <w:rFonts w:cs="Linux Libertine O"/>
        </w:rPr>
        <w:t>As pointed out in the introduction, rejection was rare for all languages in the compa</w:t>
      </w:r>
      <w:r w:rsidRPr="008C089D">
        <w:rPr>
          <w:rFonts w:cs="Linux Libertine O"/>
        </w:rPr>
        <w:t>r</w:t>
      </w:r>
      <w:r w:rsidRPr="008C089D">
        <w:rPr>
          <w:rFonts w:cs="Linux Libertine O"/>
        </w:rPr>
        <w:t xml:space="preserve">ative project, and </w:t>
      </w:r>
      <w:proofErr w:type="spellStart"/>
      <w:r w:rsidRPr="008C089D">
        <w:rPr>
          <w:rFonts w:cs="Linux Libertine O"/>
        </w:rPr>
        <w:t>Cha'palaa</w:t>
      </w:r>
      <w:proofErr w:type="spellEnd"/>
      <w:r w:rsidRPr="008C089D">
        <w:rPr>
          <w:rFonts w:cs="Linux Libertine O"/>
        </w:rPr>
        <w:t xml:space="preserve"> is no exception. Only 4% of total cases featured rejection </w:t>
      </w:r>
      <w:r w:rsidRPr="008C089D">
        <w:rPr>
          <w:rFonts w:cs="Linux Libertine O"/>
        </w:rPr>
        <w:lastRenderedPageBreak/>
        <w:t>as the response, compared to 46% which included fulfillment. The fulfilment rate is even higher (53%) when considering only sequence-final cases, reflecting how unsu</w:t>
      </w:r>
      <w:r w:rsidRPr="008C089D">
        <w:rPr>
          <w:rFonts w:cs="Linux Libertine O"/>
        </w:rPr>
        <w:t>c</w:t>
      </w:r>
      <w:r w:rsidRPr="008C089D">
        <w:rPr>
          <w:rFonts w:cs="Linux Libertine O"/>
        </w:rPr>
        <w:t>cessful first attempts can be pursued for eventual fulfillment. One type of response to such first attempts might be repair initiation, which accounted for 8% of total respon</w:t>
      </w:r>
      <w:r w:rsidRPr="008C089D">
        <w:rPr>
          <w:rFonts w:cs="Linux Libertine O"/>
        </w:rPr>
        <w:t>s</w:t>
      </w:r>
      <w:r w:rsidRPr="008C089D">
        <w:rPr>
          <w:rFonts w:cs="Linux Libertine O"/>
        </w:rPr>
        <w:t>es (predictably, this rate was much l</w:t>
      </w:r>
      <w:r w:rsidR="00063F01">
        <w:rPr>
          <w:rFonts w:cs="Linux Libertine O"/>
        </w:rPr>
        <w:t xml:space="preserve">ower in sequence-final cases). </w:t>
      </w:r>
    </w:p>
    <w:p w:rsidR="00063F01" w:rsidRPr="00063F01" w:rsidRDefault="00063F01" w:rsidP="00063F01">
      <w:pPr>
        <w:pStyle w:val="lsTextIndent"/>
        <w:ind w:firstLine="0"/>
      </w:pPr>
    </w:p>
    <w:tbl>
      <w:tblPr>
        <w:tblW w:w="0" w:type="auto"/>
        <w:tblLook w:val="04A0" w:firstRow="1" w:lastRow="0" w:firstColumn="1" w:lastColumn="0" w:noHBand="0" w:noVBand="1"/>
      </w:tblPr>
      <w:tblGrid>
        <w:gridCol w:w="2268"/>
        <w:gridCol w:w="1260"/>
        <w:gridCol w:w="809"/>
        <w:gridCol w:w="1662"/>
        <w:gridCol w:w="1292"/>
      </w:tblGrid>
      <w:tr w:rsidR="00EE7F23" w:rsidRPr="00063F01" w:rsidTr="00EE7F23">
        <w:tc>
          <w:tcPr>
            <w:tcW w:w="2268" w:type="dxa"/>
            <w:tcBorders>
              <w:bottom w:val="single" w:sz="4" w:space="0" w:color="auto"/>
            </w:tcBorders>
            <w:shd w:val="clear" w:color="auto" w:fill="auto"/>
          </w:tcPr>
          <w:p w:rsidR="00063F01" w:rsidRPr="00063F01" w:rsidRDefault="00063F01" w:rsidP="00063F01">
            <w:pPr>
              <w:pStyle w:val="IsTable"/>
            </w:pPr>
            <w:r w:rsidRPr="00063F01">
              <w:t>response type</w:t>
            </w:r>
          </w:p>
        </w:tc>
        <w:tc>
          <w:tcPr>
            <w:tcW w:w="1260" w:type="dxa"/>
            <w:tcBorders>
              <w:bottom w:val="single" w:sz="4" w:space="0" w:color="auto"/>
            </w:tcBorders>
            <w:shd w:val="clear" w:color="auto" w:fill="auto"/>
          </w:tcPr>
          <w:p w:rsidR="00063F01" w:rsidRPr="00063F01" w:rsidRDefault="00063F01" w:rsidP="00063F01">
            <w:pPr>
              <w:pStyle w:val="IsTable"/>
            </w:pPr>
            <w:r>
              <w:t>total cases (n=205)</w:t>
            </w:r>
          </w:p>
        </w:tc>
        <w:tc>
          <w:tcPr>
            <w:tcW w:w="809" w:type="dxa"/>
            <w:tcBorders>
              <w:bottom w:val="single" w:sz="4" w:space="0" w:color="auto"/>
            </w:tcBorders>
            <w:shd w:val="clear" w:color="auto" w:fill="auto"/>
          </w:tcPr>
          <w:p w:rsidR="00063F01" w:rsidRPr="00063F01" w:rsidRDefault="00063F01" w:rsidP="00063F01">
            <w:pPr>
              <w:pStyle w:val="IsTable"/>
            </w:pPr>
            <w:r w:rsidRPr="00063F01">
              <w:t>%</w:t>
            </w:r>
          </w:p>
        </w:tc>
        <w:tc>
          <w:tcPr>
            <w:tcW w:w="1662" w:type="dxa"/>
            <w:tcBorders>
              <w:bottom w:val="single" w:sz="4" w:space="0" w:color="auto"/>
            </w:tcBorders>
            <w:shd w:val="clear" w:color="auto" w:fill="auto"/>
          </w:tcPr>
          <w:p w:rsidR="00063F01" w:rsidRPr="00063F01" w:rsidRDefault="00063F01" w:rsidP="00063F01">
            <w:pPr>
              <w:pStyle w:val="IsTable"/>
            </w:pPr>
            <w:r w:rsidRPr="00063F01">
              <w:t>sequence-final cases (n=125)</w:t>
            </w:r>
          </w:p>
        </w:tc>
        <w:tc>
          <w:tcPr>
            <w:tcW w:w="1292" w:type="dxa"/>
            <w:tcBorders>
              <w:bottom w:val="single" w:sz="4" w:space="0" w:color="auto"/>
            </w:tcBorders>
            <w:shd w:val="clear" w:color="auto" w:fill="auto"/>
          </w:tcPr>
          <w:p w:rsidR="00063F01" w:rsidRPr="00063F01" w:rsidRDefault="00063F01" w:rsidP="00063F01">
            <w:pPr>
              <w:pStyle w:val="IsTable"/>
            </w:pPr>
            <w:r w:rsidRPr="00063F01">
              <w:t>%</w:t>
            </w:r>
          </w:p>
        </w:tc>
      </w:tr>
      <w:tr w:rsidR="00EE7F23" w:rsidRPr="00063F01" w:rsidTr="00EE7F23">
        <w:tc>
          <w:tcPr>
            <w:tcW w:w="2268" w:type="dxa"/>
            <w:tcBorders>
              <w:top w:val="single" w:sz="4" w:space="0" w:color="auto"/>
            </w:tcBorders>
            <w:shd w:val="clear" w:color="auto" w:fill="auto"/>
          </w:tcPr>
          <w:p w:rsidR="00063F01" w:rsidRPr="00063F01" w:rsidRDefault="00063F01" w:rsidP="00063F01">
            <w:pPr>
              <w:pStyle w:val="IsTable"/>
            </w:pPr>
            <w:r w:rsidRPr="00063F01">
              <w:t xml:space="preserve">fulfillment </w:t>
            </w:r>
          </w:p>
        </w:tc>
        <w:tc>
          <w:tcPr>
            <w:tcW w:w="1260" w:type="dxa"/>
            <w:tcBorders>
              <w:top w:val="single" w:sz="4" w:space="0" w:color="auto"/>
            </w:tcBorders>
            <w:shd w:val="clear" w:color="auto" w:fill="auto"/>
          </w:tcPr>
          <w:p w:rsidR="00063F01" w:rsidRPr="00063F01" w:rsidRDefault="00063F01" w:rsidP="00063F01">
            <w:pPr>
              <w:pStyle w:val="IsTable"/>
            </w:pPr>
            <w:r>
              <w:t>95</w:t>
            </w:r>
          </w:p>
        </w:tc>
        <w:tc>
          <w:tcPr>
            <w:tcW w:w="809" w:type="dxa"/>
            <w:tcBorders>
              <w:top w:val="single" w:sz="4" w:space="0" w:color="auto"/>
            </w:tcBorders>
            <w:shd w:val="clear" w:color="auto" w:fill="auto"/>
          </w:tcPr>
          <w:p w:rsidR="00063F01" w:rsidRPr="00063F01" w:rsidRDefault="00063F01" w:rsidP="00063F01">
            <w:pPr>
              <w:pStyle w:val="IsTable"/>
            </w:pPr>
            <w:r w:rsidRPr="00063F01">
              <w:t>46%</w:t>
            </w:r>
          </w:p>
        </w:tc>
        <w:tc>
          <w:tcPr>
            <w:tcW w:w="1662" w:type="dxa"/>
            <w:tcBorders>
              <w:top w:val="single" w:sz="4" w:space="0" w:color="auto"/>
            </w:tcBorders>
            <w:shd w:val="clear" w:color="auto" w:fill="auto"/>
          </w:tcPr>
          <w:p w:rsidR="00063F01" w:rsidRPr="00063F01" w:rsidRDefault="00063F01" w:rsidP="00063F01">
            <w:pPr>
              <w:pStyle w:val="IsTable"/>
            </w:pPr>
            <w:r>
              <w:t>67</w:t>
            </w:r>
          </w:p>
        </w:tc>
        <w:tc>
          <w:tcPr>
            <w:tcW w:w="1292" w:type="dxa"/>
            <w:tcBorders>
              <w:top w:val="single" w:sz="4" w:space="0" w:color="auto"/>
            </w:tcBorders>
            <w:shd w:val="clear" w:color="auto" w:fill="auto"/>
          </w:tcPr>
          <w:p w:rsidR="00063F01" w:rsidRPr="00063F01" w:rsidRDefault="00063F01" w:rsidP="00063F01">
            <w:pPr>
              <w:pStyle w:val="IsTable"/>
            </w:pPr>
            <w:r w:rsidRPr="00063F01">
              <w:t>53%</w:t>
            </w:r>
          </w:p>
        </w:tc>
      </w:tr>
      <w:tr w:rsidR="00EE7F23" w:rsidRPr="00063F01" w:rsidTr="00EE7F23">
        <w:tc>
          <w:tcPr>
            <w:tcW w:w="2268" w:type="dxa"/>
            <w:shd w:val="clear" w:color="auto" w:fill="auto"/>
          </w:tcPr>
          <w:p w:rsidR="00063F01" w:rsidRPr="00063F01" w:rsidRDefault="00063F01" w:rsidP="003C2D1D">
            <w:pPr>
              <w:pStyle w:val="IsTable"/>
            </w:pPr>
            <w:r w:rsidRPr="00063F01">
              <w:t>no detectable response</w:t>
            </w:r>
          </w:p>
        </w:tc>
        <w:tc>
          <w:tcPr>
            <w:tcW w:w="1260" w:type="dxa"/>
            <w:shd w:val="clear" w:color="auto" w:fill="auto"/>
          </w:tcPr>
          <w:p w:rsidR="00063F01" w:rsidRPr="00063F01" w:rsidRDefault="00063F01" w:rsidP="003C2D1D">
            <w:pPr>
              <w:pStyle w:val="IsTable"/>
            </w:pPr>
            <w:r>
              <w:t>54</w:t>
            </w:r>
          </w:p>
        </w:tc>
        <w:tc>
          <w:tcPr>
            <w:tcW w:w="809" w:type="dxa"/>
            <w:shd w:val="clear" w:color="auto" w:fill="auto"/>
          </w:tcPr>
          <w:p w:rsidR="00063F01" w:rsidRPr="00063F01" w:rsidRDefault="00063F01" w:rsidP="003C2D1D">
            <w:pPr>
              <w:pStyle w:val="IsTable"/>
            </w:pPr>
            <w:r w:rsidRPr="00063F01">
              <w:t>26%</w:t>
            </w:r>
          </w:p>
        </w:tc>
        <w:tc>
          <w:tcPr>
            <w:tcW w:w="1662" w:type="dxa"/>
            <w:shd w:val="clear" w:color="auto" w:fill="auto"/>
          </w:tcPr>
          <w:p w:rsidR="00063F01" w:rsidRPr="00063F01" w:rsidRDefault="00063F01" w:rsidP="003C2D1D">
            <w:pPr>
              <w:pStyle w:val="IsTable"/>
            </w:pPr>
            <w:r>
              <w:t>31</w:t>
            </w:r>
          </w:p>
        </w:tc>
        <w:tc>
          <w:tcPr>
            <w:tcW w:w="1292" w:type="dxa"/>
            <w:shd w:val="clear" w:color="auto" w:fill="auto"/>
          </w:tcPr>
          <w:p w:rsidR="00063F01" w:rsidRPr="00063F01" w:rsidRDefault="00063F01" w:rsidP="003C2D1D">
            <w:pPr>
              <w:pStyle w:val="IsTable"/>
            </w:pPr>
            <w:r w:rsidRPr="00063F01">
              <w:t>25%</w:t>
            </w:r>
          </w:p>
        </w:tc>
      </w:tr>
      <w:tr w:rsidR="00EE7F23" w:rsidRPr="00063F01" w:rsidTr="00EE7F23">
        <w:tc>
          <w:tcPr>
            <w:tcW w:w="2268" w:type="dxa"/>
            <w:shd w:val="clear" w:color="auto" w:fill="auto"/>
          </w:tcPr>
          <w:p w:rsidR="00063F01" w:rsidRPr="00063F01" w:rsidRDefault="00063F01" w:rsidP="003C2D1D">
            <w:pPr>
              <w:pStyle w:val="IsTable"/>
            </w:pPr>
            <w:r w:rsidRPr="00063F01">
              <w:t>other</w:t>
            </w:r>
          </w:p>
        </w:tc>
        <w:tc>
          <w:tcPr>
            <w:tcW w:w="1260" w:type="dxa"/>
            <w:shd w:val="clear" w:color="auto" w:fill="auto"/>
          </w:tcPr>
          <w:p w:rsidR="00063F01" w:rsidRPr="00063F01" w:rsidRDefault="00063F01" w:rsidP="003C2D1D">
            <w:pPr>
              <w:pStyle w:val="IsTable"/>
            </w:pPr>
            <w:r>
              <w:t>33</w:t>
            </w:r>
          </w:p>
        </w:tc>
        <w:tc>
          <w:tcPr>
            <w:tcW w:w="809" w:type="dxa"/>
            <w:shd w:val="clear" w:color="auto" w:fill="auto"/>
          </w:tcPr>
          <w:p w:rsidR="00063F01" w:rsidRPr="00063F01" w:rsidRDefault="00063F01" w:rsidP="003C2D1D">
            <w:pPr>
              <w:pStyle w:val="IsTable"/>
            </w:pPr>
            <w:r w:rsidRPr="00063F01">
              <w:t>16%</w:t>
            </w:r>
          </w:p>
        </w:tc>
        <w:tc>
          <w:tcPr>
            <w:tcW w:w="1662" w:type="dxa"/>
            <w:shd w:val="clear" w:color="auto" w:fill="auto"/>
          </w:tcPr>
          <w:p w:rsidR="00063F01" w:rsidRPr="00063F01" w:rsidRDefault="00063F01" w:rsidP="003C2D1D">
            <w:pPr>
              <w:pStyle w:val="IsTable"/>
            </w:pPr>
            <w:r>
              <w:t>20</w:t>
            </w:r>
          </w:p>
        </w:tc>
        <w:tc>
          <w:tcPr>
            <w:tcW w:w="1292" w:type="dxa"/>
            <w:shd w:val="clear" w:color="auto" w:fill="auto"/>
          </w:tcPr>
          <w:p w:rsidR="00063F01" w:rsidRPr="00063F01" w:rsidRDefault="00063F01" w:rsidP="003C2D1D">
            <w:pPr>
              <w:pStyle w:val="IsTable"/>
            </w:pPr>
            <w:r w:rsidRPr="00063F01">
              <w:t>16%</w:t>
            </w:r>
          </w:p>
        </w:tc>
      </w:tr>
      <w:tr w:rsidR="00EE7F23" w:rsidRPr="00063F01" w:rsidTr="00EE7F23">
        <w:tc>
          <w:tcPr>
            <w:tcW w:w="2268" w:type="dxa"/>
            <w:shd w:val="clear" w:color="auto" w:fill="auto"/>
          </w:tcPr>
          <w:p w:rsidR="00063F01" w:rsidRPr="00063F01" w:rsidRDefault="00063F01" w:rsidP="003C2D1D">
            <w:pPr>
              <w:pStyle w:val="IsTable"/>
            </w:pPr>
            <w:r w:rsidRPr="00063F01">
              <w:t>repair</w:t>
            </w:r>
          </w:p>
        </w:tc>
        <w:tc>
          <w:tcPr>
            <w:tcW w:w="1260" w:type="dxa"/>
            <w:shd w:val="clear" w:color="auto" w:fill="auto"/>
          </w:tcPr>
          <w:p w:rsidR="00063F01" w:rsidRPr="00063F01" w:rsidRDefault="00063F01" w:rsidP="003C2D1D">
            <w:pPr>
              <w:pStyle w:val="IsTable"/>
            </w:pPr>
            <w:r>
              <w:t>16</w:t>
            </w:r>
          </w:p>
        </w:tc>
        <w:tc>
          <w:tcPr>
            <w:tcW w:w="809" w:type="dxa"/>
            <w:shd w:val="clear" w:color="auto" w:fill="auto"/>
          </w:tcPr>
          <w:p w:rsidR="00063F01" w:rsidRPr="00063F01" w:rsidRDefault="00063F01" w:rsidP="003C2D1D">
            <w:pPr>
              <w:pStyle w:val="IsTable"/>
            </w:pPr>
            <w:r w:rsidRPr="00063F01">
              <w:t>8%</w:t>
            </w:r>
          </w:p>
        </w:tc>
        <w:tc>
          <w:tcPr>
            <w:tcW w:w="1662" w:type="dxa"/>
            <w:shd w:val="clear" w:color="auto" w:fill="auto"/>
          </w:tcPr>
          <w:p w:rsidR="00063F01" w:rsidRPr="00063F01" w:rsidRDefault="00063F01" w:rsidP="003C2D1D">
            <w:pPr>
              <w:pStyle w:val="IsTable"/>
            </w:pPr>
            <w:r>
              <w:t>1</w:t>
            </w:r>
          </w:p>
        </w:tc>
        <w:tc>
          <w:tcPr>
            <w:tcW w:w="1292" w:type="dxa"/>
            <w:shd w:val="clear" w:color="auto" w:fill="auto"/>
          </w:tcPr>
          <w:p w:rsidR="00063F01" w:rsidRPr="00063F01" w:rsidRDefault="00063F01" w:rsidP="003C2D1D">
            <w:pPr>
              <w:pStyle w:val="IsTable"/>
            </w:pPr>
            <w:r w:rsidRPr="00063F01">
              <w:t>1%</w:t>
            </w:r>
          </w:p>
        </w:tc>
      </w:tr>
      <w:tr w:rsidR="00EE7F23" w:rsidRPr="00063F01" w:rsidTr="00EE7F23">
        <w:tc>
          <w:tcPr>
            <w:tcW w:w="2268" w:type="dxa"/>
            <w:shd w:val="clear" w:color="auto" w:fill="auto"/>
          </w:tcPr>
          <w:p w:rsidR="00063F01" w:rsidRPr="00063F01" w:rsidRDefault="00063F01" w:rsidP="003C2D1D">
            <w:pPr>
              <w:pStyle w:val="IsTable"/>
            </w:pPr>
            <w:r w:rsidRPr="00063F01">
              <w:t>rejection</w:t>
            </w:r>
          </w:p>
        </w:tc>
        <w:tc>
          <w:tcPr>
            <w:tcW w:w="1260" w:type="dxa"/>
            <w:shd w:val="clear" w:color="auto" w:fill="auto"/>
          </w:tcPr>
          <w:p w:rsidR="00063F01" w:rsidRPr="00063F01" w:rsidRDefault="00063F01" w:rsidP="003C2D1D">
            <w:pPr>
              <w:pStyle w:val="IsTable"/>
            </w:pPr>
            <w:r>
              <w:t>7</w:t>
            </w:r>
          </w:p>
        </w:tc>
        <w:tc>
          <w:tcPr>
            <w:tcW w:w="809" w:type="dxa"/>
            <w:shd w:val="clear" w:color="auto" w:fill="auto"/>
          </w:tcPr>
          <w:p w:rsidR="00063F01" w:rsidRPr="00063F01" w:rsidRDefault="00063F01" w:rsidP="003C2D1D">
            <w:pPr>
              <w:pStyle w:val="IsTable"/>
            </w:pPr>
            <w:r w:rsidRPr="00063F01">
              <w:t>4%</w:t>
            </w:r>
          </w:p>
        </w:tc>
        <w:tc>
          <w:tcPr>
            <w:tcW w:w="1662" w:type="dxa"/>
            <w:shd w:val="clear" w:color="auto" w:fill="auto"/>
          </w:tcPr>
          <w:p w:rsidR="00063F01" w:rsidRPr="00063F01" w:rsidRDefault="00063F01" w:rsidP="003C2D1D">
            <w:pPr>
              <w:pStyle w:val="IsTable"/>
            </w:pPr>
            <w:r>
              <w:t>6</w:t>
            </w:r>
          </w:p>
        </w:tc>
        <w:tc>
          <w:tcPr>
            <w:tcW w:w="1292" w:type="dxa"/>
            <w:shd w:val="clear" w:color="auto" w:fill="auto"/>
          </w:tcPr>
          <w:p w:rsidR="00063F01" w:rsidRPr="00063F01" w:rsidRDefault="00063F01" w:rsidP="003C2D1D">
            <w:pPr>
              <w:pStyle w:val="IsTable"/>
            </w:pPr>
            <w:r w:rsidRPr="00063F01">
              <w:t>5%</w:t>
            </w:r>
          </w:p>
        </w:tc>
      </w:tr>
    </w:tbl>
    <w:p w:rsidR="00063F01" w:rsidRDefault="00063F01" w:rsidP="00063F01">
      <w:pPr>
        <w:pStyle w:val="IsTable"/>
      </w:pPr>
      <w:proofErr w:type="gramStart"/>
      <w:r>
        <w:t>Table</w:t>
      </w:r>
      <w:r w:rsidRPr="00063F01">
        <w:t xml:space="preserve"> 5.</w:t>
      </w:r>
      <w:proofErr w:type="gramEnd"/>
      <w:r w:rsidRPr="00063F01">
        <w:t xml:space="preserve"> Fulfillment, rejection, and other response types in the </w:t>
      </w:r>
      <w:proofErr w:type="spellStart"/>
      <w:r w:rsidRPr="00063F01">
        <w:t>Cha'palaa</w:t>
      </w:r>
      <w:proofErr w:type="spellEnd"/>
      <w:r w:rsidRPr="00063F01">
        <w:t xml:space="preserve"> sample (n=205)</w:t>
      </w:r>
      <w:r>
        <w:t>.</w:t>
      </w:r>
    </w:p>
    <w:p w:rsidR="00063F01" w:rsidRPr="00063F01" w:rsidRDefault="00063F01" w:rsidP="00063F01">
      <w:pPr>
        <w:pStyle w:val="IsTable"/>
      </w:pPr>
    </w:p>
    <w:p w:rsidR="00B74478" w:rsidRPr="008C089D" w:rsidRDefault="00B74478" w:rsidP="00B74478">
      <w:pPr>
        <w:pStyle w:val="lsTextNoIndent"/>
        <w:rPr>
          <w:rFonts w:cs="Linux Libertine O"/>
        </w:rPr>
      </w:pPr>
      <w:r w:rsidRPr="008C089D">
        <w:rPr>
          <w:rFonts w:cs="Linux Libertine O"/>
        </w:rPr>
        <w:t>Other options available to participant B in M2 include no response at all, or some other type of behavior that cannot be easily classified as either fulfillment or rejection, such as beginning or continuing some other sequence</w:t>
      </w:r>
      <w:r w:rsidR="00063F01">
        <w:rPr>
          <w:rFonts w:cs="Linux Libertine O"/>
        </w:rPr>
        <w:t>. These other types of responses</w:t>
      </w:r>
      <w:r w:rsidRPr="008C089D">
        <w:rPr>
          <w:rFonts w:cs="Linux Libertine O"/>
        </w:rPr>
        <w:t xml:space="preserve"> were </w:t>
      </w:r>
      <w:r w:rsidR="00063F01">
        <w:rPr>
          <w:rFonts w:cs="Linux Libertine O"/>
        </w:rPr>
        <w:t xml:space="preserve">generally </w:t>
      </w:r>
      <w:r w:rsidRPr="008C089D">
        <w:rPr>
          <w:rFonts w:cs="Linux Libertine O"/>
        </w:rPr>
        <w:t xml:space="preserve">more frequent than overt rejection, and so it seems that </w:t>
      </w:r>
      <w:proofErr w:type="spellStart"/>
      <w:r w:rsidRPr="008C089D">
        <w:rPr>
          <w:rFonts w:cs="Linux Libertine O"/>
        </w:rPr>
        <w:t>Cha'palaa</w:t>
      </w:r>
      <w:proofErr w:type="spellEnd"/>
      <w:r w:rsidRPr="008C089D">
        <w:rPr>
          <w:rFonts w:cs="Linux Libertine O"/>
        </w:rPr>
        <w:t xml:space="preserve"> speak</w:t>
      </w:r>
      <w:r w:rsidR="00063F01">
        <w:rPr>
          <w:rFonts w:cs="Linux Libertine O"/>
        </w:rPr>
        <w:t>ers tend to opt for less explicit</w:t>
      </w:r>
      <w:r w:rsidRPr="008C089D">
        <w:rPr>
          <w:rFonts w:cs="Linux Libertine O"/>
        </w:rPr>
        <w:t xml:space="preserve"> forms of avoiding </w:t>
      </w:r>
      <w:r w:rsidR="00063F01">
        <w:rPr>
          <w:rFonts w:cs="Linux Libertine O"/>
        </w:rPr>
        <w:t>uptake of recruitments besides overt</w:t>
      </w:r>
      <w:r w:rsidRPr="008C089D">
        <w:rPr>
          <w:rFonts w:cs="Linux Libertine O"/>
        </w:rPr>
        <w:t xml:space="preserve"> rejec</w:t>
      </w:r>
      <w:r w:rsidR="003C2D1D">
        <w:rPr>
          <w:rFonts w:cs="Linux Libertine O"/>
        </w:rPr>
        <w:t xml:space="preserve">tion. </w:t>
      </w:r>
    </w:p>
    <w:p w:rsidR="00B74478" w:rsidRPr="003C2D1D" w:rsidRDefault="00B74478" w:rsidP="003C2D1D">
      <w:pPr>
        <w:pStyle w:val="lsTextIndent"/>
      </w:pPr>
      <w:r w:rsidRPr="008C089D">
        <w:t>A few of the cases of rejection in the sample are nonverbal only (14% of reje</w:t>
      </w:r>
      <w:r w:rsidRPr="008C089D">
        <w:t>c</w:t>
      </w:r>
      <w:r w:rsidRPr="008C089D">
        <w:t xml:space="preserve">tions). In Extract 23, B is holding a slingshot </w:t>
      </w:r>
      <w:r w:rsidR="003C2D1D">
        <w:t>that A reaches for</w:t>
      </w:r>
      <w:r w:rsidRPr="008C089D">
        <w:t>. Instead of releasing the slingshot to A, B pulls his arm back so</w:t>
      </w:r>
      <w:r w:rsidR="003C2D1D">
        <w:t xml:space="preserve"> that A cannot reach it</w:t>
      </w:r>
      <w:r w:rsidRPr="008C089D">
        <w:t xml:space="preserve">. </w:t>
      </w:r>
    </w:p>
    <w:p w:rsidR="00B74478" w:rsidRPr="008C089D" w:rsidRDefault="00B74478" w:rsidP="00B74478">
      <w:pPr>
        <w:pStyle w:val="IsExampleConvExtract"/>
      </w:pPr>
      <w:r w:rsidRPr="008C089D">
        <w:t>CHSF2011_01_11S3_2717590</w:t>
      </w:r>
      <w:r>
        <w:br/>
      </w:r>
      <w:r w:rsidR="003C2D1D">
        <w:br/>
        <w:t xml:space="preserve">1 A   ((reaches for slingshot))                            </w:t>
      </w:r>
      <w:r w:rsidRPr="008C089D">
        <w:t>M1</w:t>
      </w:r>
      <w:r w:rsidR="003C2D1D">
        <w:br/>
      </w:r>
      <w:r>
        <w:br/>
      </w:r>
      <w:r w:rsidR="003C2D1D">
        <w:t xml:space="preserve">2 B   </w:t>
      </w:r>
      <w:r w:rsidRPr="008C089D">
        <w:t>(</w:t>
      </w:r>
      <w:r w:rsidR="003C2D1D">
        <w:t>(pulls hand away))                                  M2</w:t>
      </w:r>
    </w:p>
    <w:p w:rsidR="003C2D1D" w:rsidRDefault="003C2D1D" w:rsidP="003C2D1D">
      <w:pPr>
        <w:pStyle w:val="IsImage"/>
      </w:pPr>
      <w:proofErr w:type="gramStart"/>
      <w:r>
        <w:lastRenderedPageBreak/>
        <w:t>Image 23a.</w:t>
      </w:r>
      <w:proofErr w:type="gramEnd"/>
      <w:r>
        <w:t xml:space="preserve"> Participant </w:t>
      </w:r>
      <w:proofErr w:type="gramStart"/>
      <w:r>
        <w:t>A</w:t>
      </w:r>
      <w:proofErr w:type="gramEnd"/>
      <w:r>
        <w:t xml:space="preserve"> (in center in shirt with stripe) reaches for the slingshot (line 1) as Participant B (right) pulls it back out of reach (line 2)</w:t>
      </w:r>
    </w:p>
    <w:p w:rsidR="003C2D1D" w:rsidRPr="003C2D1D" w:rsidRDefault="00744EE9" w:rsidP="003C2D1D">
      <w:pPr>
        <w:pStyle w:val="IsImage"/>
      </w:pPr>
      <w:r>
        <w:pict>
          <v:shape id="_x0000_i1033" type="#_x0000_t75" style="width:353.25pt;height:198pt">
            <v:imagedata r:id="rId18" o:title="CHSF2011_01_11S3_2717590_better_slingshot1"/>
          </v:shape>
        </w:pict>
      </w:r>
    </w:p>
    <w:p w:rsidR="00B74478" w:rsidRPr="008C089D" w:rsidRDefault="00B74478" w:rsidP="00B74478">
      <w:pPr>
        <w:pStyle w:val="lsTextNoIndent"/>
        <w:rPr>
          <w:rFonts w:cs="Linux Libertine O"/>
        </w:rPr>
      </w:pPr>
      <w:r w:rsidRPr="008C089D">
        <w:rPr>
          <w:rFonts w:cs="Linux Libertine O"/>
        </w:rPr>
        <w:t>When there is spoken material in a rejection, most often it can be classified as an 'account' or explanation for why B is unwilling or unable to comply (86% of reje</w:t>
      </w:r>
      <w:r w:rsidRPr="008C089D">
        <w:rPr>
          <w:rFonts w:cs="Linux Libertine O"/>
        </w:rPr>
        <w:t>c</w:t>
      </w:r>
      <w:r w:rsidRPr="008C089D">
        <w:rPr>
          <w:rFonts w:cs="Linux Libertine O"/>
        </w:rPr>
        <w:t xml:space="preserve">tions). Extract 24 is a good example rejection through an explanation. A, B and other friends are washing clothes together, but B is getting ready to leave while </w:t>
      </w:r>
      <w:proofErr w:type="gramStart"/>
      <w:r w:rsidRPr="008C089D">
        <w:rPr>
          <w:rFonts w:cs="Linux Libertine O"/>
        </w:rPr>
        <w:t>A</w:t>
      </w:r>
      <w:proofErr w:type="gramEnd"/>
      <w:r w:rsidRPr="008C089D">
        <w:rPr>
          <w:rFonts w:cs="Linux Libertine O"/>
        </w:rPr>
        <w:t xml:space="preserve"> still has more to wash. A asks B to accompany here by doing some more washing. However, B has no more clothes to wash, so she offers this state of affairs as an explanation for why s</w:t>
      </w:r>
      <w:r w:rsidR="003C2D1D">
        <w:rPr>
          <w:rFonts w:cs="Linux Libertine O"/>
        </w:rPr>
        <w:t xml:space="preserve">he cannot fulfill the request. </w:t>
      </w:r>
    </w:p>
    <w:p w:rsidR="00B74478" w:rsidRPr="008C089D" w:rsidRDefault="00B74478" w:rsidP="00B74478">
      <w:pPr>
        <w:pStyle w:val="IsExampleConvExtract"/>
      </w:pPr>
      <w:r w:rsidRPr="008C089D">
        <w:t>CHSF_2012_08_04S4_1193345</w:t>
      </w:r>
      <w:r>
        <w:br/>
      </w:r>
      <w:r w:rsidR="003C2D1D">
        <w:br/>
        <w:t xml:space="preserve">1 A   tsaaren manpipunaa manbije                           </w:t>
      </w:r>
      <w:r w:rsidRPr="008C089D">
        <w:t>M1</w:t>
      </w:r>
      <w:r>
        <w:br/>
      </w:r>
      <w:r w:rsidR="003C2D1D">
        <w:t xml:space="preserve">      </w:t>
      </w:r>
      <w:r w:rsidRPr="008C089D">
        <w:t xml:space="preserve">tsaa-ren </w:t>
      </w:r>
      <w:r w:rsidR="00745123">
        <w:t xml:space="preserve">  </w:t>
      </w:r>
      <w:r w:rsidRPr="008C089D">
        <w:t xml:space="preserve">man-pi-pu-nu-ya </w:t>
      </w:r>
      <w:r w:rsidR="00745123">
        <w:t xml:space="preserve">        </w:t>
      </w:r>
      <w:r w:rsidRPr="008C089D">
        <w:t>man-bije</w:t>
      </w:r>
      <w:r>
        <w:br/>
      </w:r>
      <w:r w:rsidR="003C2D1D">
        <w:t xml:space="preserve">      </w:t>
      </w:r>
      <w:r w:rsidRPr="008C089D">
        <w:t>SEM-PREC</w:t>
      </w:r>
      <w:r w:rsidR="00745123">
        <w:t>IS again-water-put-INF-FOC again</w:t>
      </w:r>
      <w:r w:rsidRPr="008C089D">
        <w:t>-time</w:t>
      </w:r>
      <w:r>
        <w:br/>
      </w:r>
      <w:r w:rsidR="003C2D1D">
        <w:t xml:space="preserve">      </w:t>
      </w:r>
      <w:r w:rsidRPr="008C089D">
        <w:t>so (you) will wash one more time</w:t>
      </w:r>
      <w:r>
        <w:br/>
      </w:r>
      <w:r w:rsidR="003C2D1D">
        <w:br/>
        <w:t xml:space="preserve">2 B   </w:t>
      </w:r>
      <w:r w:rsidRPr="008C089D">
        <w:t>naaketaa manpipunu</w:t>
      </w:r>
      <w:r w:rsidR="003C2D1D">
        <w:t xml:space="preserve">                                   </w:t>
      </w:r>
      <w:r w:rsidRPr="008C089D">
        <w:t xml:space="preserve">M2 </w:t>
      </w:r>
      <w:r>
        <w:br/>
      </w:r>
      <w:r w:rsidR="003C2D1D">
        <w:rPr>
          <w:lang w:val="en-US"/>
        </w:rPr>
        <w:t xml:space="preserve">      </w:t>
      </w:r>
      <w:proofErr w:type="spellStart"/>
      <w:r w:rsidRPr="00A715F6">
        <w:rPr>
          <w:lang w:val="en-US"/>
        </w:rPr>
        <w:t>naa-ke-tu-ya</w:t>
      </w:r>
      <w:proofErr w:type="spellEnd"/>
      <w:r w:rsidRPr="00A715F6">
        <w:rPr>
          <w:lang w:val="en-US"/>
        </w:rPr>
        <w:t xml:space="preserve"> man-pi-</w:t>
      </w:r>
      <w:proofErr w:type="spellStart"/>
      <w:r w:rsidRPr="00A715F6">
        <w:rPr>
          <w:lang w:val="en-US"/>
        </w:rPr>
        <w:t>pu</w:t>
      </w:r>
      <w:proofErr w:type="spellEnd"/>
      <w:r w:rsidRPr="00A715F6">
        <w:rPr>
          <w:lang w:val="en-US"/>
        </w:rPr>
        <w:t xml:space="preserve">-nu </w:t>
      </w:r>
      <w:proofErr w:type="spellStart"/>
      <w:r w:rsidRPr="00A715F6">
        <w:rPr>
          <w:lang w:val="en-US"/>
        </w:rPr>
        <w:t>nejtu-ya</w:t>
      </w:r>
      <w:proofErr w:type="spellEnd"/>
      <w:r w:rsidRPr="00A715F6">
        <w:rPr>
          <w:lang w:val="en-US"/>
        </w:rPr>
        <w:t xml:space="preserve"> de-</w:t>
      </w:r>
      <w:proofErr w:type="spellStart"/>
      <w:r w:rsidRPr="00A715F6">
        <w:rPr>
          <w:lang w:val="en-US"/>
        </w:rPr>
        <w:t>i</w:t>
      </w:r>
      <w:proofErr w:type="spellEnd"/>
      <w:r w:rsidRPr="00A715F6">
        <w:rPr>
          <w:lang w:val="en-US"/>
        </w:rPr>
        <w:t>-</w:t>
      </w:r>
      <w:proofErr w:type="spellStart"/>
      <w:r w:rsidRPr="00A715F6">
        <w:rPr>
          <w:lang w:val="en-US"/>
        </w:rPr>
        <w:t>ñu</w:t>
      </w:r>
      <w:proofErr w:type="spellEnd"/>
      <w:r w:rsidRPr="00A715F6">
        <w:rPr>
          <w:lang w:val="en-US"/>
        </w:rPr>
        <w:br/>
      </w:r>
      <w:r w:rsidR="003C2D1D">
        <w:t xml:space="preserve">      </w:t>
      </w:r>
      <w:r w:rsidRPr="008C089D">
        <w:t xml:space="preserve">how-do-SR-FOC again-water-put-INF </w:t>
      </w:r>
      <w:r w:rsidR="003C2D1D">
        <w:br/>
        <w:t xml:space="preserve">      </w:t>
      </w:r>
      <w:r w:rsidR="00745123">
        <w:t>how can (I) wash?</w:t>
      </w:r>
      <w:r w:rsidR="003C2D1D">
        <w:br/>
      </w:r>
      <w:r w:rsidR="003C2D1D">
        <w:br/>
        <w:t xml:space="preserve">3     </w:t>
      </w:r>
      <w:r w:rsidR="003C2D1D" w:rsidRPr="008C089D">
        <w:t>nejtaa yumaa deiñu</w:t>
      </w:r>
      <w:r w:rsidR="003C2D1D">
        <w:t xml:space="preserve">                              M2cont.</w:t>
      </w:r>
      <w:r w:rsidR="003C2D1D">
        <w:br/>
        <w:t xml:space="preserve">      </w:t>
      </w:r>
      <w:r w:rsidR="00745123">
        <w:t>netju-ya    yumaa de-i-</w:t>
      </w:r>
      <w:proofErr w:type="spellStart"/>
      <w:r w:rsidR="00745123" w:rsidRPr="00745123">
        <w:rPr>
          <w:lang w:val="en-US"/>
        </w:rPr>
        <w:t>ñu</w:t>
      </w:r>
      <w:proofErr w:type="spellEnd"/>
      <w:r w:rsidR="00745123">
        <w:br/>
        <w:t xml:space="preserve">      </w:t>
      </w:r>
      <w:r w:rsidR="003C2D1D" w:rsidRPr="008C089D">
        <w:t xml:space="preserve">because-FOC </w:t>
      </w:r>
      <w:r w:rsidR="00745123">
        <w:t xml:space="preserve">now   </w:t>
      </w:r>
      <w:r w:rsidR="003C2D1D" w:rsidRPr="008C089D">
        <w:t>CMPL-become-DR</w:t>
      </w:r>
      <w:r w:rsidR="003C2D1D">
        <w:br/>
        <w:t xml:space="preserve">      </w:t>
      </w:r>
      <w:r w:rsidRPr="008C089D">
        <w:t>since it is now finished</w:t>
      </w:r>
    </w:p>
    <w:p w:rsidR="003C2D1D" w:rsidRDefault="0059142C" w:rsidP="003C2D1D">
      <w:pPr>
        <w:pStyle w:val="IsImage"/>
      </w:pPr>
      <w:proofErr w:type="gramStart"/>
      <w:r>
        <w:lastRenderedPageBreak/>
        <w:t xml:space="preserve">Image </w:t>
      </w:r>
      <w:r w:rsidR="003C2D1D">
        <w:t>24a.</w:t>
      </w:r>
      <w:proofErr w:type="gramEnd"/>
      <w:r w:rsidR="003C2D1D">
        <w:t xml:space="preserve"> Participant A (center, foreground) asks Participant B (right) if she will continue to accompany her washing clothes (line 1). Participant B rejects (line 2) and offers an explanation (line 3). </w:t>
      </w:r>
    </w:p>
    <w:p w:rsidR="003C2D1D" w:rsidRDefault="00744EE9" w:rsidP="003C2D1D">
      <w:pPr>
        <w:pStyle w:val="IsImage"/>
      </w:pPr>
      <w:r>
        <w:pict>
          <v:shape id="_x0000_i1034" type="#_x0000_t75" style="width:353.25pt;height:198pt">
            <v:imagedata r:id="rId19" o:title="CHSF_2012_08_04S4_1193345_wash again"/>
          </v:shape>
        </w:pict>
      </w:r>
    </w:p>
    <w:p w:rsidR="00B74478" w:rsidRPr="008C089D" w:rsidRDefault="00B74478" w:rsidP="00B74478">
      <w:pPr>
        <w:pStyle w:val="lsTextNoIndent"/>
        <w:rPr>
          <w:rFonts w:cs="Linux Libertine O"/>
        </w:rPr>
      </w:pPr>
      <w:r w:rsidRPr="008C089D">
        <w:rPr>
          <w:rFonts w:cs="Linux Libertine O"/>
        </w:rPr>
        <w:t xml:space="preserve">The format that B chooses includes a main clause that accomplishes the rejection calling into question her ability to perform the target action ('how can I wash?'), as well as a clause providing an explanation, including the word </w:t>
      </w:r>
      <w:proofErr w:type="spellStart"/>
      <w:r w:rsidRPr="003C2D1D">
        <w:rPr>
          <w:rFonts w:cs="Linux Libertine O"/>
          <w:i/>
        </w:rPr>
        <w:t>nejtu</w:t>
      </w:r>
      <w:proofErr w:type="spellEnd"/>
      <w:r w:rsidRPr="008C089D">
        <w:rPr>
          <w:rFonts w:cs="Linux Libertine O"/>
        </w:rPr>
        <w:t xml:space="preserve"> which can be translated as 'because' or 'since' ('since it is now finished'). Requesters generally a</w:t>
      </w:r>
      <w:r w:rsidRPr="008C089D">
        <w:rPr>
          <w:rFonts w:cs="Linux Libertine O"/>
        </w:rPr>
        <w:t>c</w:t>
      </w:r>
      <w:r w:rsidRPr="008C089D">
        <w:rPr>
          <w:rFonts w:cs="Linux Libertine O"/>
        </w:rPr>
        <w:t xml:space="preserve">cepted such explanations amicably and did not insist, and such rejections do not seem particularly conflictive or strongly face-threatening. </w:t>
      </w:r>
      <w:r w:rsidR="0042236F">
        <w:rPr>
          <w:rFonts w:cs="Linux Libertine O"/>
        </w:rPr>
        <w:t>Here P</w:t>
      </w:r>
      <w:r w:rsidRPr="008C089D">
        <w:rPr>
          <w:rFonts w:cs="Linux Libertine O"/>
        </w:rPr>
        <w:t>articipant B is smiling as she rejects the r</w:t>
      </w:r>
      <w:r w:rsidR="003C2D1D">
        <w:rPr>
          <w:rFonts w:cs="Linux Libertine O"/>
        </w:rPr>
        <w:t>equest (on shore on the right).</w:t>
      </w:r>
      <w:r w:rsidRPr="008C089D">
        <w:rPr>
          <w:rFonts w:cs="Linux Libertine O"/>
        </w:rPr>
        <w:t xml:space="preserve"> It is possible that </w:t>
      </w:r>
      <w:r w:rsidR="003C2D1D">
        <w:rPr>
          <w:rFonts w:cs="Linux Libertine O"/>
        </w:rPr>
        <w:t xml:space="preserve">in </w:t>
      </w:r>
      <w:r w:rsidRPr="008C089D">
        <w:rPr>
          <w:rFonts w:cs="Linux Libertine O"/>
        </w:rPr>
        <w:t>a sample including higher-conting</w:t>
      </w:r>
      <w:r w:rsidR="003C2D1D">
        <w:rPr>
          <w:rFonts w:cs="Linux Libertine O"/>
        </w:rPr>
        <w:t>ency recruitments the interactions would be more delicate</w:t>
      </w:r>
      <w:r w:rsidRPr="008C089D">
        <w:rPr>
          <w:rFonts w:cs="Linux Libertine O"/>
        </w:rPr>
        <w:t xml:space="preserve"> and include more management of potential disaffiliation, but these types of </w:t>
      </w:r>
      <w:r w:rsidR="003C2D1D">
        <w:rPr>
          <w:rFonts w:cs="Linux Libertine O"/>
        </w:rPr>
        <w:t xml:space="preserve">rejections to </w:t>
      </w:r>
      <w:r w:rsidRPr="008C089D">
        <w:rPr>
          <w:rFonts w:cs="Linux Libertine O"/>
        </w:rPr>
        <w:t>mundane requests generally go off smoothly</w:t>
      </w:r>
      <w:r w:rsidR="003C2D1D">
        <w:rPr>
          <w:rFonts w:cs="Linux Libertine O"/>
        </w:rPr>
        <w:t xml:space="preserve"> in the </w:t>
      </w:r>
      <w:proofErr w:type="spellStart"/>
      <w:r w:rsidR="003C2D1D">
        <w:rPr>
          <w:rFonts w:cs="Linux Libertine O"/>
        </w:rPr>
        <w:t>Cha’palaa</w:t>
      </w:r>
      <w:proofErr w:type="spellEnd"/>
      <w:r w:rsidR="003C2D1D">
        <w:rPr>
          <w:rFonts w:cs="Linux Libertine O"/>
        </w:rPr>
        <w:t xml:space="preserve"> sample</w:t>
      </w:r>
      <w:r w:rsidRPr="008C089D">
        <w:rPr>
          <w:rFonts w:cs="Linux Libertine O"/>
        </w:rPr>
        <w:t xml:space="preserve">. </w:t>
      </w:r>
    </w:p>
    <w:p w:rsidR="00B74478" w:rsidRPr="008C089D" w:rsidRDefault="00B74478" w:rsidP="003C2D1D">
      <w:pPr>
        <w:pStyle w:val="lsTextIndent"/>
        <w:rPr>
          <w:rFonts w:cs="Linux Libertine O"/>
        </w:rPr>
      </w:pPr>
      <w:r w:rsidRPr="008C089D">
        <w:rPr>
          <w:rFonts w:cs="Linux Libertine O"/>
        </w:rPr>
        <w:t>One final point about rejection formats is that there are relevant connections b</w:t>
      </w:r>
      <w:r w:rsidRPr="008C089D">
        <w:rPr>
          <w:rFonts w:cs="Linux Libertine O"/>
        </w:rPr>
        <w:t>e</w:t>
      </w:r>
      <w:r w:rsidRPr="008C089D">
        <w:rPr>
          <w:rFonts w:cs="Linux Libertine O"/>
        </w:rPr>
        <w:t>tween the formats seen in the recruitment M1 and the formats seen in the response in M2. Particular first pair parts make relevant the provision of 'type-conforming' r</w:t>
      </w:r>
      <w:r w:rsidRPr="008C089D">
        <w:rPr>
          <w:rFonts w:cs="Linux Libertine O"/>
        </w:rPr>
        <w:t>e</w:t>
      </w:r>
      <w:r w:rsidRPr="008C089D">
        <w:rPr>
          <w:rFonts w:cs="Linux Libertine O"/>
        </w:rPr>
        <w:t>sponses (Raymond 2003). For example, the recruitment in Ex</w:t>
      </w:r>
      <w:r w:rsidR="003C2D1D">
        <w:rPr>
          <w:rFonts w:cs="Linux Libertine O"/>
        </w:rPr>
        <w:t>tract 25 is in the format of an</w:t>
      </w:r>
      <w:r w:rsidRPr="008C089D">
        <w:rPr>
          <w:rFonts w:cs="Linux Libertine O"/>
        </w:rPr>
        <w:t xml:space="preserve"> interrogative clause inquiring about the existence of a target object, which is a common format for requesting objects that are not v</w:t>
      </w:r>
      <w:r w:rsidR="003C2D1D">
        <w:rPr>
          <w:rFonts w:cs="Linux Libertine O"/>
        </w:rPr>
        <w:t>isible as discussed in section 3</w:t>
      </w:r>
      <w:r w:rsidRPr="008C089D">
        <w:rPr>
          <w:rFonts w:cs="Linux Libertine O"/>
        </w:rPr>
        <w:t>.3.</w:t>
      </w:r>
      <w:r w:rsidR="003C2D1D">
        <w:rPr>
          <w:rFonts w:cs="Linux Libertine O"/>
        </w:rPr>
        <w:t>3</w:t>
      </w:r>
      <w:r w:rsidRPr="008C089D">
        <w:rPr>
          <w:rFonts w:cs="Linux Libertine O"/>
        </w:rPr>
        <w:t xml:space="preserve"> The response in line 2 both answers the question with the appropriate format and at the same time accomplishes rejection by appealing to an explanation citing </w:t>
      </w:r>
      <w:r w:rsidR="003C2D1D">
        <w:rPr>
          <w:rFonts w:cs="Linux Libertine O"/>
        </w:rPr>
        <w:t xml:space="preserve">the lack of the target object. </w:t>
      </w:r>
    </w:p>
    <w:p w:rsidR="00B74478" w:rsidRPr="008C089D" w:rsidRDefault="00B74478" w:rsidP="00B74478">
      <w:pPr>
        <w:pStyle w:val="IsExampleConvExtract"/>
      </w:pPr>
      <w:r w:rsidRPr="008C089D">
        <w:lastRenderedPageBreak/>
        <w:t>Extract 25. CHSF2011_01_11S2_249991</w:t>
      </w:r>
      <w:r w:rsidR="003C2D1D">
        <w:br/>
      </w:r>
      <w:r>
        <w:br/>
      </w:r>
      <w:r w:rsidR="003C2D1D">
        <w:t xml:space="preserve">1 A   lemu tsutyuu, lemu deii                              </w:t>
      </w:r>
      <w:r w:rsidRPr="008C089D">
        <w:t>M1</w:t>
      </w:r>
      <w:r>
        <w:br/>
      </w:r>
      <w:r w:rsidR="003C2D1D">
        <w:rPr>
          <w:lang w:val="en-US"/>
        </w:rPr>
        <w:t xml:space="preserve">      </w:t>
      </w:r>
      <w:proofErr w:type="spellStart"/>
      <w:r w:rsidRPr="00A715F6">
        <w:rPr>
          <w:lang w:val="en-US"/>
        </w:rPr>
        <w:t>lemu</w:t>
      </w:r>
      <w:proofErr w:type="spellEnd"/>
      <w:r w:rsidRPr="00A715F6">
        <w:rPr>
          <w:lang w:val="en-US"/>
        </w:rPr>
        <w:t xml:space="preserve"> </w:t>
      </w:r>
      <w:proofErr w:type="spellStart"/>
      <w:r w:rsidRPr="00A715F6">
        <w:rPr>
          <w:lang w:val="en-US"/>
        </w:rPr>
        <w:t>tsu</w:t>
      </w:r>
      <w:proofErr w:type="spellEnd"/>
      <w:r w:rsidRPr="00A715F6">
        <w:rPr>
          <w:lang w:val="en-US"/>
        </w:rPr>
        <w:t>-</w:t>
      </w:r>
      <w:proofErr w:type="spellStart"/>
      <w:r w:rsidRPr="00A715F6">
        <w:rPr>
          <w:lang w:val="en-US"/>
        </w:rPr>
        <w:t>tyu</w:t>
      </w:r>
      <w:proofErr w:type="spellEnd"/>
      <w:r w:rsidRPr="00A715F6">
        <w:rPr>
          <w:lang w:val="en-US"/>
        </w:rPr>
        <w:t xml:space="preserve">-u </w:t>
      </w:r>
      <w:proofErr w:type="spellStart"/>
      <w:r w:rsidR="00745123">
        <w:rPr>
          <w:lang w:val="en-US"/>
        </w:rPr>
        <w:t>lemu</w:t>
      </w:r>
      <w:proofErr w:type="spellEnd"/>
      <w:r w:rsidR="00745123">
        <w:rPr>
          <w:lang w:val="en-US"/>
        </w:rPr>
        <w:t xml:space="preserve"> </w:t>
      </w:r>
      <w:r w:rsidRPr="00A715F6">
        <w:rPr>
          <w:lang w:val="en-US"/>
        </w:rPr>
        <w:t>de-</w:t>
      </w:r>
      <w:proofErr w:type="spellStart"/>
      <w:r w:rsidRPr="00A715F6">
        <w:rPr>
          <w:lang w:val="en-US"/>
        </w:rPr>
        <w:t>i</w:t>
      </w:r>
      <w:proofErr w:type="spellEnd"/>
      <w:r w:rsidRPr="00A715F6">
        <w:rPr>
          <w:lang w:val="en-US"/>
        </w:rPr>
        <w:t>-</w:t>
      </w:r>
      <w:proofErr w:type="spellStart"/>
      <w:r w:rsidRPr="00A715F6">
        <w:rPr>
          <w:lang w:val="en-US"/>
        </w:rPr>
        <w:t>i</w:t>
      </w:r>
      <w:proofErr w:type="spellEnd"/>
      <w:r w:rsidRPr="00A715F6">
        <w:rPr>
          <w:lang w:val="en-US"/>
        </w:rPr>
        <w:br/>
      </w:r>
      <w:r w:rsidR="003C2D1D">
        <w:t xml:space="preserve">      </w:t>
      </w:r>
      <w:r w:rsidRPr="008C089D">
        <w:t xml:space="preserve">lime lie-NEG-Q </w:t>
      </w:r>
      <w:r w:rsidR="00745123">
        <w:t xml:space="preserve">lime </w:t>
      </w:r>
      <w:r w:rsidRPr="008C089D">
        <w:t>CMPL-become-Q</w:t>
      </w:r>
      <w:r>
        <w:br/>
      </w:r>
      <w:r w:rsidR="003C2D1D">
        <w:t xml:space="preserve">      </w:t>
      </w:r>
      <w:r w:rsidRPr="008C089D">
        <w:t>there no limes,</w:t>
      </w:r>
      <w:r w:rsidR="003C2D1D">
        <w:t xml:space="preserve"> are the limes up? ((turns </w:t>
      </w:r>
      <w:r w:rsidRPr="008C089D">
        <w:t>towards B))</w:t>
      </w:r>
      <w:r>
        <w:br/>
      </w:r>
      <w:r w:rsidR="003C2D1D">
        <w:br/>
        <w:t xml:space="preserve">2 B   lemu jutyu kaa ruku                                  </w:t>
      </w:r>
      <w:r w:rsidRPr="008C089D">
        <w:t xml:space="preserve">M2 </w:t>
      </w:r>
      <w:r>
        <w:br/>
      </w:r>
      <w:r w:rsidR="003C2D1D">
        <w:t xml:space="preserve">      </w:t>
      </w:r>
      <w:r w:rsidRPr="008C089D">
        <w:t>lemu ju-tyu kaa-ruku</w:t>
      </w:r>
      <w:r>
        <w:br/>
      </w:r>
      <w:r w:rsidR="003C2D1D">
        <w:t xml:space="preserve">      </w:t>
      </w:r>
      <w:r w:rsidRPr="008C089D">
        <w:t>lime be-NEG DIM-man</w:t>
      </w:r>
      <w:r>
        <w:br/>
      </w:r>
      <w:r w:rsidR="003C2D1D">
        <w:t xml:space="preserve">      </w:t>
      </w:r>
      <w:r w:rsidRPr="008C089D">
        <w:t xml:space="preserve">there are no limes little husband </w:t>
      </w:r>
      <w:r w:rsidR="003C2D1D">
        <w:br/>
        <w:t xml:space="preserve">      </w:t>
      </w:r>
      <w:r w:rsidRPr="008C089D">
        <w:t>((reaching into basket))</w:t>
      </w:r>
    </w:p>
    <w:p w:rsidR="00B74478" w:rsidRPr="008C089D" w:rsidRDefault="00B74478" w:rsidP="00B74478">
      <w:pPr>
        <w:pStyle w:val="lsTextNoIndent"/>
        <w:rPr>
          <w:rFonts w:cs="Linux Libertine O"/>
        </w:rPr>
      </w:pPr>
      <w:r w:rsidRPr="008C089D">
        <w:rPr>
          <w:rFonts w:cs="Linux Libertine O"/>
        </w:rPr>
        <w:t xml:space="preserve">Since B has done due </w:t>
      </w:r>
      <w:r w:rsidR="003C2D1D" w:rsidRPr="008C089D">
        <w:rPr>
          <w:rFonts w:cs="Linux Libertine O"/>
        </w:rPr>
        <w:t>diligence</w:t>
      </w:r>
      <w:r w:rsidRPr="008C089D">
        <w:rPr>
          <w:rFonts w:cs="Linux Libertine O"/>
        </w:rPr>
        <w:t xml:space="preserve"> here by checking the basket to see if there are any limes, she does not end</w:t>
      </w:r>
      <w:r w:rsidR="003C2D1D">
        <w:rPr>
          <w:rFonts w:cs="Linux Libertine O"/>
        </w:rPr>
        <w:t xml:space="preserve"> up being held accountable for n</w:t>
      </w:r>
      <w:r w:rsidRPr="008C089D">
        <w:rPr>
          <w:rFonts w:cs="Linux Libertine O"/>
        </w:rPr>
        <w:t>on-compliance with the r</w:t>
      </w:r>
      <w:r w:rsidRPr="008C089D">
        <w:rPr>
          <w:rFonts w:cs="Linux Libertine O"/>
        </w:rPr>
        <w:t>e</w:t>
      </w:r>
      <w:r w:rsidRPr="008C089D">
        <w:rPr>
          <w:rFonts w:cs="Linux Libertine O"/>
        </w:rPr>
        <w:t>cruitment. The fact that in most sequences with rejections speakers are able to mai</w:t>
      </w:r>
      <w:r w:rsidRPr="008C089D">
        <w:rPr>
          <w:rFonts w:cs="Linux Libertine O"/>
        </w:rPr>
        <w:t>n</w:t>
      </w:r>
      <w:r w:rsidRPr="008C089D">
        <w:rPr>
          <w:rFonts w:cs="Linux Libertine O"/>
        </w:rPr>
        <w:t xml:space="preserve">tain their </w:t>
      </w:r>
      <w:proofErr w:type="spellStart"/>
      <w:r w:rsidRPr="008C089D">
        <w:rPr>
          <w:rFonts w:cs="Linux Libertine O"/>
        </w:rPr>
        <w:t>affiliative</w:t>
      </w:r>
      <w:proofErr w:type="spellEnd"/>
      <w:r w:rsidRPr="008C089D">
        <w:rPr>
          <w:rFonts w:cs="Linux Libertine O"/>
        </w:rPr>
        <w:t xml:space="preserve"> stance suggests that they may be avoiding the most fraught e</w:t>
      </w:r>
      <w:r w:rsidRPr="008C089D">
        <w:rPr>
          <w:rFonts w:cs="Linux Libertine O"/>
        </w:rPr>
        <w:t>x</w:t>
      </w:r>
      <w:r w:rsidRPr="008C089D">
        <w:rPr>
          <w:rFonts w:cs="Linux Libertine O"/>
        </w:rPr>
        <w:t>cha</w:t>
      </w:r>
      <w:r w:rsidR="0042236F">
        <w:rPr>
          <w:rFonts w:cs="Linux Libertine O"/>
        </w:rPr>
        <w:t>nges altogether when possible</w:t>
      </w:r>
      <w:r w:rsidRPr="008C089D">
        <w:rPr>
          <w:rFonts w:cs="Linux Libertine O"/>
        </w:rPr>
        <w:t>. In general, the high fulfilment rate and low reje</w:t>
      </w:r>
      <w:r w:rsidRPr="008C089D">
        <w:rPr>
          <w:rFonts w:cs="Linux Libertine O"/>
        </w:rPr>
        <w:t>c</w:t>
      </w:r>
      <w:r w:rsidRPr="008C089D">
        <w:rPr>
          <w:rFonts w:cs="Linux Libertine O"/>
        </w:rPr>
        <w:t>tion rate indicate an orientation to affiliation in such sequ</w:t>
      </w:r>
      <w:r w:rsidR="00793196">
        <w:rPr>
          <w:rFonts w:cs="Linux Libertine O"/>
        </w:rPr>
        <w:t xml:space="preserve">ences in </w:t>
      </w:r>
      <w:proofErr w:type="spellStart"/>
      <w:r w:rsidR="00793196">
        <w:rPr>
          <w:rFonts w:cs="Linux Libertine O"/>
        </w:rPr>
        <w:t>Cha'palaa</w:t>
      </w:r>
      <w:proofErr w:type="spellEnd"/>
      <w:r w:rsidR="00793196">
        <w:rPr>
          <w:rFonts w:cs="Linux Libertine O"/>
        </w:rPr>
        <w:t xml:space="preserve"> intera</w:t>
      </w:r>
      <w:r w:rsidR="00793196">
        <w:rPr>
          <w:rFonts w:cs="Linux Libertine O"/>
        </w:rPr>
        <w:t>c</w:t>
      </w:r>
      <w:r w:rsidR="00793196">
        <w:rPr>
          <w:rFonts w:cs="Linux Libertine O"/>
        </w:rPr>
        <w:t xml:space="preserve">tion in two senses: first, people tend to fulfil recruitments, and second, people may be avoiding recruitments altogether in cases that are likely to be rejected (see Section 5 on social asymmetry). </w:t>
      </w:r>
    </w:p>
    <w:p w:rsidR="00B74478" w:rsidRPr="008C089D" w:rsidRDefault="00B74478" w:rsidP="00B74478">
      <w:pPr>
        <w:pStyle w:val="lsHeading2"/>
        <w:rPr>
          <w:rFonts w:cs="Linux Libertine O"/>
        </w:rPr>
      </w:pPr>
      <w:r w:rsidRPr="008C089D">
        <w:rPr>
          <w:rFonts w:cs="Linux Libertine O"/>
        </w:rPr>
        <w:t xml:space="preserve">Acknowledgements </w:t>
      </w:r>
    </w:p>
    <w:p w:rsidR="003C2D1D" w:rsidRDefault="00B74478" w:rsidP="00B74478">
      <w:pPr>
        <w:pStyle w:val="lsTextNoIndent"/>
        <w:rPr>
          <w:rFonts w:cs="Linux Libertine O"/>
        </w:rPr>
      </w:pPr>
      <w:r w:rsidRPr="008C089D">
        <w:rPr>
          <w:rFonts w:cs="Linux Libertine O"/>
        </w:rPr>
        <w:t>After M1</w:t>
      </w:r>
      <w:r w:rsidR="0042236F">
        <w:rPr>
          <w:rFonts w:cs="Linux Libertine O"/>
        </w:rPr>
        <w:t xml:space="preserve"> </w:t>
      </w:r>
      <w:r w:rsidRPr="008C089D">
        <w:rPr>
          <w:rFonts w:cs="Linux Libertine O"/>
        </w:rPr>
        <w:t>and M2, recruitment sequences may optionally include a move in third pos</w:t>
      </w:r>
      <w:r w:rsidRPr="008C089D">
        <w:rPr>
          <w:rFonts w:cs="Linux Libertine O"/>
        </w:rPr>
        <w:t>i</w:t>
      </w:r>
      <w:r w:rsidRPr="008C089D">
        <w:rPr>
          <w:rFonts w:cs="Linux Libertine O"/>
        </w:rPr>
        <w:t>tion by A that acknowledges the fulfillment of the recruitment. While in principle speakers of any language can make a positive assessment in this position, in some languages, there are conventionalized resources that function as this type of s</w:t>
      </w:r>
      <w:r w:rsidRPr="008C089D">
        <w:rPr>
          <w:rFonts w:cs="Linux Libertine O"/>
        </w:rPr>
        <w:t>e</w:t>
      </w:r>
      <w:r w:rsidRPr="008C089D">
        <w:rPr>
          <w:rFonts w:cs="Linux Libertine O"/>
        </w:rPr>
        <w:t xml:space="preserve">quence-closing third, like the English 'thank you'. </w:t>
      </w:r>
      <w:proofErr w:type="spellStart"/>
      <w:r w:rsidRPr="008C089D">
        <w:rPr>
          <w:rFonts w:cs="Linux Libertine O"/>
        </w:rPr>
        <w:t>Cha'palaa</w:t>
      </w:r>
      <w:proofErr w:type="spellEnd"/>
      <w:r w:rsidRPr="008C089D">
        <w:rPr>
          <w:rFonts w:cs="Linux Libertine O"/>
        </w:rPr>
        <w:t xml:space="preserve"> speakers are familiar with such linguistic resources through contact with Spanish, that has the format 'gracias', but when asked if there is a </w:t>
      </w:r>
      <w:proofErr w:type="spellStart"/>
      <w:r w:rsidRPr="008C089D">
        <w:rPr>
          <w:rFonts w:cs="Linux Libertine O"/>
        </w:rPr>
        <w:t>Cha'palaa</w:t>
      </w:r>
      <w:proofErr w:type="spellEnd"/>
      <w:r w:rsidRPr="008C089D">
        <w:rPr>
          <w:rFonts w:cs="Linux Libertine O"/>
        </w:rPr>
        <w:t xml:space="preserve"> equivalent, they end up puzzled and unable to </w:t>
      </w:r>
      <w:r w:rsidR="005030D0">
        <w:rPr>
          <w:rFonts w:cs="Linux Libertine O"/>
        </w:rPr>
        <w:t>think of anything. This illustrates how</w:t>
      </w:r>
      <w:r w:rsidRPr="008C089D">
        <w:rPr>
          <w:rFonts w:cs="Linux Libertine O"/>
        </w:rPr>
        <w:t xml:space="preserve"> practices like saying 'thank you' can be highly variable across cultures, and </w:t>
      </w:r>
      <w:r w:rsidR="005030D0">
        <w:rPr>
          <w:rFonts w:cs="Linux Libertine O"/>
        </w:rPr>
        <w:t xml:space="preserve">perhaps </w:t>
      </w:r>
      <w:r w:rsidRPr="008C089D">
        <w:rPr>
          <w:rFonts w:cs="Linux Libertine O"/>
        </w:rPr>
        <w:t>in some cultures largely irrelevant</w:t>
      </w:r>
      <w:r w:rsidR="005030D0">
        <w:rPr>
          <w:rFonts w:cs="Linux Libertine O"/>
        </w:rPr>
        <w:t xml:space="preserve"> </w:t>
      </w:r>
      <w:r w:rsidR="005030D0" w:rsidRPr="005030D0">
        <w:rPr>
          <w:rFonts w:cs="Linux Libertine O"/>
          <w:highlight w:val="yellow"/>
        </w:rPr>
        <w:t>(CITE lit on thanking</w:t>
      </w:r>
      <w:r w:rsidR="005030D0">
        <w:rPr>
          <w:rFonts w:cs="Linux Libertine O"/>
        </w:rPr>
        <w:t>)</w:t>
      </w:r>
      <w:r w:rsidRPr="008C089D">
        <w:rPr>
          <w:rFonts w:cs="Linux Libertine O"/>
        </w:rPr>
        <w:t xml:space="preserve">. </w:t>
      </w:r>
    </w:p>
    <w:p w:rsidR="003C2D1D" w:rsidRDefault="005030D0" w:rsidP="003C2D1D">
      <w:pPr>
        <w:pStyle w:val="lsTextIndent"/>
        <w:rPr>
          <w:rFonts w:cs="Linux Libertine O"/>
        </w:rPr>
      </w:pPr>
      <w:r>
        <w:t xml:space="preserve">In </w:t>
      </w:r>
      <w:proofErr w:type="spellStart"/>
      <w:r>
        <w:t>Cha’palaa</w:t>
      </w:r>
      <w:proofErr w:type="spellEnd"/>
      <w:r w:rsidR="00B74478" w:rsidRPr="008C089D">
        <w:t xml:space="preserve"> recruitmen</w:t>
      </w:r>
      <w:r>
        <w:t>t sequences,</w:t>
      </w:r>
      <w:r w:rsidR="00B74478" w:rsidRPr="008C089D">
        <w:t xml:space="preserve"> speakers tend to either close the sequence or continue some other conversational trajectory after M2, where in other languages third-position acknowledgment practices are sometimes observed. </w:t>
      </w:r>
      <w:r>
        <w:rPr>
          <w:rFonts w:cs="Linux Libertine O"/>
        </w:rPr>
        <w:t>The video corpus was collected in highly</w:t>
      </w:r>
      <w:r w:rsidR="00B74478" w:rsidRPr="008C089D">
        <w:rPr>
          <w:rFonts w:cs="Linux Libertine O"/>
        </w:rPr>
        <w:t xml:space="preserve"> informal con</w:t>
      </w:r>
      <w:r>
        <w:rPr>
          <w:rFonts w:cs="Linux Libertine O"/>
        </w:rPr>
        <w:t>texts, so</w:t>
      </w:r>
      <w:r w:rsidR="00B74478" w:rsidRPr="008C089D">
        <w:rPr>
          <w:rFonts w:cs="Linux Libertine O"/>
        </w:rPr>
        <w:t xml:space="preserve"> acknowledg</w:t>
      </w:r>
      <w:r>
        <w:rPr>
          <w:rFonts w:cs="Linux Libertine O"/>
        </w:rPr>
        <w:t>ments might be expected to</w:t>
      </w:r>
      <w:r w:rsidR="00B74478" w:rsidRPr="008C089D">
        <w:rPr>
          <w:rFonts w:cs="Linux Libertine O"/>
        </w:rPr>
        <w:t xml:space="preserve"> be infre</w:t>
      </w:r>
      <w:r>
        <w:rPr>
          <w:rFonts w:cs="Linux Libertine O"/>
        </w:rPr>
        <w:t>quent for</w:t>
      </w:r>
      <w:r w:rsidR="00B74478" w:rsidRPr="008C089D">
        <w:rPr>
          <w:rFonts w:cs="Linux Libertine O"/>
        </w:rPr>
        <w:t xml:space="preserve"> mundane requests among speakers who are highly familiar to each other. However, even in these contexts all speakers of all of the other languages showed some evidence of orientation to this kind of 'face work' (Goffman 1955, Brown and Levinson 1987), while speakers of </w:t>
      </w:r>
      <w:proofErr w:type="spellStart"/>
      <w:r w:rsidR="00B74478" w:rsidRPr="008C089D">
        <w:rPr>
          <w:rFonts w:cs="Linux Libertine O"/>
        </w:rPr>
        <w:t>Cha'palaa</w:t>
      </w:r>
      <w:proofErr w:type="spellEnd"/>
      <w:r w:rsidR="00B74478" w:rsidRPr="008C089D">
        <w:rPr>
          <w:rFonts w:cs="Linux Libertine O"/>
        </w:rPr>
        <w:t xml:space="preserve"> did not. </w:t>
      </w:r>
      <w:r w:rsidR="003C2D1D">
        <w:rPr>
          <w:rFonts w:cs="Linux Libertine O"/>
        </w:rPr>
        <w:t xml:space="preserve">Along with its preference for </w:t>
      </w:r>
      <w:r w:rsidR="003C2D1D">
        <w:rPr>
          <w:rFonts w:cs="Linux Libertine O"/>
        </w:rPr>
        <w:lastRenderedPageBreak/>
        <w:t xml:space="preserve">direct imperative formats over less direct interrogative and declarative forms, this suggests that some of the typical practices associated with politeness in English and many other languages are quite different among speakers of </w:t>
      </w:r>
      <w:proofErr w:type="spellStart"/>
      <w:r w:rsidR="003C2D1D">
        <w:rPr>
          <w:rFonts w:cs="Linux Libertine O"/>
        </w:rPr>
        <w:t>Cha’palaa</w:t>
      </w:r>
      <w:proofErr w:type="spellEnd"/>
      <w:r w:rsidR="003C2D1D">
        <w:rPr>
          <w:rFonts w:cs="Linux Libertine O"/>
        </w:rPr>
        <w:t xml:space="preserve">. </w:t>
      </w:r>
    </w:p>
    <w:p w:rsidR="00B74478" w:rsidRPr="008C089D" w:rsidRDefault="00B74478" w:rsidP="00B74478">
      <w:pPr>
        <w:pStyle w:val="lsHeading1"/>
        <w:rPr>
          <w:rFonts w:cs="Linux Libertine O"/>
        </w:rPr>
      </w:pPr>
      <w:r w:rsidRPr="008C089D">
        <w:rPr>
          <w:rFonts w:cs="Linux Libertine O"/>
        </w:rPr>
        <w:t xml:space="preserve">Social asymmetries  </w:t>
      </w:r>
    </w:p>
    <w:p w:rsidR="00B74478" w:rsidRPr="008C089D" w:rsidRDefault="00B74478" w:rsidP="00B74478">
      <w:pPr>
        <w:pStyle w:val="lsTextNoIndent"/>
        <w:rPr>
          <w:rFonts w:cs="Linux Libertine O"/>
        </w:rPr>
      </w:pPr>
      <w:proofErr w:type="gramStart"/>
      <w:r w:rsidRPr="008C089D">
        <w:rPr>
          <w:rFonts w:cs="Linux Libertine O"/>
        </w:rPr>
        <w:t xml:space="preserve">Differences in social status among </w:t>
      </w:r>
      <w:proofErr w:type="spellStart"/>
      <w:r w:rsidRPr="008C089D">
        <w:rPr>
          <w:rFonts w:cs="Linux Libertine O"/>
        </w:rPr>
        <w:t>interactants</w:t>
      </w:r>
      <w:proofErr w:type="spellEnd"/>
      <w:r w:rsidRPr="008C089D">
        <w:rPr>
          <w:rFonts w:cs="Linux Libertine O"/>
        </w:rPr>
        <w:t xml:space="preserve"> is</w:t>
      </w:r>
      <w:proofErr w:type="gramEnd"/>
      <w:r w:rsidRPr="008C089D">
        <w:rPr>
          <w:rFonts w:cs="Linux Libertine O"/>
        </w:rPr>
        <w:t xml:space="preserve"> highly significant for how recrui</w:t>
      </w:r>
      <w:r w:rsidRPr="008C089D">
        <w:rPr>
          <w:rFonts w:cs="Linux Libertine O"/>
        </w:rPr>
        <w:t>t</w:t>
      </w:r>
      <w:r w:rsidRPr="008C089D">
        <w:rPr>
          <w:rFonts w:cs="Linux Libertine O"/>
        </w:rPr>
        <w:t xml:space="preserve">ment sequences play out, but these are more difficult to characterize analytically than, for example, the </w:t>
      </w:r>
      <w:proofErr w:type="spellStart"/>
      <w:r w:rsidRPr="008C089D">
        <w:rPr>
          <w:rFonts w:cs="Linux Libertine O"/>
        </w:rPr>
        <w:t>morphosyntactic</w:t>
      </w:r>
      <w:proofErr w:type="spellEnd"/>
      <w:r w:rsidRPr="008C089D">
        <w:rPr>
          <w:rFonts w:cs="Linux Libertine O"/>
        </w:rPr>
        <w:t xml:space="preserve"> format</w:t>
      </w:r>
      <w:r w:rsidR="005030D0">
        <w:rPr>
          <w:rFonts w:cs="Linux Libertine O"/>
        </w:rPr>
        <w:t>s</w:t>
      </w:r>
      <w:r w:rsidRPr="008C089D">
        <w:rPr>
          <w:rFonts w:cs="Linux Libertine O"/>
        </w:rPr>
        <w:t xml:space="preserve"> seen in those sequences. The most reliable method for assessing how social asymmetry may be relevant for a given society in the mundane, everyday contexts considered in this study is long-term ethnographic o</w:t>
      </w:r>
      <w:r w:rsidRPr="008C089D">
        <w:rPr>
          <w:rFonts w:cs="Linux Libertine O"/>
        </w:rPr>
        <w:t>b</w:t>
      </w:r>
      <w:r w:rsidRPr="008C089D">
        <w:rPr>
          <w:rFonts w:cs="Linux Libertine O"/>
        </w:rPr>
        <w:t xml:space="preserve">servation and participation in the community. Based on my experience in </w:t>
      </w:r>
      <w:proofErr w:type="spellStart"/>
      <w:r w:rsidRPr="008C089D">
        <w:rPr>
          <w:rFonts w:cs="Linux Libertine O"/>
        </w:rPr>
        <w:t>Chachi</w:t>
      </w:r>
      <w:proofErr w:type="spellEnd"/>
      <w:r w:rsidRPr="008C089D">
        <w:rPr>
          <w:rFonts w:cs="Linux Libertine O"/>
        </w:rPr>
        <w:t xml:space="preserve"> communities over a period of about 8 years, including one full year spending two weeks per month in the field (2008-9), I can say that the most relevant types of social asymmetries that I observed are based on a combination of age, gend</w:t>
      </w:r>
      <w:r w:rsidR="0042236F">
        <w:rPr>
          <w:rFonts w:cs="Linux Libertine O"/>
        </w:rPr>
        <w:t>er, and kinship relations. Grounded</w:t>
      </w:r>
      <w:r w:rsidRPr="008C089D">
        <w:rPr>
          <w:rFonts w:cs="Linux Libertine O"/>
        </w:rPr>
        <w:t xml:space="preserve"> on</w:t>
      </w:r>
      <w:r w:rsidR="005030D0">
        <w:rPr>
          <w:rFonts w:cs="Linux Libertine O"/>
        </w:rPr>
        <w:t xml:space="preserve"> this information,</w:t>
      </w:r>
      <w:r w:rsidRPr="008C089D">
        <w:rPr>
          <w:rFonts w:cs="Linux Libertine O"/>
        </w:rPr>
        <w:t xml:space="preserve"> each dyad was classified as symmetrical or asymmetrical. </w:t>
      </w:r>
    </w:p>
    <w:p w:rsidR="005030D0" w:rsidRPr="00F43435" w:rsidRDefault="00B74478" w:rsidP="00F43435">
      <w:pPr>
        <w:pStyle w:val="lsTextIndent"/>
        <w:rPr>
          <w:rFonts w:cs="Linux Libertine O"/>
        </w:rPr>
      </w:pPr>
      <w:r w:rsidRPr="008C089D">
        <w:rPr>
          <w:rFonts w:cs="Linux Libertine O"/>
        </w:rPr>
        <w:t xml:space="preserve">The </w:t>
      </w:r>
      <w:proofErr w:type="spellStart"/>
      <w:r w:rsidRPr="008C089D">
        <w:rPr>
          <w:rFonts w:cs="Linux Libertine O"/>
        </w:rPr>
        <w:t>Chachi</w:t>
      </w:r>
      <w:proofErr w:type="spellEnd"/>
      <w:r w:rsidRPr="008C089D">
        <w:rPr>
          <w:rFonts w:cs="Linux Libertine O"/>
        </w:rPr>
        <w:t xml:space="preserve"> people have a system of traditional law that governs questions of m</w:t>
      </w:r>
      <w:r w:rsidRPr="008C089D">
        <w:rPr>
          <w:rFonts w:cs="Linux Libertine O"/>
        </w:rPr>
        <w:t>o</w:t>
      </w:r>
      <w:r w:rsidRPr="008C089D">
        <w:rPr>
          <w:rFonts w:cs="Linux Libertine O"/>
        </w:rPr>
        <w:t>rality, based around strong gender roles and normative family structure, and punis</w:t>
      </w:r>
      <w:r w:rsidRPr="008C089D">
        <w:rPr>
          <w:rFonts w:cs="Linux Libertine O"/>
        </w:rPr>
        <w:t>h</w:t>
      </w:r>
      <w:r w:rsidRPr="008C089D">
        <w:rPr>
          <w:rFonts w:cs="Linux Libertine O"/>
        </w:rPr>
        <w:t xml:space="preserve">ing transgressions like adultery or marriage outside the ethnicity (Barrett 1925, </w:t>
      </w:r>
      <w:proofErr w:type="spellStart"/>
      <w:r w:rsidRPr="008C089D">
        <w:rPr>
          <w:rFonts w:cs="Linux Libertine O"/>
        </w:rPr>
        <w:t>Al</w:t>
      </w:r>
      <w:r w:rsidRPr="008C089D">
        <w:rPr>
          <w:rFonts w:cs="Linux Libertine O"/>
        </w:rPr>
        <w:t>t</w:t>
      </w:r>
      <w:r w:rsidRPr="008C089D">
        <w:rPr>
          <w:rFonts w:cs="Linux Libertine O"/>
        </w:rPr>
        <w:t>schuler</w:t>
      </w:r>
      <w:proofErr w:type="spellEnd"/>
      <w:r w:rsidRPr="008C089D">
        <w:rPr>
          <w:rFonts w:cs="Linux Libertine O"/>
        </w:rPr>
        <w:t xml:space="preserve"> 1967, Floyd 2010). The male and female roles in the family are well-defined, and men and women are responsible for different tasks. Men usually partic</w:t>
      </w:r>
      <w:r w:rsidR="0042236F">
        <w:rPr>
          <w:rFonts w:cs="Linux Libertine O"/>
        </w:rPr>
        <w:t xml:space="preserve">ipate in hunting and fishing, some </w:t>
      </w:r>
      <w:r w:rsidRPr="008C089D">
        <w:rPr>
          <w:rFonts w:cs="Linux Libertine O"/>
        </w:rPr>
        <w:t>agriculture</w:t>
      </w:r>
      <w:r w:rsidR="0042236F">
        <w:rPr>
          <w:rFonts w:cs="Linux Libertine O"/>
        </w:rPr>
        <w:t>, logging and canoe-making,</w:t>
      </w:r>
      <w:r w:rsidRPr="008C089D">
        <w:rPr>
          <w:rFonts w:cs="Linux Libertine O"/>
        </w:rPr>
        <w:t xml:space="preserve"> while women are in charge of household work like cooking, cleaning and childcare, in addition </w:t>
      </w:r>
      <w:r w:rsidR="005030D0">
        <w:rPr>
          <w:rFonts w:cs="Linux Libertine O"/>
        </w:rPr>
        <w:t>to some agricultural tasks</w:t>
      </w:r>
      <w:r w:rsidR="0042236F">
        <w:rPr>
          <w:rFonts w:cs="Linux Libertine O"/>
        </w:rPr>
        <w:t xml:space="preserve"> and handcrafts like basket weaving</w:t>
      </w:r>
      <w:r w:rsidR="005030D0">
        <w:rPr>
          <w:rFonts w:cs="Linux Libertine O"/>
        </w:rPr>
        <w:t>. Most</w:t>
      </w:r>
      <w:r w:rsidRPr="008C089D">
        <w:rPr>
          <w:rFonts w:cs="Linux Libertine O"/>
        </w:rPr>
        <w:t xml:space="preserve"> of the mundane activities</w:t>
      </w:r>
      <w:r w:rsidR="005030D0">
        <w:rPr>
          <w:rFonts w:cs="Linux Libertine O"/>
        </w:rPr>
        <w:t xml:space="preserve"> that made up</w:t>
      </w:r>
      <w:r w:rsidRPr="008C089D">
        <w:rPr>
          <w:rFonts w:cs="Linux Libertine O"/>
        </w:rPr>
        <w:t xml:space="preserve"> the target actions in the sample of recruitment cases from the </w:t>
      </w:r>
      <w:proofErr w:type="spellStart"/>
      <w:r w:rsidRPr="008C089D">
        <w:rPr>
          <w:rFonts w:cs="Linux Libertine O"/>
        </w:rPr>
        <w:t>Cha'palaa</w:t>
      </w:r>
      <w:proofErr w:type="spellEnd"/>
      <w:r w:rsidRPr="008C089D">
        <w:rPr>
          <w:rFonts w:cs="Linux Libertine O"/>
        </w:rPr>
        <w:t xml:space="preserve"> corpus were the types of household activities that many </w:t>
      </w:r>
      <w:proofErr w:type="spellStart"/>
      <w:r w:rsidRPr="008C089D">
        <w:rPr>
          <w:rFonts w:cs="Linux Libertine O"/>
        </w:rPr>
        <w:t>Chachis</w:t>
      </w:r>
      <w:proofErr w:type="spellEnd"/>
      <w:r w:rsidRPr="008C089D">
        <w:rPr>
          <w:rFonts w:cs="Linux Libertine O"/>
        </w:rPr>
        <w:t xml:space="preserve"> consider to be wo</w:t>
      </w:r>
      <w:r w:rsidRPr="008C089D">
        <w:rPr>
          <w:rFonts w:cs="Linux Libertine O"/>
        </w:rPr>
        <w:t>m</w:t>
      </w:r>
      <w:r w:rsidRPr="008C089D">
        <w:rPr>
          <w:rFonts w:cs="Linux Libertine O"/>
        </w:rPr>
        <w:t>en's responsibilities. For that reason, in most cases when men directed recruitments at women, typically men telling their wives to do things, I classified such cases as high status recruitments directed at lower status individuals (A&gt;B). Additionally, children are accountable for a number of household responsibilities such as carrying buckets of water from the river and assisting adults in their tasks. While cases involving young children were excluded from the sample</w:t>
      </w:r>
      <w:r w:rsidR="005030D0">
        <w:rPr>
          <w:rFonts w:cs="Linux Libertine O"/>
        </w:rPr>
        <w:t xml:space="preserve"> as described in Section 1.1</w:t>
      </w:r>
      <w:r w:rsidRPr="008C089D">
        <w:rPr>
          <w:rFonts w:cs="Linux Libertine O"/>
        </w:rPr>
        <w:t>, adolescents usua</w:t>
      </w:r>
      <w:r w:rsidRPr="008C089D">
        <w:rPr>
          <w:rFonts w:cs="Linux Libertine O"/>
        </w:rPr>
        <w:t>l</w:t>
      </w:r>
      <w:r w:rsidRPr="008C089D">
        <w:rPr>
          <w:rFonts w:cs="Linux Libertine O"/>
        </w:rPr>
        <w:t>ly continue to be accountable for such tasks until marriage, so cases of adult family members like parents, grandparents or aunts and uncles directing recruitments at adolescents and young adults were also classified as A&gt;B. Cases with the inverse sit</w:t>
      </w:r>
      <w:r w:rsidRPr="008C089D">
        <w:rPr>
          <w:rFonts w:cs="Linux Libertine O"/>
        </w:rPr>
        <w:t>u</w:t>
      </w:r>
      <w:r w:rsidRPr="008C089D">
        <w:rPr>
          <w:rFonts w:cs="Linux Libertine O"/>
        </w:rPr>
        <w:t>ation, when adolescents told their elders to do things or wives told their husbands to do things, were classified as low status individuals directing recruitments at higher-status individuals (A&lt;B). All other cases among adults with no relevant family rel</w:t>
      </w:r>
      <w:r w:rsidRPr="008C089D">
        <w:rPr>
          <w:rFonts w:cs="Linux Libertine O"/>
        </w:rPr>
        <w:t>a</w:t>
      </w:r>
      <w:r w:rsidRPr="008C089D">
        <w:rPr>
          <w:rFonts w:cs="Linux Libertine O"/>
        </w:rPr>
        <w:t>tionships were classified as symmetrical (A=B).</w:t>
      </w:r>
    </w:p>
    <w:tbl>
      <w:tblPr>
        <w:tblW w:w="3638" w:type="dxa"/>
        <w:tblLayout w:type="fixed"/>
        <w:tblLook w:val="04A0" w:firstRow="1" w:lastRow="0" w:firstColumn="1" w:lastColumn="0" w:noHBand="0" w:noVBand="1"/>
      </w:tblPr>
      <w:tblGrid>
        <w:gridCol w:w="1278"/>
        <w:gridCol w:w="1530"/>
        <w:gridCol w:w="830"/>
      </w:tblGrid>
      <w:tr w:rsidR="00EE7F23" w:rsidRPr="005030D0" w:rsidTr="00EE7F23">
        <w:tc>
          <w:tcPr>
            <w:tcW w:w="1278" w:type="dxa"/>
            <w:tcBorders>
              <w:bottom w:val="single" w:sz="4" w:space="0" w:color="auto"/>
            </w:tcBorders>
            <w:shd w:val="clear" w:color="auto" w:fill="auto"/>
          </w:tcPr>
          <w:p w:rsidR="00F43435" w:rsidRPr="005030D0" w:rsidRDefault="00F43435" w:rsidP="00EE7F23">
            <w:pPr>
              <w:pStyle w:val="IsTable"/>
            </w:pPr>
            <w:r w:rsidRPr="005030D0">
              <w:lastRenderedPageBreak/>
              <w:t>(a)symmetry</w:t>
            </w:r>
          </w:p>
        </w:tc>
        <w:tc>
          <w:tcPr>
            <w:tcW w:w="1530" w:type="dxa"/>
            <w:tcBorders>
              <w:bottom w:val="single" w:sz="4" w:space="0" w:color="auto"/>
            </w:tcBorders>
            <w:shd w:val="clear" w:color="auto" w:fill="auto"/>
          </w:tcPr>
          <w:p w:rsidR="00F43435" w:rsidRPr="005030D0" w:rsidRDefault="00F43435" w:rsidP="00EE7F23">
            <w:pPr>
              <w:pStyle w:val="IsTable"/>
            </w:pPr>
            <w:r w:rsidRPr="005030D0">
              <w:t># cases</w:t>
            </w:r>
            <w:r>
              <w:t xml:space="preserve"> (n=201)</w:t>
            </w:r>
          </w:p>
        </w:tc>
        <w:tc>
          <w:tcPr>
            <w:tcW w:w="830" w:type="dxa"/>
            <w:tcBorders>
              <w:bottom w:val="single" w:sz="4" w:space="0" w:color="auto"/>
            </w:tcBorders>
            <w:shd w:val="clear" w:color="auto" w:fill="auto"/>
          </w:tcPr>
          <w:p w:rsidR="00F43435" w:rsidRPr="005030D0" w:rsidRDefault="00F43435" w:rsidP="00EE7F23">
            <w:pPr>
              <w:pStyle w:val="IsTable"/>
            </w:pPr>
            <w:r>
              <w:t xml:space="preserve">% </w:t>
            </w:r>
          </w:p>
        </w:tc>
      </w:tr>
      <w:tr w:rsidR="00EE7F23" w:rsidRPr="005030D0" w:rsidTr="00EE7F23">
        <w:tc>
          <w:tcPr>
            <w:tcW w:w="1278" w:type="dxa"/>
            <w:tcBorders>
              <w:top w:val="single" w:sz="4" w:space="0" w:color="auto"/>
            </w:tcBorders>
            <w:shd w:val="clear" w:color="auto" w:fill="auto"/>
          </w:tcPr>
          <w:p w:rsidR="00F43435" w:rsidRPr="005030D0" w:rsidRDefault="00F43435" w:rsidP="00EE7F23">
            <w:pPr>
              <w:pStyle w:val="IsTable"/>
            </w:pPr>
            <w:r w:rsidRPr="005030D0">
              <w:t>A&gt;B</w:t>
            </w:r>
          </w:p>
        </w:tc>
        <w:tc>
          <w:tcPr>
            <w:tcW w:w="1530" w:type="dxa"/>
            <w:tcBorders>
              <w:top w:val="single" w:sz="4" w:space="0" w:color="auto"/>
            </w:tcBorders>
            <w:shd w:val="clear" w:color="auto" w:fill="auto"/>
          </w:tcPr>
          <w:p w:rsidR="00F43435" w:rsidRPr="005030D0" w:rsidRDefault="00F43435" w:rsidP="00EE7F23">
            <w:pPr>
              <w:pStyle w:val="IsTable"/>
            </w:pPr>
            <w:r>
              <w:t>77</w:t>
            </w:r>
          </w:p>
        </w:tc>
        <w:tc>
          <w:tcPr>
            <w:tcW w:w="830" w:type="dxa"/>
            <w:tcBorders>
              <w:top w:val="single" w:sz="4" w:space="0" w:color="auto"/>
            </w:tcBorders>
            <w:shd w:val="clear" w:color="auto" w:fill="auto"/>
          </w:tcPr>
          <w:p w:rsidR="00F43435" w:rsidRPr="005030D0" w:rsidRDefault="00F43435" w:rsidP="00EE7F23">
            <w:pPr>
              <w:pStyle w:val="IsTable"/>
            </w:pPr>
            <w:r w:rsidRPr="005030D0">
              <w:t>38%</w:t>
            </w:r>
          </w:p>
        </w:tc>
      </w:tr>
      <w:tr w:rsidR="00EE7F23" w:rsidRPr="005030D0" w:rsidTr="00EE7F23">
        <w:tc>
          <w:tcPr>
            <w:tcW w:w="1278" w:type="dxa"/>
            <w:shd w:val="clear" w:color="auto" w:fill="auto"/>
          </w:tcPr>
          <w:p w:rsidR="00F43435" w:rsidRPr="005030D0" w:rsidRDefault="00F43435" w:rsidP="00EE7F23">
            <w:pPr>
              <w:pStyle w:val="IsTable"/>
            </w:pPr>
            <w:r w:rsidRPr="005030D0">
              <w:t>A&lt;B</w:t>
            </w:r>
          </w:p>
        </w:tc>
        <w:tc>
          <w:tcPr>
            <w:tcW w:w="1530" w:type="dxa"/>
            <w:shd w:val="clear" w:color="auto" w:fill="auto"/>
          </w:tcPr>
          <w:p w:rsidR="00F43435" w:rsidRPr="005030D0" w:rsidRDefault="00F43435" w:rsidP="00EE7F23">
            <w:pPr>
              <w:pStyle w:val="IsTable"/>
            </w:pPr>
            <w:r>
              <w:t>18</w:t>
            </w:r>
          </w:p>
        </w:tc>
        <w:tc>
          <w:tcPr>
            <w:tcW w:w="830" w:type="dxa"/>
            <w:shd w:val="clear" w:color="auto" w:fill="auto"/>
          </w:tcPr>
          <w:p w:rsidR="00F43435" w:rsidRPr="005030D0" w:rsidRDefault="00F43435" w:rsidP="00EE7F23">
            <w:pPr>
              <w:pStyle w:val="IsTable"/>
            </w:pPr>
            <w:r w:rsidRPr="005030D0">
              <w:t>9%</w:t>
            </w:r>
          </w:p>
        </w:tc>
      </w:tr>
      <w:tr w:rsidR="00EE7F23" w:rsidRPr="005030D0" w:rsidTr="00EE7F23">
        <w:tc>
          <w:tcPr>
            <w:tcW w:w="1278" w:type="dxa"/>
            <w:shd w:val="clear" w:color="auto" w:fill="auto"/>
          </w:tcPr>
          <w:p w:rsidR="00F43435" w:rsidRPr="005030D0" w:rsidRDefault="00F43435" w:rsidP="00EE7F23">
            <w:pPr>
              <w:pStyle w:val="IsTable"/>
            </w:pPr>
            <w:r w:rsidRPr="005030D0">
              <w:t>A=B</w:t>
            </w:r>
          </w:p>
        </w:tc>
        <w:tc>
          <w:tcPr>
            <w:tcW w:w="1530" w:type="dxa"/>
            <w:shd w:val="clear" w:color="auto" w:fill="auto"/>
          </w:tcPr>
          <w:p w:rsidR="00F43435" w:rsidRPr="005030D0" w:rsidRDefault="00F43435" w:rsidP="00EE7F23">
            <w:pPr>
              <w:pStyle w:val="IsTable"/>
            </w:pPr>
            <w:r>
              <w:t>106</w:t>
            </w:r>
          </w:p>
        </w:tc>
        <w:tc>
          <w:tcPr>
            <w:tcW w:w="830" w:type="dxa"/>
            <w:shd w:val="clear" w:color="auto" w:fill="auto"/>
          </w:tcPr>
          <w:p w:rsidR="00F43435" w:rsidRPr="005030D0" w:rsidRDefault="00F43435" w:rsidP="00EE7F23">
            <w:pPr>
              <w:pStyle w:val="IsTable"/>
            </w:pPr>
            <w:r w:rsidRPr="005030D0">
              <w:t>53%</w:t>
            </w:r>
          </w:p>
        </w:tc>
      </w:tr>
    </w:tbl>
    <w:p w:rsidR="005030D0" w:rsidRDefault="00F43435" w:rsidP="00F43435">
      <w:pPr>
        <w:pStyle w:val="IsTable"/>
      </w:pPr>
      <w:proofErr w:type="gramStart"/>
      <w:r>
        <w:t>Table</w:t>
      </w:r>
      <w:r w:rsidRPr="005030D0">
        <w:t xml:space="preserve"> 6.</w:t>
      </w:r>
      <w:proofErr w:type="gramEnd"/>
      <w:r w:rsidRPr="005030D0">
        <w:t xml:space="preserve"> Relative frequencies of dya</w:t>
      </w:r>
      <w:r>
        <w:t>ds by type of social (a</w:t>
      </w:r>
      <w:proofErr w:type="gramStart"/>
      <w:r>
        <w:t>)symmetry</w:t>
      </w:r>
      <w:proofErr w:type="gramEnd"/>
      <w:r>
        <w:t>.</w:t>
      </w:r>
    </w:p>
    <w:p w:rsidR="00F43435" w:rsidRPr="00F43435" w:rsidRDefault="00F43435" w:rsidP="00F43435">
      <w:pPr>
        <w:pStyle w:val="lsTextIndent"/>
      </w:pPr>
    </w:p>
    <w:p w:rsidR="00B74478" w:rsidRPr="008C089D" w:rsidRDefault="005030D0" w:rsidP="00B74478">
      <w:pPr>
        <w:pStyle w:val="lsTextNoIndent"/>
        <w:rPr>
          <w:rFonts w:cs="Linux Libertine O"/>
        </w:rPr>
      </w:pPr>
      <w:r>
        <w:rPr>
          <w:rFonts w:cs="Linux Libertine O"/>
        </w:rPr>
        <w:t>Section 4.3</w:t>
      </w:r>
      <w:r w:rsidR="00B74478" w:rsidRPr="008C089D">
        <w:rPr>
          <w:rFonts w:cs="Linux Libertine O"/>
        </w:rPr>
        <w:t xml:space="preserve"> discussed the possibility that the high rate of fulfillment versus rejection in the </w:t>
      </w:r>
      <w:proofErr w:type="spellStart"/>
      <w:r w:rsidR="00B74478" w:rsidRPr="008C089D">
        <w:rPr>
          <w:rFonts w:cs="Linux Libertine O"/>
        </w:rPr>
        <w:t>Cha'palaa</w:t>
      </w:r>
      <w:proofErr w:type="spellEnd"/>
      <w:r w:rsidR="00B74478" w:rsidRPr="008C089D">
        <w:rPr>
          <w:rFonts w:cs="Linux Libertine O"/>
        </w:rPr>
        <w:t xml:space="preserve"> recruitments sample can be in part accounted for because individuals who may not be socially entitled to make certain requests may simply avoid them as a way to avoid potential rejection. In their model of politeness, Brown and Levinson (1987</w:t>
      </w:r>
      <w:r>
        <w:rPr>
          <w:rFonts w:cs="Linux Libertine O"/>
        </w:rPr>
        <w:t>:</w:t>
      </w:r>
      <w:r w:rsidR="00A46075">
        <w:rPr>
          <w:rFonts w:cs="Linux Libertine O"/>
        </w:rPr>
        <w:t>69-74</w:t>
      </w:r>
      <w:r w:rsidR="00B74478" w:rsidRPr="008C089D">
        <w:rPr>
          <w:rFonts w:cs="Linux Libertine O"/>
        </w:rPr>
        <w:t>) proposed this option as preferable in cases in which the contingencies are too extreme to attempt the face-threatening act. While more than</w:t>
      </w:r>
      <w:bookmarkStart w:id="0" w:name="_GoBack"/>
      <w:bookmarkEnd w:id="0"/>
      <w:r w:rsidR="00B74478" w:rsidRPr="008C089D">
        <w:rPr>
          <w:rFonts w:cs="Linux Libertine O"/>
        </w:rPr>
        <w:t xml:space="preserve"> half of the recrui</w:t>
      </w:r>
      <w:r w:rsidR="00B74478" w:rsidRPr="008C089D">
        <w:rPr>
          <w:rFonts w:cs="Linux Libertine O"/>
        </w:rPr>
        <w:t>t</w:t>
      </w:r>
      <w:r w:rsidR="00B74478" w:rsidRPr="008C089D">
        <w:rPr>
          <w:rFonts w:cs="Linux Libertine O"/>
        </w:rPr>
        <w:t xml:space="preserve">ments in the sample were between individuals classified as socially symmetrical, there were also over four times more A&gt;B recruitments than A&lt;B recruitments. Based on this, it appears that </w:t>
      </w:r>
      <w:proofErr w:type="spellStart"/>
      <w:r w:rsidR="00B74478" w:rsidRPr="008C089D">
        <w:rPr>
          <w:rFonts w:cs="Linux Libertine O"/>
        </w:rPr>
        <w:t>Cha'palaa</w:t>
      </w:r>
      <w:proofErr w:type="spellEnd"/>
      <w:r w:rsidR="00B74478" w:rsidRPr="008C089D">
        <w:rPr>
          <w:rFonts w:cs="Linux Libertine O"/>
        </w:rPr>
        <w:t xml:space="preserve"> speakers are more likely to direct recruitments at ind</w:t>
      </w:r>
      <w:r w:rsidR="00B74478" w:rsidRPr="008C089D">
        <w:rPr>
          <w:rFonts w:cs="Linux Libertine O"/>
        </w:rPr>
        <w:t>i</w:t>
      </w:r>
      <w:r w:rsidR="00B74478" w:rsidRPr="008C089D">
        <w:rPr>
          <w:rFonts w:cs="Linux Libertine O"/>
        </w:rPr>
        <w:t>viduals with similar or lower social status than to individuals with higher social st</w:t>
      </w:r>
      <w:r w:rsidR="00B74478" w:rsidRPr="008C089D">
        <w:rPr>
          <w:rFonts w:cs="Linux Libertine O"/>
        </w:rPr>
        <w:t>a</w:t>
      </w:r>
      <w:r w:rsidR="00B74478" w:rsidRPr="008C089D">
        <w:rPr>
          <w:rFonts w:cs="Linux Libertine O"/>
        </w:rPr>
        <w:t xml:space="preserve">tus. </w:t>
      </w:r>
    </w:p>
    <w:p w:rsidR="005030D0" w:rsidRDefault="00B74478" w:rsidP="00F43435">
      <w:pPr>
        <w:pStyle w:val="lsTextIndent"/>
        <w:rPr>
          <w:rFonts w:cs="Linux Libertine O"/>
        </w:rPr>
      </w:pPr>
      <w:r w:rsidRPr="008C089D">
        <w:rPr>
          <w:rFonts w:cs="Linux Libertine O"/>
        </w:rPr>
        <w:t>There is some evidence that recruitment format selection is also sensitive to social asymmetries in that the more direct formats like imperatives and no predicate are more frequent as social e</w:t>
      </w:r>
      <w:r w:rsidR="00F43435">
        <w:rPr>
          <w:rFonts w:cs="Linux Libertine O"/>
        </w:rPr>
        <w:t xml:space="preserve">ntitlement increases. Imperatives are ‘direct’ in a </w:t>
      </w:r>
      <w:r w:rsidR="00656E69">
        <w:rPr>
          <w:rFonts w:cs="Linux Libertine O"/>
        </w:rPr>
        <w:t>straigh</w:t>
      </w:r>
      <w:r w:rsidR="00656E69">
        <w:rPr>
          <w:rFonts w:cs="Linux Libertine O"/>
        </w:rPr>
        <w:t>t</w:t>
      </w:r>
      <w:r w:rsidR="00656E69">
        <w:rPr>
          <w:rFonts w:cs="Linux Libertine O"/>
        </w:rPr>
        <w:t>forward</w:t>
      </w:r>
      <w:r w:rsidR="00F43435">
        <w:rPr>
          <w:rFonts w:cs="Linux Libertine O"/>
        </w:rPr>
        <w:t xml:space="preserve"> sense, but no predicate recruitments can also be considered very direct in that, like imperatives, they are usually on-record in that they are understood as e</w:t>
      </w:r>
      <w:r w:rsidR="00F43435">
        <w:rPr>
          <w:rFonts w:cs="Linux Libertine O"/>
        </w:rPr>
        <w:t>x</w:t>
      </w:r>
      <w:r w:rsidR="00F43435">
        <w:rPr>
          <w:rFonts w:cs="Linux Libertine O"/>
        </w:rPr>
        <w:t>plicitly requesting a target action</w:t>
      </w:r>
      <w:r w:rsidR="00656E69">
        <w:rPr>
          <w:rFonts w:cs="Linux Libertine O"/>
        </w:rPr>
        <w:t xml:space="preserve"> by way of naming objects, recipients, places and so on</w:t>
      </w:r>
      <w:r w:rsidR="00F43435">
        <w:rPr>
          <w:rFonts w:cs="Linux Libertine O"/>
        </w:rPr>
        <w:t>. If we compare direct formats</w:t>
      </w:r>
      <w:r w:rsidRPr="008C089D">
        <w:rPr>
          <w:rFonts w:cs="Linux Libertine O"/>
        </w:rPr>
        <w:t xml:space="preserve"> with ostensive off-record formats interrogative and declarative, we can consider this one kind of measure of directness. </w:t>
      </w:r>
      <w:r w:rsidR="005030D0">
        <w:rPr>
          <w:rFonts w:cs="Linux Libertine O"/>
        </w:rPr>
        <w:t>Table 7 compares per</w:t>
      </w:r>
      <w:r w:rsidR="00656E69">
        <w:rPr>
          <w:rFonts w:cs="Linux Libertine O"/>
        </w:rPr>
        <w:t xml:space="preserve">centages </w:t>
      </w:r>
      <w:r w:rsidR="005030D0">
        <w:rPr>
          <w:rFonts w:cs="Linux Libertine O"/>
        </w:rPr>
        <w:t>im</w:t>
      </w:r>
      <w:r w:rsidR="00656E69">
        <w:rPr>
          <w:rFonts w:cs="Linux Libertine O"/>
        </w:rPr>
        <w:t>perative and no-predicate</w:t>
      </w:r>
      <w:r w:rsidR="005030D0">
        <w:rPr>
          <w:rFonts w:cs="Linux Libertine O"/>
        </w:rPr>
        <w:t xml:space="preserve"> for the three dyad types (A&gt;B, A&lt;B, A=B). </w:t>
      </w:r>
    </w:p>
    <w:p w:rsidR="00F43435" w:rsidRPr="00F43435" w:rsidRDefault="00F43435" w:rsidP="00F43435">
      <w:pPr>
        <w:pStyle w:val="IsTable"/>
      </w:pPr>
    </w:p>
    <w:tbl>
      <w:tblPr>
        <w:tblW w:w="4948" w:type="dxa"/>
        <w:tblLayout w:type="fixed"/>
        <w:tblLook w:val="04A0" w:firstRow="1" w:lastRow="0" w:firstColumn="1" w:lastColumn="0" w:noHBand="0" w:noVBand="1"/>
      </w:tblPr>
      <w:tblGrid>
        <w:gridCol w:w="1278"/>
        <w:gridCol w:w="2700"/>
        <w:gridCol w:w="970"/>
      </w:tblGrid>
      <w:tr w:rsidR="00F43435" w:rsidRPr="00EE7F23" w:rsidTr="00656E69">
        <w:tc>
          <w:tcPr>
            <w:tcW w:w="1278" w:type="dxa"/>
            <w:tcBorders>
              <w:bottom w:val="single" w:sz="4" w:space="0" w:color="auto"/>
            </w:tcBorders>
            <w:shd w:val="clear" w:color="auto" w:fill="auto"/>
          </w:tcPr>
          <w:p w:rsidR="00F43435" w:rsidRPr="005030D0" w:rsidRDefault="00F43435" w:rsidP="00EE7F23">
            <w:pPr>
              <w:pStyle w:val="IsTable"/>
            </w:pPr>
            <w:r w:rsidRPr="005030D0">
              <w:t>(a)symmetry</w:t>
            </w:r>
          </w:p>
        </w:tc>
        <w:tc>
          <w:tcPr>
            <w:tcW w:w="2700" w:type="dxa"/>
            <w:tcBorders>
              <w:bottom w:val="single" w:sz="4" w:space="0" w:color="auto"/>
            </w:tcBorders>
            <w:shd w:val="clear" w:color="auto" w:fill="auto"/>
          </w:tcPr>
          <w:p w:rsidR="00F43435" w:rsidRPr="005030D0" w:rsidRDefault="00F43435" w:rsidP="00EE7F23">
            <w:pPr>
              <w:pStyle w:val="IsTable"/>
            </w:pPr>
            <w:r w:rsidRPr="005030D0">
              <w:t># imperatives</w:t>
            </w:r>
            <w:r>
              <w:t xml:space="preserve"> + </w:t>
            </w:r>
            <w:r w:rsidR="00656E69">
              <w:t>no predicate</w:t>
            </w:r>
          </w:p>
        </w:tc>
        <w:tc>
          <w:tcPr>
            <w:tcW w:w="970" w:type="dxa"/>
            <w:tcBorders>
              <w:bottom w:val="single" w:sz="4" w:space="0" w:color="auto"/>
            </w:tcBorders>
            <w:shd w:val="clear" w:color="auto" w:fill="auto"/>
          </w:tcPr>
          <w:p w:rsidR="00F43435" w:rsidRPr="005030D0" w:rsidRDefault="00F43435" w:rsidP="00EE7F23">
            <w:pPr>
              <w:pStyle w:val="IsTable"/>
            </w:pPr>
            <w:r>
              <w:t xml:space="preserve">% </w:t>
            </w:r>
          </w:p>
        </w:tc>
      </w:tr>
      <w:tr w:rsidR="00F43435" w:rsidRPr="00EE7F23" w:rsidTr="00656E69">
        <w:tc>
          <w:tcPr>
            <w:tcW w:w="1278" w:type="dxa"/>
            <w:tcBorders>
              <w:top w:val="single" w:sz="4" w:space="0" w:color="auto"/>
            </w:tcBorders>
            <w:shd w:val="clear" w:color="auto" w:fill="auto"/>
          </w:tcPr>
          <w:p w:rsidR="00F43435" w:rsidRPr="005030D0" w:rsidRDefault="00F43435" w:rsidP="00EE7F23">
            <w:pPr>
              <w:pStyle w:val="IsTable"/>
            </w:pPr>
            <w:r w:rsidRPr="005030D0">
              <w:t>A&gt;B</w:t>
            </w:r>
          </w:p>
        </w:tc>
        <w:tc>
          <w:tcPr>
            <w:tcW w:w="2700" w:type="dxa"/>
            <w:tcBorders>
              <w:top w:val="single" w:sz="4" w:space="0" w:color="auto"/>
            </w:tcBorders>
            <w:shd w:val="clear" w:color="auto" w:fill="auto"/>
          </w:tcPr>
          <w:p w:rsidR="00F43435" w:rsidRPr="005030D0" w:rsidRDefault="00F43435" w:rsidP="00EE7F23">
            <w:pPr>
              <w:pStyle w:val="IsTable"/>
            </w:pPr>
            <w:r>
              <w:t>(</w:t>
            </w:r>
            <w:r w:rsidRPr="005030D0">
              <w:t>49+16</w:t>
            </w:r>
            <w:r>
              <w:t>)/</w:t>
            </w:r>
            <w:r w:rsidRPr="005030D0">
              <w:t>77</w:t>
            </w:r>
          </w:p>
        </w:tc>
        <w:tc>
          <w:tcPr>
            <w:tcW w:w="970" w:type="dxa"/>
            <w:tcBorders>
              <w:top w:val="single" w:sz="4" w:space="0" w:color="auto"/>
            </w:tcBorders>
            <w:shd w:val="clear" w:color="auto" w:fill="auto"/>
          </w:tcPr>
          <w:p w:rsidR="00F43435" w:rsidRPr="005030D0" w:rsidRDefault="00F43435" w:rsidP="00EE7F23">
            <w:pPr>
              <w:pStyle w:val="IsTable"/>
            </w:pPr>
            <w:r w:rsidRPr="005030D0">
              <w:t>84%</w:t>
            </w:r>
          </w:p>
        </w:tc>
      </w:tr>
      <w:tr w:rsidR="00F43435" w:rsidRPr="00EE7F23" w:rsidTr="00656E69">
        <w:tc>
          <w:tcPr>
            <w:tcW w:w="1278" w:type="dxa"/>
            <w:shd w:val="clear" w:color="auto" w:fill="auto"/>
          </w:tcPr>
          <w:p w:rsidR="00F43435" w:rsidRPr="005030D0" w:rsidRDefault="00F43435" w:rsidP="00EE7F23">
            <w:pPr>
              <w:pStyle w:val="IsTable"/>
            </w:pPr>
            <w:r w:rsidRPr="005030D0">
              <w:t>A&lt;B</w:t>
            </w:r>
          </w:p>
        </w:tc>
        <w:tc>
          <w:tcPr>
            <w:tcW w:w="2700" w:type="dxa"/>
            <w:shd w:val="clear" w:color="auto" w:fill="auto"/>
          </w:tcPr>
          <w:p w:rsidR="00F43435" w:rsidRPr="005030D0" w:rsidRDefault="00F43435" w:rsidP="00EE7F23">
            <w:pPr>
              <w:pStyle w:val="IsTable"/>
            </w:pPr>
            <w:r>
              <w:t>(</w:t>
            </w:r>
            <w:r w:rsidRPr="005030D0">
              <w:t>12+0</w:t>
            </w:r>
            <w:r>
              <w:t>)</w:t>
            </w:r>
            <w:r w:rsidRPr="005030D0">
              <w:t>/18</w:t>
            </w:r>
          </w:p>
        </w:tc>
        <w:tc>
          <w:tcPr>
            <w:tcW w:w="970" w:type="dxa"/>
            <w:shd w:val="clear" w:color="auto" w:fill="auto"/>
          </w:tcPr>
          <w:p w:rsidR="00F43435" w:rsidRPr="005030D0" w:rsidRDefault="00F43435" w:rsidP="00EE7F23">
            <w:pPr>
              <w:pStyle w:val="IsTable"/>
            </w:pPr>
            <w:r w:rsidRPr="005030D0">
              <w:t>67%</w:t>
            </w:r>
          </w:p>
        </w:tc>
      </w:tr>
      <w:tr w:rsidR="00F43435" w:rsidRPr="00EE7F23" w:rsidTr="00656E69">
        <w:tc>
          <w:tcPr>
            <w:tcW w:w="1278" w:type="dxa"/>
            <w:shd w:val="clear" w:color="auto" w:fill="auto"/>
          </w:tcPr>
          <w:p w:rsidR="00F43435" w:rsidRPr="005030D0" w:rsidRDefault="00F43435" w:rsidP="00EE7F23">
            <w:pPr>
              <w:pStyle w:val="IsTable"/>
            </w:pPr>
            <w:r w:rsidRPr="005030D0">
              <w:t>A=B</w:t>
            </w:r>
          </w:p>
        </w:tc>
        <w:tc>
          <w:tcPr>
            <w:tcW w:w="2700" w:type="dxa"/>
            <w:shd w:val="clear" w:color="auto" w:fill="auto"/>
          </w:tcPr>
          <w:p w:rsidR="00F43435" w:rsidRPr="005030D0" w:rsidRDefault="00F43435" w:rsidP="00EE7F23">
            <w:pPr>
              <w:pStyle w:val="IsTable"/>
            </w:pPr>
            <w:r>
              <w:t>(</w:t>
            </w:r>
            <w:r w:rsidRPr="005030D0">
              <w:t>73 +6</w:t>
            </w:r>
            <w:r>
              <w:t>)</w:t>
            </w:r>
            <w:r w:rsidRPr="005030D0">
              <w:t>/106</w:t>
            </w:r>
          </w:p>
        </w:tc>
        <w:tc>
          <w:tcPr>
            <w:tcW w:w="970" w:type="dxa"/>
            <w:shd w:val="clear" w:color="auto" w:fill="auto"/>
          </w:tcPr>
          <w:p w:rsidR="00F43435" w:rsidRPr="005030D0" w:rsidRDefault="00F43435" w:rsidP="00EE7F23">
            <w:pPr>
              <w:pStyle w:val="IsTable"/>
            </w:pPr>
            <w:r w:rsidRPr="005030D0">
              <w:t>75%</w:t>
            </w:r>
          </w:p>
        </w:tc>
      </w:tr>
    </w:tbl>
    <w:p w:rsidR="005030D0" w:rsidRDefault="00F43435" w:rsidP="00F43435">
      <w:pPr>
        <w:pStyle w:val="IsTable"/>
      </w:pPr>
      <w:proofErr w:type="gramStart"/>
      <w:r>
        <w:t>Table 7</w:t>
      </w:r>
      <w:r w:rsidRPr="005030D0">
        <w:t>.</w:t>
      </w:r>
      <w:proofErr w:type="gramEnd"/>
      <w:r>
        <w:t xml:space="preserve"> </w:t>
      </w:r>
      <w:proofErr w:type="gramStart"/>
      <w:r>
        <w:t>Percentage of direct (imperative + no predicate) formats in M1 by dyad type.</w:t>
      </w:r>
      <w:proofErr w:type="gramEnd"/>
      <w:r>
        <w:t xml:space="preserve"> </w:t>
      </w:r>
    </w:p>
    <w:p w:rsidR="00F43435" w:rsidRDefault="00F43435" w:rsidP="00F43435">
      <w:pPr>
        <w:pStyle w:val="lsTextIndent"/>
        <w:ind w:firstLine="0"/>
        <w:rPr>
          <w:rFonts w:cs="Linux Libertine O"/>
        </w:rPr>
      </w:pPr>
    </w:p>
    <w:p w:rsidR="00B74478" w:rsidRPr="008C089D" w:rsidRDefault="00F43435" w:rsidP="00656E69">
      <w:pPr>
        <w:pStyle w:val="lsTextIndent"/>
        <w:ind w:firstLine="0"/>
        <w:rPr>
          <w:rFonts w:cs="Linux Libertine O"/>
        </w:rPr>
      </w:pPr>
      <w:r>
        <w:rPr>
          <w:rFonts w:cs="Linux Libertine O"/>
        </w:rPr>
        <w:t>Across all cases, the</w:t>
      </w:r>
      <w:r w:rsidR="00B74478" w:rsidRPr="008C089D">
        <w:rPr>
          <w:rFonts w:cs="Linux Libertine O"/>
        </w:rPr>
        <w:t xml:space="preserve"> rate</w:t>
      </w:r>
      <w:r>
        <w:rPr>
          <w:rFonts w:cs="Linux Libertine O"/>
        </w:rPr>
        <w:t xml:space="preserve"> of direct formats</w:t>
      </w:r>
      <w:r w:rsidR="00B74478" w:rsidRPr="008C089D">
        <w:rPr>
          <w:rFonts w:cs="Linux Libertine O"/>
        </w:rPr>
        <w:t xml:space="preserve"> was approximately 78%. In cases of r</w:t>
      </w:r>
      <w:r w:rsidR="00B74478" w:rsidRPr="008C089D">
        <w:rPr>
          <w:rFonts w:cs="Linux Libertine O"/>
        </w:rPr>
        <w:t>e</w:t>
      </w:r>
      <w:r w:rsidR="00B74478" w:rsidRPr="008C089D">
        <w:rPr>
          <w:rFonts w:cs="Linux Libertine O"/>
        </w:rPr>
        <w:t>cruitments from high status individuals to low status individuals, this rate rises to 84%</w:t>
      </w:r>
      <w:r>
        <w:rPr>
          <w:rFonts w:cs="Linux Libertine O"/>
        </w:rPr>
        <w:t>, with a particularly high rate of no predicate recruitments</w:t>
      </w:r>
      <w:r w:rsidR="00B74478" w:rsidRPr="008C089D">
        <w:rPr>
          <w:rFonts w:cs="Linux Libertine O"/>
        </w:rPr>
        <w:t>. However, in cases of recruitments from lower-status individuals to higher-status individuals, the rate</w:t>
      </w:r>
      <w:r>
        <w:rPr>
          <w:rFonts w:cs="Linux Libertine O"/>
        </w:rPr>
        <w:t xml:space="preserve"> of direct formats</w:t>
      </w:r>
      <w:r w:rsidR="00B74478" w:rsidRPr="008C089D">
        <w:rPr>
          <w:rFonts w:cs="Linux Libertine O"/>
        </w:rPr>
        <w:t xml:space="preserve"> falls to 67%. Among equal status individuals, the rate is between these two extremes, at 75%. These results illustrate that the relative status of the recruiter and </w:t>
      </w:r>
      <w:proofErr w:type="spellStart"/>
      <w:r w:rsidR="00B74478" w:rsidRPr="008C089D">
        <w:rPr>
          <w:rFonts w:cs="Linux Libertine O"/>
        </w:rPr>
        <w:t>recruitee</w:t>
      </w:r>
      <w:proofErr w:type="spellEnd"/>
      <w:r w:rsidR="00B74478" w:rsidRPr="008C089D">
        <w:rPr>
          <w:rFonts w:cs="Linux Libertine O"/>
        </w:rPr>
        <w:t xml:space="preserve"> can affect both the </w:t>
      </w:r>
      <w:r>
        <w:rPr>
          <w:rFonts w:cs="Linux Libertine O"/>
        </w:rPr>
        <w:t xml:space="preserve">base </w:t>
      </w:r>
      <w:r w:rsidR="00B74478" w:rsidRPr="008C089D">
        <w:rPr>
          <w:rFonts w:cs="Linux Libertine O"/>
        </w:rPr>
        <w:t>rate of recruitments</w:t>
      </w:r>
      <w:r>
        <w:rPr>
          <w:rFonts w:cs="Linux Libertine O"/>
        </w:rPr>
        <w:t xml:space="preserve"> (Table 6)</w:t>
      </w:r>
      <w:r w:rsidR="00B74478" w:rsidRPr="008C089D">
        <w:rPr>
          <w:rFonts w:cs="Linux Libertine O"/>
        </w:rPr>
        <w:t xml:space="preserve"> and the directness of the format selected</w:t>
      </w:r>
      <w:r>
        <w:rPr>
          <w:rFonts w:cs="Linux Libertine O"/>
        </w:rPr>
        <w:t xml:space="preserve"> (Table 7)</w:t>
      </w:r>
      <w:r w:rsidR="00B74478" w:rsidRPr="008C089D">
        <w:rPr>
          <w:rFonts w:cs="Linux Libertine O"/>
        </w:rPr>
        <w:t>. Lower status individuals are less likely to begin r</w:t>
      </w:r>
      <w:r w:rsidR="00B74478" w:rsidRPr="008C089D">
        <w:rPr>
          <w:rFonts w:cs="Linux Libertine O"/>
        </w:rPr>
        <w:t>e</w:t>
      </w:r>
      <w:r w:rsidR="00B74478" w:rsidRPr="008C089D">
        <w:rPr>
          <w:rFonts w:cs="Linux Libertine O"/>
        </w:rPr>
        <w:t xml:space="preserve">cruitment sequences, and more likely do use less direct strategies when they do. </w:t>
      </w:r>
      <w:r w:rsidR="00B74478" w:rsidRPr="008C089D">
        <w:rPr>
          <w:rFonts w:cs="Linux Libertine O"/>
        </w:rPr>
        <w:lastRenderedPageBreak/>
        <w:t>Higher status individuals are more likely to begin recruitment sequences, and more likely to use more direct strategies. In this way it is possible to meaningfully link ge</w:t>
      </w:r>
      <w:r w:rsidR="00B74478" w:rsidRPr="008C089D">
        <w:rPr>
          <w:rFonts w:cs="Linux Libertine O"/>
        </w:rPr>
        <w:t>n</w:t>
      </w:r>
      <w:r w:rsidR="00B74478" w:rsidRPr="008C089D">
        <w:rPr>
          <w:rFonts w:cs="Linux Libertine O"/>
        </w:rPr>
        <w:t xml:space="preserve">eral observations about social roles to trends across particular moment in interaction. </w:t>
      </w:r>
    </w:p>
    <w:p w:rsidR="00B74478" w:rsidRPr="008C089D" w:rsidRDefault="00B74478" w:rsidP="00B74478">
      <w:pPr>
        <w:pStyle w:val="lsHeading1"/>
        <w:rPr>
          <w:rFonts w:cs="Linux Libertine O"/>
        </w:rPr>
      </w:pPr>
      <w:r w:rsidRPr="008C089D">
        <w:rPr>
          <w:rFonts w:cs="Linux Libertine O"/>
        </w:rPr>
        <w:t xml:space="preserve">Discussion </w:t>
      </w:r>
    </w:p>
    <w:p w:rsidR="00B74478" w:rsidRDefault="00F43435" w:rsidP="00B74478">
      <w:pPr>
        <w:pStyle w:val="lsTextNoIndent"/>
        <w:rPr>
          <w:rFonts w:cs="Linux Libertine O"/>
        </w:rPr>
      </w:pPr>
      <w:r>
        <w:rPr>
          <w:rFonts w:cs="Linux Libertine O"/>
        </w:rPr>
        <w:t xml:space="preserve">This chapter has reviewed the particular ways that speakers of the indigenous </w:t>
      </w:r>
      <w:proofErr w:type="spellStart"/>
      <w:r>
        <w:rPr>
          <w:rFonts w:cs="Linux Libertine O"/>
        </w:rPr>
        <w:t>Cha’palaa</w:t>
      </w:r>
      <w:proofErr w:type="spellEnd"/>
      <w:r>
        <w:rPr>
          <w:rFonts w:cs="Linux Libertine O"/>
        </w:rPr>
        <w:t xml:space="preserve"> language from northwest Ecuador address the common human problem of coordinating cooperative behaviors and joint actions in a society consisting of ind</w:t>
      </w:r>
      <w:r>
        <w:rPr>
          <w:rFonts w:cs="Linux Libertine O"/>
        </w:rPr>
        <w:t>i</w:t>
      </w:r>
      <w:r>
        <w:rPr>
          <w:rFonts w:cs="Linux Libertine O"/>
        </w:rPr>
        <w:t xml:space="preserve">viduals with their own concerns about being imposed on by or imposing on others. </w:t>
      </w:r>
      <w:proofErr w:type="spellStart"/>
      <w:r w:rsidR="00656E69">
        <w:rPr>
          <w:rFonts w:cs="Linux Libertine O"/>
        </w:rPr>
        <w:t>Cha’palaa</w:t>
      </w:r>
      <w:proofErr w:type="spellEnd"/>
      <w:r w:rsidR="00656E69">
        <w:rPr>
          <w:rFonts w:cs="Linux Libertine O"/>
        </w:rPr>
        <w:t xml:space="preserve"> speakers draw on a wide range of spoken and nonverbal resources in order to accomplish this, which allows them to calibrate the formats they use in social inte</w:t>
      </w:r>
      <w:r w:rsidR="00656E69">
        <w:rPr>
          <w:rFonts w:cs="Linux Libertine O"/>
        </w:rPr>
        <w:t>r</w:t>
      </w:r>
      <w:r w:rsidR="00656E69">
        <w:rPr>
          <w:rFonts w:cs="Linux Libertine O"/>
        </w:rPr>
        <w:t>action with respect to different contingencies. In more than half of the cases of r</w:t>
      </w:r>
      <w:r w:rsidR="00656E69">
        <w:rPr>
          <w:rFonts w:cs="Linux Libertine O"/>
        </w:rPr>
        <w:t>e</w:t>
      </w:r>
      <w:r w:rsidR="00656E69">
        <w:rPr>
          <w:rFonts w:cs="Linux Libertine O"/>
        </w:rPr>
        <w:t xml:space="preserve">cruitment sequences in the sample from the </w:t>
      </w:r>
      <w:proofErr w:type="spellStart"/>
      <w:r w:rsidR="00656E69">
        <w:rPr>
          <w:rFonts w:cs="Linux Libertine O"/>
        </w:rPr>
        <w:t>Cha’palaa</w:t>
      </w:r>
      <w:proofErr w:type="spellEnd"/>
      <w:r w:rsidR="00656E69">
        <w:rPr>
          <w:rFonts w:cs="Linux Libertine O"/>
        </w:rPr>
        <w:t xml:space="preserve"> corpus the target action was accomplished, while in only a small percentage was there overt rejection. In another considerable portion of sequences the recruitment received no uptake but was aba</w:t>
      </w:r>
      <w:r w:rsidR="00656E69">
        <w:rPr>
          <w:rFonts w:cs="Linux Libertine O"/>
        </w:rPr>
        <w:t>n</w:t>
      </w:r>
      <w:r w:rsidR="00656E69">
        <w:rPr>
          <w:rFonts w:cs="Linux Libertine O"/>
        </w:rPr>
        <w:t xml:space="preserve">doned and not pursued. While in these cases the target action was not accomplished by B, the relatively low-contingency actions might be done by </w:t>
      </w:r>
      <w:proofErr w:type="gramStart"/>
      <w:r w:rsidR="00656E69">
        <w:rPr>
          <w:rFonts w:cs="Linux Libertine O"/>
        </w:rPr>
        <w:t>A</w:t>
      </w:r>
      <w:proofErr w:type="gramEnd"/>
      <w:r w:rsidR="00656E69">
        <w:rPr>
          <w:rFonts w:cs="Linux Libertine O"/>
        </w:rPr>
        <w:t xml:space="preserve"> after realizing B had not heard, or they might be deemed not worthy of pursuit. In some cases the risk of overt rejection too high </w:t>
      </w:r>
      <w:r w:rsidR="00EA1472">
        <w:rPr>
          <w:rFonts w:cs="Linux Libertine O"/>
        </w:rPr>
        <w:t>a price to pay for pursuing the target action. The overall te</w:t>
      </w:r>
      <w:r w:rsidR="00EA1472">
        <w:rPr>
          <w:rFonts w:cs="Linux Libertine O"/>
        </w:rPr>
        <w:t>n</w:t>
      </w:r>
      <w:r w:rsidR="00EA1472">
        <w:rPr>
          <w:rFonts w:cs="Linux Libertine O"/>
        </w:rPr>
        <w:t>dency in the sample appears to avoid rejection when possible.</w:t>
      </w:r>
    </w:p>
    <w:p w:rsidR="00EA1472" w:rsidRDefault="00EA1472" w:rsidP="00EA1472">
      <w:pPr>
        <w:pStyle w:val="lsTextIndent"/>
      </w:pPr>
      <w:r>
        <w:t xml:space="preserve">The avoidance of rejection can be interpreted both in one sense as pro-social but in another sense as a reflection of social asymmetry. </w:t>
      </w:r>
      <w:proofErr w:type="spellStart"/>
      <w:r>
        <w:t>Chachi</w:t>
      </w:r>
      <w:proofErr w:type="spellEnd"/>
      <w:r>
        <w:t xml:space="preserve"> society and the </w:t>
      </w:r>
      <w:proofErr w:type="spellStart"/>
      <w:r>
        <w:t>Cha’palaa</w:t>
      </w:r>
      <w:proofErr w:type="spellEnd"/>
      <w:r>
        <w:t xml:space="preserve"> language have been resilient over the centuries in part due to their strict enforcement of traditional laws, but these laws are also to some extent based on rigid norms about social roles. There are strong expectations about the responsibilities for daily tasks grounded in gender roles and age grades. On the one hand the high rate of successful recruitment sequences shows that </w:t>
      </w:r>
      <w:proofErr w:type="spellStart"/>
      <w:r>
        <w:t>Cha’palaa</w:t>
      </w:r>
      <w:proofErr w:type="spellEnd"/>
      <w:r>
        <w:t xml:space="preserve"> speakers are highly </w:t>
      </w:r>
      <w:proofErr w:type="spellStart"/>
      <w:r>
        <w:t>affiliative</w:t>
      </w:r>
      <w:proofErr w:type="spellEnd"/>
      <w:r>
        <w:t xml:space="preserve"> and coo</w:t>
      </w:r>
      <w:r>
        <w:t>p</w:t>
      </w:r>
      <w:r>
        <w:t xml:space="preserve">erative in joint social action. On the other hand, cases of </w:t>
      </w:r>
      <w:proofErr w:type="spellStart"/>
      <w:r>
        <w:t>disaffiliative</w:t>
      </w:r>
      <w:proofErr w:type="spellEnd"/>
      <w:r>
        <w:t xml:space="preserve"> rejections may be low in part because people ‘know their place’ and do not initiate recruitment s</w:t>
      </w:r>
      <w:r>
        <w:t>e</w:t>
      </w:r>
      <w:r>
        <w:t>quences at all when their social rights to do so are questionable. Sequences in which lower status individuals requested actions of higher status individuals were indeed the least frequent in the sample, while higher status individuals were not so restrained.</w:t>
      </w:r>
    </w:p>
    <w:p w:rsidR="00B74478" w:rsidRPr="00EA1472" w:rsidRDefault="00EA1472" w:rsidP="00EA1472">
      <w:pPr>
        <w:pStyle w:val="lsTextIndent"/>
      </w:pPr>
      <w:r>
        <w:t xml:space="preserve">Cross-linguistically, the </w:t>
      </w:r>
      <w:proofErr w:type="spellStart"/>
      <w:r>
        <w:t>Cha’palaa</w:t>
      </w:r>
      <w:proofErr w:type="spellEnd"/>
      <w:r>
        <w:t xml:space="preserve"> sample conformed to a number of common trends, including similar nonverbal formats (pointing, reaching, holding out), a similar ranging of construction types (imperatives the most frequent), and a much higher rate of fulfillment than of rejection. However, in another ways </w:t>
      </w:r>
      <w:proofErr w:type="spellStart"/>
      <w:r>
        <w:t>Cha’palaa</w:t>
      </w:r>
      <w:proofErr w:type="spellEnd"/>
      <w:r>
        <w:t xml:space="preserve"> is highly distinct, including the grammatical forms employed, the types of target action requested, and the cultural rationales behind the reasons and explanations offered as part of recrui</w:t>
      </w:r>
      <w:r>
        <w:t>t</w:t>
      </w:r>
      <w:r>
        <w:t xml:space="preserve">ments and their responses. A lack of acknowledgment practices and a low frequency of indirect formats appears to make </w:t>
      </w:r>
      <w:proofErr w:type="spellStart"/>
      <w:r>
        <w:t>Cha’palaa</w:t>
      </w:r>
      <w:proofErr w:type="spellEnd"/>
      <w:r>
        <w:t xml:space="preserve"> one of the ‘least polite’ languages in the comparison, although it is also likely that </w:t>
      </w:r>
      <w:proofErr w:type="spellStart"/>
      <w:r>
        <w:t>Cha’palaa</w:t>
      </w:r>
      <w:proofErr w:type="spellEnd"/>
      <w:r>
        <w:t xml:space="preserve"> speakers do their face-work </w:t>
      </w:r>
      <w:r>
        <w:lastRenderedPageBreak/>
        <w:t xml:space="preserve">by other means, as recruitments are mostly successful and conflict is rare. </w:t>
      </w:r>
      <w:r w:rsidR="00E8099D">
        <w:t xml:space="preserve">Whether viewed as more pro-social or more hierarchical, the </w:t>
      </w:r>
      <w:proofErr w:type="spellStart"/>
      <w:r w:rsidR="00E8099D">
        <w:t>Cha’palaa</w:t>
      </w:r>
      <w:proofErr w:type="spellEnd"/>
      <w:r w:rsidR="00E8099D">
        <w:t xml:space="preserve"> recruitment system reflects deep social cohesion and interconnectedness.</w:t>
      </w:r>
    </w:p>
    <w:p w:rsidR="00B74478" w:rsidRPr="00AF61E3" w:rsidRDefault="00B74478" w:rsidP="00B74478">
      <w:pPr>
        <w:pStyle w:val="lsHeadingNoNr"/>
        <w:rPr>
          <w:rFonts w:cs="Linux Libertine O"/>
        </w:rPr>
      </w:pPr>
      <w:r w:rsidRPr="00AF61E3">
        <w:rPr>
          <w:rFonts w:cs="Linux Libertine O"/>
        </w:rPr>
        <w:t>References</w:t>
      </w:r>
    </w:p>
    <w:p w:rsidR="00B74478" w:rsidRPr="00AF61E3" w:rsidRDefault="00B74478" w:rsidP="00B74478">
      <w:pPr>
        <w:pStyle w:val="lsReferences"/>
        <w:rPr>
          <w:rFonts w:cs="Linux Libertine O"/>
        </w:rPr>
      </w:pPr>
      <w:r w:rsidRPr="00AF61E3">
        <w:rPr>
          <w:rFonts w:cs="Linux Libertine O"/>
        </w:rPr>
        <w:t xml:space="preserve">References </w:t>
      </w:r>
      <w:proofErr w:type="spellStart"/>
      <w:r w:rsidRPr="00AF61E3">
        <w:rPr>
          <w:rFonts w:cs="Linux Libertine O"/>
        </w:rPr>
        <w:t>references</w:t>
      </w:r>
      <w:proofErr w:type="spellEnd"/>
      <w:r w:rsidRPr="00AF61E3">
        <w:rPr>
          <w:rFonts w:cs="Linux Libertine O"/>
        </w:rPr>
        <w:t xml:space="preserve"> </w:t>
      </w:r>
      <w:proofErr w:type="spellStart"/>
      <w:r w:rsidRPr="00AF61E3">
        <w:rPr>
          <w:rFonts w:cs="Linux Libertine O"/>
        </w:rPr>
        <w:t>references</w:t>
      </w:r>
      <w:proofErr w:type="spellEnd"/>
    </w:p>
    <w:p w:rsidR="005364AA" w:rsidRPr="00B74478" w:rsidRDefault="005364AA" w:rsidP="00E8099D">
      <w:pPr>
        <w:ind w:firstLine="0"/>
      </w:pPr>
    </w:p>
    <w:sectPr w:rsidR="005364AA" w:rsidRPr="00B74478" w:rsidSect="008137F5">
      <w:headerReference w:type="even" r:id="rId20"/>
      <w:type w:val="oddPage"/>
      <w:pgSz w:w="9639" w:h="13608" w:code="264"/>
      <w:pgMar w:top="1411" w:right="1138" w:bottom="1987" w:left="1138" w:header="706" w:footer="706" w:gutter="28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647A" w:rsidRDefault="00C1647A" w:rsidP="00EF6B3A">
      <w:r>
        <w:separator/>
      </w:r>
    </w:p>
  </w:endnote>
  <w:endnote w:type="continuationSeparator" w:id="0">
    <w:p w:rsidR="00C1647A" w:rsidRDefault="00C1647A" w:rsidP="00EF6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Linux Libertine">
    <w:altName w:val="Times New Roman"/>
    <w:charset w:val="00"/>
    <w:family w:val="auto"/>
    <w:pitch w:val="variable"/>
    <w:sig w:usb0="00000000" w:usb1="5200E5FB" w:usb2="02000020" w:usb3="00000000" w:csb0="000001BF" w:csb1="00000000"/>
    <w:embedRegular r:id="rId1" w:fontKey="{F43854D6-74B9-44AD-B7A3-CABA9C258C64}"/>
    <w:embedBold r:id="rId2" w:fontKey="{0C28F91E-BB74-40E2-82EF-5C0CFD3C86F1}"/>
    <w:embedItalic r:id="rId3" w:fontKey="{0437F2DF-1AB9-4250-83D5-46049C35DE19}"/>
  </w:font>
  <w:font w:name="Calibri">
    <w:panose1 w:val="020F0502020204030204"/>
    <w:charset w:val="00"/>
    <w:family w:val="swiss"/>
    <w:pitch w:val="variable"/>
    <w:sig w:usb0="E00002FF" w:usb1="4000ACFF" w:usb2="00000001" w:usb3="00000000" w:csb0="0000019F" w:csb1="00000000"/>
    <w:embedRegular r:id="rId4" w:fontKey="{CF73315B-3B0F-4CAA-9CDA-BF3671312D55}"/>
    <w:embedBold r:id="rId5" w:fontKey="{269DB40A-818F-4976-A4A2-5CD9B6A582F2}"/>
    <w:embedItalic r:id="rId6" w:fontKey="{002F7915-4668-4743-B920-401B3ECF21C6}"/>
    <w:embedBoldItalic r:id="rId7" w:fontKey="{23985B47-7E8A-4EF6-8BD6-9DC04E550658}"/>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nux Libertine Mono O">
    <w:panose1 w:val="00000000000000000000"/>
    <w:charset w:val="00"/>
    <w:family w:val="modern"/>
    <w:notTrueType/>
    <w:pitch w:val="variable"/>
    <w:sig w:usb0="A0000047" w:usb1="1000587B" w:usb2="00000020" w:usb3="00000000" w:csb0="00000193" w:csb1="00000000"/>
  </w:font>
  <w:font w:name="Linux Libertine O">
    <w:panose1 w:val="00000000000000000000"/>
    <w:charset w:val="00"/>
    <w:family w:val="modern"/>
    <w:notTrueType/>
    <w:pitch w:val="variable"/>
    <w:sig w:usb0="E0000AFF" w:usb1="5200E5FB" w:usb2="02000020" w:usb3="00000000" w:csb0="000001BF" w:csb1="00000000"/>
  </w:font>
  <w:font w:name="Cambria">
    <w:panose1 w:val="02040503050406030204"/>
    <w:charset w:val="00"/>
    <w:family w:val="roman"/>
    <w:pitch w:val="variable"/>
    <w:sig w:usb0="E00002FF" w:usb1="400004FF" w:usb2="00000000" w:usb3="00000000" w:csb0="0000019F" w:csb1="00000000"/>
    <w:embedRegular r:id="rId8" w:fontKey="{4243523C-C6FB-4B33-B963-099B4105A61A}"/>
    <w:embedBold r:id="rId9" w:fontKey="{FC3925FA-D42D-4CEF-BBC4-447B6BA483C8}"/>
  </w:font>
  <w:font w:name="Tahoma">
    <w:panose1 w:val="020B0604030504040204"/>
    <w:charset w:val="00"/>
    <w:family w:val="swiss"/>
    <w:pitch w:val="variable"/>
    <w:sig w:usb0="E1002EFF" w:usb1="C000605B" w:usb2="00000029" w:usb3="00000000" w:csb0="000101FF" w:csb1="00000000"/>
    <w:embedRegular r:id="rId10" w:fontKey="{8EF4390C-9C71-48C4-84E5-C9F44C36692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647A" w:rsidRDefault="00C1647A" w:rsidP="00EF6B3A">
      <w:r>
        <w:separator/>
      </w:r>
    </w:p>
  </w:footnote>
  <w:footnote w:type="continuationSeparator" w:id="0">
    <w:p w:rsidR="00C1647A" w:rsidRDefault="00C1647A" w:rsidP="00EF6B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3A2" w:rsidRPr="00AE6224" w:rsidRDefault="003423A2">
    <w:pPr>
      <w:pStyle w:val="Header"/>
      <w:rPr>
        <w:rFonts w:ascii="Linux Libertine O" w:hAnsi="Linux Libertine O" w:cs="Linux Libertine O"/>
        <w:lang w:val="en-US"/>
      </w:rPr>
    </w:pPr>
    <w:r w:rsidRPr="00AE6224">
      <w:rPr>
        <w:rFonts w:ascii="Linux Libertine O" w:hAnsi="Linux Libertine O" w:cs="Linux Libertine O"/>
      </w:rPr>
      <w:fldChar w:fldCharType="begin"/>
    </w:r>
    <w:r w:rsidRPr="00AE6224">
      <w:rPr>
        <w:rFonts w:ascii="Linux Libertine O" w:hAnsi="Linux Libertine O" w:cs="Linux Libertine O"/>
        <w:lang w:val="en-US"/>
      </w:rPr>
      <w:instrText xml:space="preserve"> STYLEREF  lsHeadingNoNr  \* MERGEFORMAT </w:instrText>
    </w:r>
    <w:r w:rsidRPr="00AE6224">
      <w:rPr>
        <w:rFonts w:ascii="Linux Libertine O" w:hAnsi="Linux Libertine O" w:cs="Linux Libertine O"/>
      </w:rPr>
      <w:fldChar w:fldCharType="separate"/>
    </w:r>
    <w:r w:rsidR="00A46075">
      <w:rPr>
        <w:rFonts w:ascii="Linux Libertine O" w:hAnsi="Linux Libertine O" w:cs="Linux Libertine O"/>
        <w:noProof/>
        <w:lang w:val="en-US"/>
      </w:rPr>
      <w:t>Recruitments in Cha’palaa</w:t>
    </w:r>
    <w:r w:rsidRPr="00AE6224">
      <w:rPr>
        <w:rFonts w:ascii="Linux Libertine O" w:hAnsi="Linux Libertine O" w:cs="Linux Libertine O"/>
      </w:rPr>
      <w:fldChar w:fldCharType="end"/>
    </w:r>
  </w:p>
  <w:p w:rsidR="003423A2" w:rsidRDefault="003423A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93A9D"/>
    <w:multiLevelType w:val="multilevel"/>
    <w:tmpl w:val="39606054"/>
    <w:styleLink w:val="lsListBullet"/>
    <w:lvl w:ilvl="0">
      <w:start w:val="1"/>
      <w:numFmt w:val="bullet"/>
      <w:pStyle w:val="lsListsBullet"/>
      <w:lvlText w:val=""/>
      <w:lvlJc w:val="left"/>
      <w:pPr>
        <w:tabs>
          <w:tab w:val="num" w:pos="680"/>
        </w:tabs>
        <w:ind w:left="680" w:hanging="226"/>
      </w:pPr>
      <w:rPr>
        <w:rFonts w:ascii="Symbol" w:hAnsi="Symbol" w:hint="default"/>
        <w:color w:val="auto"/>
        <w:sz w:val="20"/>
      </w:rPr>
    </w:lvl>
    <w:lvl w:ilvl="1">
      <w:start w:val="1"/>
      <w:numFmt w:val="bullet"/>
      <w:lvlText w:val="–"/>
      <w:lvlJc w:val="left"/>
      <w:pPr>
        <w:tabs>
          <w:tab w:val="num" w:pos="907"/>
        </w:tabs>
        <w:ind w:left="907" w:hanging="227"/>
      </w:pPr>
      <w:rPr>
        <w:rFonts w:ascii="Times New Roman" w:hAnsi="Times New Roman" w:cs="Times New Roman" w:hint="default"/>
      </w:rPr>
    </w:lvl>
    <w:lvl w:ilvl="2">
      <w:start w:val="1"/>
      <w:numFmt w:val="bullet"/>
      <w:lvlText w:val=""/>
      <w:lvlJc w:val="left"/>
      <w:pPr>
        <w:tabs>
          <w:tab w:val="num" w:pos="1134"/>
        </w:tabs>
        <w:ind w:left="1134" w:hanging="227"/>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7404CED"/>
    <w:multiLevelType w:val="multilevel"/>
    <w:tmpl w:val="0407001F"/>
    <w:styleLink w:val="lsListTypeSection"/>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F630EC0"/>
    <w:multiLevelType w:val="multilevel"/>
    <w:tmpl w:val="5776E3FA"/>
    <w:styleLink w:val="lsListNoNr"/>
    <w:lvl w:ilvl="0">
      <w:start w:val="1"/>
      <w:numFmt w:val="none"/>
      <w:pStyle w:val="lsListsNoNr"/>
      <w:lvlText w:val="%1"/>
      <w:lvlJc w:val="left"/>
      <w:pPr>
        <w:tabs>
          <w:tab w:val="num" w:pos="454"/>
        </w:tabs>
        <w:ind w:left="680" w:hanging="226"/>
      </w:pPr>
      <w:rPr>
        <w:rFonts w:ascii="Linux Libertine" w:hAnsi="Linux Libertine" w:hint="default"/>
        <w:sz w:val="20"/>
      </w:rPr>
    </w:lvl>
    <w:lvl w:ilvl="1">
      <w:start w:val="1"/>
      <w:numFmt w:val="none"/>
      <w:lvlText w:val="%2"/>
      <w:lvlJc w:val="left"/>
      <w:pPr>
        <w:tabs>
          <w:tab w:val="num" w:pos="907"/>
        </w:tabs>
        <w:ind w:left="1134" w:hanging="227"/>
      </w:pPr>
      <w:rPr>
        <w:rFonts w:hint="default"/>
      </w:rPr>
    </w:lvl>
    <w:lvl w:ilvl="2">
      <w:start w:val="1"/>
      <w:numFmt w:val="none"/>
      <w:lvlText w:val="%3"/>
      <w:lvlJc w:val="left"/>
      <w:pPr>
        <w:tabs>
          <w:tab w:val="num" w:pos="1361"/>
        </w:tabs>
        <w:ind w:left="1588" w:hanging="22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2201A41"/>
    <w:multiLevelType w:val="hybridMultilevel"/>
    <w:tmpl w:val="3DA0A464"/>
    <w:lvl w:ilvl="0" w:tplc="44BA1D84">
      <w:numFmt w:val="bullet"/>
      <w:lvlText w:val="•"/>
      <w:lvlJc w:val="left"/>
      <w:pPr>
        <w:ind w:left="720" w:hanging="360"/>
      </w:pPr>
      <w:rPr>
        <w:rFonts w:ascii="Linux Libertine" w:eastAsia="Calibri" w:hAnsi="Linux Libertine" w:cs="Linux Libertine" w:hint="default"/>
      </w:rPr>
    </w:lvl>
    <w:lvl w:ilvl="1" w:tplc="1890D5F8">
      <w:numFmt w:val="bullet"/>
      <w:lvlText w:val=""/>
      <w:lvlJc w:val="left"/>
      <w:pPr>
        <w:ind w:left="1440" w:hanging="360"/>
      </w:pPr>
      <w:rPr>
        <w:rFonts w:ascii="Symbol" w:eastAsia="Calibri"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AB209C"/>
    <w:multiLevelType w:val="multilevel"/>
    <w:tmpl w:val="39606054"/>
    <w:numStyleLink w:val="lsListBullet"/>
  </w:abstractNum>
  <w:abstractNum w:abstractNumId="5">
    <w:nsid w:val="26757D5A"/>
    <w:multiLevelType w:val="hybridMultilevel"/>
    <w:tmpl w:val="EF16B468"/>
    <w:lvl w:ilvl="0" w:tplc="1B1C4510">
      <w:start w:val="1"/>
      <w:numFmt w:val="upperRoman"/>
      <w:pStyle w:val="lsPart"/>
      <w:lvlText w:val="Part %1"/>
      <w:lvlJc w:val="center"/>
      <w:pPr>
        <w:ind w:left="717" w:hanging="360"/>
      </w:pPr>
      <w:rPr>
        <w:rFonts w:ascii="Linux Libertine" w:hAnsi="Linux Libertine" w:hint="default"/>
        <w:sz w:val="3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FAB705B"/>
    <w:multiLevelType w:val="multilevel"/>
    <w:tmpl w:val="F3F0EFF6"/>
    <w:styleLink w:val="lsListNr"/>
    <w:lvl w:ilvl="0">
      <w:start w:val="1"/>
      <w:numFmt w:val="decimal"/>
      <w:pStyle w:val="lsListsNr"/>
      <w:lvlText w:val="%1."/>
      <w:lvlJc w:val="left"/>
      <w:pPr>
        <w:tabs>
          <w:tab w:val="num" w:pos="397"/>
        </w:tabs>
        <w:ind w:left="397" w:hanging="397"/>
      </w:pPr>
      <w:rPr>
        <w:rFonts w:ascii="Linux Libertine" w:hAnsi="Linux Libertine" w:hint="default"/>
      </w:rPr>
    </w:lvl>
    <w:lvl w:ilvl="1">
      <w:start w:val="1"/>
      <w:numFmt w:val="lowerLetter"/>
      <w:lvlText w:val="%2."/>
      <w:lvlJc w:val="left"/>
      <w:pPr>
        <w:tabs>
          <w:tab w:val="num" w:pos="794"/>
        </w:tabs>
        <w:ind w:left="794" w:hanging="397"/>
      </w:pPr>
      <w:rPr>
        <w:rFonts w:ascii="Linux Libertine" w:hAnsi="Linux Libertine" w:hint="default"/>
      </w:rPr>
    </w:lvl>
    <w:lvl w:ilvl="2">
      <w:start w:val="1"/>
      <w:numFmt w:val="lowerRoman"/>
      <w:lvlText w:val="%3."/>
      <w:lvlJc w:val="left"/>
      <w:pPr>
        <w:tabs>
          <w:tab w:val="num" w:pos="1247"/>
        </w:tabs>
        <w:ind w:left="1247" w:hanging="453"/>
      </w:pPr>
      <w:rPr>
        <w:rFonts w:ascii="Linux Libertine" w:hAnsi="Linux Libertine"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39215DFA"/>
    <w:multiLevelType w:val="hybridMultilevel"/>
    <w:tmpl w:val="096A7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48155F"/>
    <w:multiLevelType w:val="multilevel"/>
    <w:tmpl w:val="ECD44464"/>
    <w:styleLink w:val="lsListExample"/>
    <w:lvl w:ilvl="0">
      <w:start w:val="1"/>
      <w:numFmt w:val="decimal"/>
      <w:pStyle w:val="lsExample1"/>
      <w:lvlText w:val="(%1)"/>
      <w:lvlJc w:val="left"/>
      <w:pPr>
        <w:tabs>
          <w:tab w:val="num" w:pos="397"/>
        </w:tabs>
        <w:ind w:left="624" w:hanging="624"/>
      </w:pPr>
      <w:rPr>
        <w:rFonts w:ascii="Linux Libertine" w:hAnsi="Linux Libertine"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47304A0A"/>
    <w:multiLevelType w:val="multilevel"/>
    <w:tmpl w:val="5776E3FA"/>
    <w:numStyleLink w:val="lsListNoNr"/>
  </w:abstractNum>
  <w:abstractNum w:abstractNumId="10">
    <w:nsid w:val="511848FB"/>
    <w:multiLevelType w:val="multilevel"/>
    <w:tmpl w:val="4050CD50"/>
    <w:numStyleLink w:val="lsNumberingType"/>
  </w:abstractNum>
  <w:abstractNum w:abstractNumId="11">
    <w:nsid w:val="51BC5988"/>
    <w:multiLevelType w:val="multilevel"/>
    <w:tmpl w:val="F3F0EFF6"/>
    <w:numStyleLink w:val="lsListNr"/>
  </w:abstractNum>
  <w:abstractNum w:abstractNumId="12">
    <w:nsid w:val="53AB17B0"/>
    <w:multiLevelType w:val="hybridMultilevel"/>
    <w:tmpl w:val="9E0A5282"/>
    <w:lvl w:ilvl="0" w:tplc="44BA1D84">
      <w:numFmt w:val="bullet"/>
      <w:lvlText w:val="•"/>
      <w:lvlJc w:val="left"/>
      <w:pPr>
        <w:ind w:left="720" w:hanging="360"/>
      </w:pPr>
      <w:rPr>
        <w:rFonts w:ascii="Linux Libertine" w:eastAsia="Calibri" w:hAnsi="Linux Libertine" w:cs="Linux Liberti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D0D4F31"/>
    <w:multiLevelType w:val="multilevel"/>
    <w:tmpl w:val="4050CD50"/>
    <w:styleLink w:val="lsNumberingType"/>
    <w:lvl w:ilvl="0">
      <w:start w:val="1"/>
      <w:numFmt w:val="decimal"/>
      <w:pStyle w:val="lsHeading1"/>
      <w:lvlText w:val="%1"/>
      <w:lvlJc w:val="left"/>
      <w:pPr>
        <w:tabs>
          <w:tab w:val="num" w:pos="431"/>
        </w:tabs>
        <w:ind w:left="431" w:hanging="431"/>
      </w:pPr>
      <w:rPr>
        <w:rFonts w:ascii="Linux Libertine" w:hAnsi="Linux Libertine" w:hint="default"/>
      </w:rPr>
    </w:lvl>
    <w:lvl w:ilvl="1">
      <w:start w:val="1"/>
      <w:numFmt w:val="decimal"/>
      <w:pStyle w:val="lsHeading2"/>
      <w:lvlText w:val="%1.%2"/>
      <w:lvlJc w:val="left"/>
      <w:pPr>
        <w:tabs>
          <w:tab w:val="num" w:pos="578"/>
        </w:tabs>
        <w:ind w:left="578" w:hanging="578"/>
      </w:pPr>
      <w:rPr>
        <w:rFonts w:ascii="Linux Libertine" w:hAnsi="Linux Libertine" w:hint="default"/>
      </w:rPr>
    </w:lvl>
    <w:lvl w:ilvl="2">
      <w:start w:val="1"/>
      <w:numFmt w:val="decimal"/>
      <w:pStyle w:val="lsHeading3"/>
      <w:lvlText w:val="%1.%2.%3"/>
      <w:lvlJc w:val="left"/>
      <w:pPr>
        <w:tabs>
          <w:tab w:val="num" w:pos="720"/>
        </w:tabs>
        <w:ind w:left="720" w:hanging="720"/>
      </w:pPr>
      <w:rPr>
        <w:rFonts w:ascii="Linux Libertine" w:hAnsi="Linux Libertine" w:hint="default"/>
      </w:rPr>
    </w:lvl>
    <w:lvl w:ilvl="3">
      <w:start w:val="1"/>
      <w:numFmt w:val="decimal"/>
      <w:pStyle w:val="lsHeading4"/>
      <w:lvlText w:val="%1.%2.%3.%4"/>
      <w:lvlJc w:val="left"/>
      <w:pPr>
        <w:tabs>
          <w:tab w:val="num" w:pos="862"/>
        </w:tabs>
        <w:ind w:left="862" w:hanging="862"/>
      </w:pPr>
      <w:rPr>
        <w:rFonts w:ascii="Linux Libertine" w:hAnsi="Linux Libertine" w:hint="default"/>
      </w:rPr>
    </w:lvl>
    <w:lvl w:ilvl="4">
      <w:start w:val="1"/>
      <w:numFmt w:val="decimal"/>
      <w:pStyle w:val="lsHeading5"/>
      <w:lvlText w:val="%1.%2.%3.%4.%5"/>
      <w:lvlJc w:val="left"/>
      <w:pPr>
        <w:tabs>
          <w:tab w:val="num" w:pos="1009"/>
        </w:tabs>
        <w:ind w:left="1009" w:hanging="1009"/>
      </w:pPr>
      <w:rPr>
        <w:rFonts w:ascii="Linux Libertine" w:hAnsi="Linux Libertine" w:hint="default"/>
      </w:rPr>
    </w:lvl>
    <w:lvl w:ilvl="5">
      <w:start w:val="1"/>
      <w:numFmt w:val="decimal"/>
      <w:pStyle w:val="lsHeading6"/>
      <w:lvlText w:val="%1.%2.%3.%4.%5.%6"/>
      <w:lvlJc w:val="left"/>
      <w:pPr>
        <w:tabs>
          <w:tab w:val="num" w:pos="1077"/>
        </w:tabs>
        <w:ind w:left="1077" w:hanging="1077"/>
      </w:pPr>
      <w:rPr>
        <w:rFonts w:ascii="Linux Libertine" w:hAnsi="Linux Libertine" w:hint="default"/>
        <w:sz w:val="20"/>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
  </w:num>
  <w:num w:numId="2">
    <w:abstractNumId w:val="13"/>
  </w:num>
  <w:num w:numId="3">
    <w:abstractNumId w:val="2"/>
  </w:num>
  <w:num w:numId="4">
    <w:abstractNumId w:val="5"/>
  </w:num>
  <w:num w:numId="5">
    <w:abstractNumId w:val="6"/>
  </w:num>
  <w:num w:numId="6">
    <w:abstractNumId w:val="10"/>
  </w:num>
  <w:num w:numId="7">
    <w:abstractNumId w:val="8"/>
    <w:lvlOverride w:ilvl="0">
      <w:lvl w:ilvl="0">
        <w:start w:val="1"/>
        <w:numFmt w:val="decimal"/>
        <w:pStyle w:val="lsExample1"/>
        <w:lvlText w:val="(%1)"/>
        <w:lvlJc w:val="left"/>
        <w:pPr>
          <w:tabs>
            <w:tab w:val="num" w:pos="397"/>
          </w:tabs>
          <w:ind w:left="624" w:hanging="624"/>
        </w:pPr>
        <w:rPr>
          <w:rFonts w:ascii="Linux Libertine Mono O" w:hAnsi="Linux Libertine Mono O" w:cs="Linux Libertine O" w:hint="default"/>
        </w:rPr>
      </w:lvl>
    </w:lvlOverride>
  </w:num>
  <w:num w:numId="8">
    <w:abstractNumId w:val="9"/>
  </w:num>
  <w:num w:numId="9">
    <w:abstractNumId w:val="0"/>
  </w:num>
  <w:num w:numId="10">
    <w:abstractNumId w:val="4"/>
  </w:num>
  <w:num w:numId="11">
    <w:abstractNumId w:val="1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12"/>
  </w:num>
  <w:num w:numId="41">
    <w:abstractNumId w:val="3"/>
  </w:num>
  <w:num w:numId="42">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mirrorMargins/>
  <w:proofState w:spelling="clean" w:grammar="clean"/>
  <w:attachedTemplate r:id="rId1"/>
  <w:doNotTrackMoves/>
  <w:defaultTabStop w:val="113"/>
  <w:autoHyphenation/>
  <w:consecutiveHyphenLimit w:val="5"/>
  <w:hyphenationZone w:val="425"/>
  <w:evenAndOddHeaders/>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83A36"/>
    <w:rsid w:val="00000A2A"/>
    <w:rsid w:val="00005B7A"/>
    <w:rsid w:val="000078DB"/>
    <w:rsid w:val="000261AA"/>
    <w:rsid w:val="000340AF"/>
    <w:rsid w:val="0003457D"/>
    <w:rsid w:val="00036075"/>
    <w:rsid w:val="00045299"/>
    <w:rsid w:val="00063F01"/>
    <w:rsid w:val="000664FA"/>
    <w:rsid w:val="00066DD5"/>
    <w:rsid w:val="00070B01"/>
    <w:rsid w:val="00076BBD"/>
    <w:rsid w:val="00077934"/>
    <w:rsid w:val="00086A74"/>
    <w:rsid w:val="00091B2A"/>
    <w:rsid w:val="000A7762"/>
    <w:rsid w:val="000B1910"/>
    <w:rsid w:val="000B30B0"/>
    <w:rsid w:val="000B7F6D"/>
    <w:rsid w:val="000C300F"/>
    <w:rsid w:val="000C44FA"/>
    <w:rsid w:val="000D09B2"/>
    <w:rsid w:val="000D7A87"/>
    <w:rsid w:val="000F25D1"/>
    <w:rsid w:val="000F497B"/>
    <w:rsid w:val="000F59F4"/>
    <w:rsid w:val="001023A2"/>
    <w:rsid w:val="00103202"/>
    <w:rsid w:val="00105130"/>
    <w:rsid w:val="001055BD"/>
    <w:rsid w:val="001102C6"/>
    <w:rsid w:val="00124A92"/>
    <w:rsid w:val="00124D30"/>
    <w:rsid w:val="001261D9"/>
    <w:rsid w:val="00135D89"/>
    <w:rsid w:val="00136C42"/>
    <w:rsid w:val="001401FF"/>
    <w:rsid w:val="001469FA"/>
    <w:rsid w:val="00160875"/>
    <w:rsid w:val="00164212"/>
    <w:rsid w:val="00170B3E"/>
    <w:rsid w:val="001737E6"/>
    <w:rsid w:val="001807E2"/>
    <w:rsid w:val="00195AD1"/>
    <w:rsid w:val="00196662"/>
    <w:rsid w:val="001A0C8C"/>
    <w:rsid w:val="001A1006"/>
    <w:rsid w:val="001B1317"/>
    <w:rsid w:val="001C22F3"/>
    <w:rsid w:val="001E0D66"/>
    <w:rsid w:val="001E2682"/>
    <w:rsid w:val="001F4609"/>
    <w:rsid w:val="00200E3F"/>
    <w:rsid w:val="002028AC"/>
    <w:rsid w:val="002052A5"/>
    <w:rsid w:val="00207CD1"/>
    <w:rsid w:val="002150A2"/>
    <w:rsid w:val="00247FBD"/>
    <w:rsid w:val="00252506"/>
    <w:rsid w:val="00253A80"/>
    <w:rsid w:val="00257B6A"/>
    <w:rsid w:val="002725E0"/>
    <w:rsid w:val="00284B5E"/>
    <w:rsid w:val="00284E75"/>
    <w:rsid w:val="002A3A35"/>
    <w:rsid w:val="002A569C"/>
    <w:rsid w:val="002A6EEB"/>
    <w:rsid w:val="002A739B"/>
    <w:rsid w:val="002A7CE4"/>
    <w:rsid w:val="002B35D7"/>
    <w:rsid w:val="002C4146"/>
    <w:rsid w:val="002C5222"/>
    <w:rsid w:val="002C7E20"/>
    <w:rsid w:val="002D62FB"/>
    <w:rsid w:val="002E0957"/>
    <w:rsid w:val="002E283C"/>
    <w:rsid w:val="002E7EED"/>
    <w:rsid w:val="002F659D"/>
    <w:rsid w:val="002F755F"/>
    <w:rsid w:val="00302C5C"/>
    <w:rsid w:val="0030360B"/>
    <w:rsid w:val="00305501"/>
    <w:rsid w:val="00306665"/>
    <w:rsid w:val="00306F05"/>
    <w:rsid w:val="00317C4B"/>
    <w:rsid w:val="00322C09"/>
    <w:rsid w:val="00332A47"/>
    <w:rsid w:val="0033521F"/>
    <w:rsid w:val="00335477"/>
    <w:rsid w:val="00336D04"/>
    <w:rsid w:val="00340287"/>
    <w:rsid w:val="003416E9"/>
    <w:rsid w:val="003423A2"/>
    <w:rsid w:val="00343200"/>
    <w:rsid w:val="00351A92"/>
    <w:rsid w:val="00351F7C"/>
    <w:rsid w:val="00352B91"/>
    <w:rsid w:val="0037155E"/>
    <w:rsid w:val="0037654A"/>
    <w:rsid w:val="003767A7"/>
    <w:rsid w:val="003911DA"/>
    <w:rsid w:val="00397123"/>
    <w:rsid w:val="003A70D3"/>
    <w:rsid w:val="003C0B67"/>
    <w:rsid w:val="003C1909"/>
    <w:rsid w:val="003C2D1D"/>
    <w:rsid w:val="003C3258"/>
    <w:rsid w:val="003D0130"/>
    <w:rsid w:val="003D2884"/>
    <w:rsid w:val="003D63B7"/>
    <w:rsid w:val="003E7B5A"/>
    <w:rsid w:val="003F321B"/>
    <w:rsid w:val="0040171D"/>
    <w:rsid w:val="00404973"/>
    <w:rsid w:val="004125E4"/>
    <w:rsid w:val="0041638C"/>
    <w:rsid w:val="0041638F"/>
    <w:rsid w:val="0042114D"/>
    <w:rsid w:val="0042236F"/>
    <w:rsid w:val="004225C3"/>
    <w:rsid w:val="004245E6"/>
    <w:rsid w:val="00425A05"/>
    <w:rsid w:val="004305D1"/>
    <w:rsid w:val="00432BC2"/>
    <w:rsid w:val="00434852"/>
    <w:rsid w:val="004369B1"/>
    <w:rsid w:val="0044340B"/>
    <w:rsid w:val="00445BDE"/>
    <w:rsid w:val="00453E67"/>
    <w:rsid w:val="0046230A"/>
    <w:rsid w:val="0047155F"/>
    <w:rsid w:val="004772D6"/>
    <w:rsid w:val="00484979"/>
    <w:rsid w:val="00485BDC"/>
    <w:rsid w:val="00486937"/>
    <w:rsid w:val="0049042C"/>
    <w:rsid w:val="00490E35"/>
    <w:rsid w:val="004916D9"/>
    <w:rsid w:val="00491F46"/>
    <w:rsid w:val="00493FC2"/>
    <w:rsid w:val="004A074D"/>
    <w:rsid w:val="004C032F"/>
    <w:rsid w:val="004C287E"/>
    <w:rsid w:val="004C5182"/>
    <w:rsid w:val="004C5D64"/>
    <w:rsid w:val="004D1706"/>
    <w:rsid w:val="004E03EE"/>
    <w:rsid w:val="004F2441"/>
    <w:rsid w:val="004F5270"/>
    <w:rsid w:val="004F58CC"/>
    <w:rsid w:val="004F705F"/>
    <w:rsid w:val="005030D0"/>
    <w:rsid w:val="005101E6"/>
    <w:rsid w:val="00514C17"/>
    <w:rsid w:val="00514EAF"/>
    <w:rsid w:val="0052304F"/>
    <w:rsid w:val="00524182"/>
    <w:rsid w:val="00525BE6"/>
    <w:rsid w:val="00526A8A"/>
    <w:rsid w:val="005319FA"/>
    <w:rsid w:val="005364AA"/>
    <w:rsid w:val="005404BB"/>
    <w:rsid w:val="00543B41"/>
    <w:rsid w:val="00547E3B"/>
    <w:rsid w:val="00553B26"/>
    <w:rsid w:val="00565FE4"/>
    <w:rsid w:val="00566F2E"/>
    <w:rsid w:val="00567113"/>
    <w:rsid w:val="005715D9"/>
    <w:rsid w:val="00573708"/>
    <w:rsid w:val="005779BB"/>
    <w:rsid w:val="00581004"/>
    <w:rsid w:val="005859FF"/>
    <w:rsid w:val="00587DD8"/>
    <w:rsid w:val="00590CB7"/>
    <w:rsid w:val="0059142C"/>
    <w:rsid w:val="0059218E"/>
    <w:rsid w:val="00592F65"/>
    <w:rsid w:val="00593A76"/>
    <w:rsid w:val="00594658"/>
    <w:rsid w:val="0059555C"/>
    <w:rsid w:val="00596E12"/>
    <w:rsid w:val="005A3D63"/>
    <w:rsid w:val="005B1F9B"/>
    <w:rsid w:val="005B6317"/>
    <w:rsid w:val="005C21A2"/>
    <w:rsid w:val="005C39F2"/>
    <w:rsid w:val="005C6814"/>
    <w:rsid w:val="005D07AC"/>
    <w:rsid w:val="005D3E22"/>
    <w:rsid w:val="005D6B26"/>
    <w:rsid w:val="005E6416"/>
    <w:rsid w:val="005F0E22"/>
    <w:rsid w:val="005F604F"/>
    <w:rsid w:val="005F7366"/>
    <w:rsid w:val="0060277B"/>
    <w:rsid w:val="00613597"/>
    <w:rsid w:val="00634F23"/>
    <w:rsid w:val="006424C7"/>
    <w:rsid w:val="00651DF4"/>
    <w:rsid w:val="00651F2E"/>
    <w:rsid w:val="0065611C"/>
    <w:rsid w:val="00656E69"/>
    <w:rsid w:val="00670681"/>
    <w:rsid w:val="006711A4"/>
    <w:rsid w:val="006737AA"/>
    <w:rsid w:val="0068078A"/>
    <w:rsid w:val="00682E6F"/>
    <w:rsid w:val="00694153"/>
    <w:rsid w:val="006A0FEE"/>
    <w:rsid w:val="006B11C8"/>
    <w:rsid w:val="006B1BED"/>
    <w:rsid w:val="006B2E75"/>
    <w:rsid w:val="006B4576"/>
    <w:rsid w:val="006C1036"/>
    <w:rsid w:val="006C4332"/>
    <w:rsid w:val="006C7651"/>
    <w:rsid w:val="006E0026"/>
    <w:rsid w:val="006E0CA0"/>
    <w:rsid w:val="006F3D5B"/>
    <w:rsid w:val="00717FD3"/>
    <w:rsid w:val="007204AA"/>
    <w:rsid w:val="00721CD2"/>
    <w:rsid w:val="00723670"/>
    <w:rsid w:val="00723698"/>
    <w:rsid w:val="007268B3"/>
    <w:rsid w:val="007349C3"/>
    <w:rsid w:val="00735FA2"/>
    <w:rsid w:val="00740893"/>
    <w:rsid w:val="00743AE0"/>
    <w:rsid w:val="00744EE9"/>
    <w:rsid w:val="00745123"/>
    <w:rsid w:val="00746518"/>
    <w:rsid w:val="00751819"/>
    <w:rsid w:val="0075206E"/>
    <w:rsid w:val="007530BB"/>
    <w:rsid w:val="00755E96"/>
    <w:rsid w:val="00756C7D"/>
    <w:rsid w:val="00771F4D"/>
    <w:rsid w:val="00776441"/>
    <w:rsid w:val="00783A36"/>
    <w:rsid w:val="00783D56"/>
    <w:rsid w:val="00793196"/>
    <w:rsid w:val="007A2FF3"/>
    <w:rsid w:val="007A7637"/>
    <w:rsid w:val="007A795C"/>
    <w:rsid w:val="007B3036"/>
    <w:rsid w:val="007C715A"/>
    <w:rsid w:val="007D0093"/>
    <w:rsid w:val="007E01E7"/>
    <w:rsid w:val="007E0F23"/>
    <w:rsid w:val="007F57E1"/>
    <w:rsid w:val="007F58B6"/>
    <w:rsid w:val="007F70AB"/>
    <w:rsid w:val="00800635"/>
    <w:rsid w:val="008137F5"/>
    <w:rsid w:val="00813AE8"/>
    <w:rsid w:val="00814280"/>
    <w:rsid w:val="00815C0E"/>
    <w:rsid w:val="008161C2"/>
    <w:rsid w:val="00820713"/>
    <w:rsid w:val="00822362"/>
    <w:rsid w:val="00822612"/>
    <w:rsid w:val="008234DD"/>
    <w:rsid w:val="00830653"/>
    <w:rsid w:val="00830BD4"/>
    <w:rsid w:val="00842F48"/>
    <w:rsid w:val="00843B13"/>
    <w:rsid w:val="00844AA4"/>
    <w:rsid w:val="008458D6"/>
    <w:rsid w:val="0085225E"/>
    <w:rsid w:val="00853C40"/>
    <w:rsid w:val="00854E43"/>
    <w:rsid w:val="0085621A"/>
    <w:rsid w:val="00856E81"/>
    <w:rsid w:val="00863E4D"/>
    <w:rsid w:val="00865A5D"/>
    <w:rsid w:val="0087336A"/>
    <w:rsid w:val="00891DB5"/>
    <w:rsid w:val="00892209"/>
    <w:rsid w:val="008B170A"/>
    <w:rsid w:val="008B1F0F"/>
    <w:rsid w:val="008B26DD"/>
    <w:rsid w:val="008C089D"/>
    <w:rsid w:val="008C4548"/>
    <w:rsid w:val="008C4D9F"/>
    <w:rsid w:val="008C75BF"/>
    <w:rsid w:val="008D06B3"/>
    <w:rsid w:val="008D1636"/>
    <w:rsid w:val="008D2910"/>
    <w:rsid w:val="008D34ED"/>
    <w:rsid w:val="008D7F19"/>
    <w:rsid w:val="008D7FE3"/>
    <w:rsid w:val="008E42B6"/>
    <w:rsid w:val="008E5E65"/>
    <w:rsid w:val="008F3B3A"/>
    <w:rsid w:val="008F481F"/>
    <w:rsid w:val="008F4FCD"/>
    <w:rsid w:val="008F63E5"/>
    <w:rsid w:val="0091131D"/>
    <w:rsid w:val="00914FE5"/>
    <w:rsid w:val="00926626"/>
    <w:rsid w:val="009276E3"/>
    <w:rsid w:val="009302F0"/>
    <w:rsid w:val="009320CD"/>
    <w:rsid w:val="00934FEC"/>
    <w:rsid w:val="009664AF"/>
    <w:rsid w:val="009745D2"/>
    <w:rsid w:val="0097518B"/>
    <w:rsid w:val="00975898"/>
    <w:rsid w:val="009759A5"/>
    <w:rsid w:val="00982EF0"/>
    <w:rsid w:val="009A497E"/>
    <w:rsid w:val="009B22EC"/>
    <w:rsid w:val="009B36D5"/>
    <w:rsid w:val="009B538C"/>
    <w:rsid w:val="009B6C32"/>
    <w:rsid w:val="009C4246"/>
    <w:rsid w:val="009C7D76"/>
    <w:rsid w:val="009D2EE3"/>
    <w:rsid w:val="009E1232"/>
    <w:rsid w:val="009E1B1A"/>
    <w:rsid w:val="009E5D4A"/>
    <w:rsid w:val="009E6091"/>
    <w:rsid w:val="009E7CF1"/>
    <w:rsid w:val="009F06C7"/>
    <w:rsid w:val="009F1EB9"/>
    <w:rsid w:val="009F2693"/>
    <w:rsid w:val="00A050D7"/>
    <w:rsid w:val="00A072A7"/>
    <w:rsid w:val="00A15467"/>
    <w:rsid w:val="00A21210"/>
    <w:rsid w:val="00A34DEE"/>
    <w:rsid w:val="00A36ED4"/>
    <w:rsid w:val="00A46075"/>
    <w:rsid w:val="00A479AF"/>
    <w:rsid w:val="00A51109"/>
    <w:rsid w:val="00A53E03"/>
    <w:rsid w:val="00A54CAF"/>
    <w:rsid w:val="00A57F0A"/>
    <w:rsid w:val="00A6625E"/>
    <w:rsid w:val="00A74FCC"/>
    <w:rsid w:val="00A812B5"/>
    <w:rsid w:val="00A93F37"/>
    <w:rsid w:val="00A946CB"/>
    <w:rsid w:val="00A95921"/>
    <w:rsid w:val="00A97D94"/>
    <w:rsid w:val="00AA1921"/>
    <w:rsid w:val="00AA1BEB"/>
    <w:rsid w:val="00AA31DA"/>
    <w:rsid w:val="00AA69AA"/>
    <w:rsid w:val="00AB0AAC"/>
    <w:rsid w:val="00AB234C"/>
    <w:rsid w:val="00AB3572"/>
    <w:rsid w:val="00AC1484"/>
    <w:rsid w:val="00AC1F13"/>
    <w:rsid w:val="00AC77C7"/>
    <w:rsid w:val="00AD29FD"/>
    <w:rsid w:val="00AD6B79"/>
    <w:rsid w:val="00AE5FDD"/>
    <w:rsid w:val="00AE6224"/>
    <w:rsid w:val="00AF1E44"/>
    <w:rsid w:val="00AF2EE5"/>
    <w:rsid w:val="00AF61E3"/>
    <w:rsid w:val="00B027E2"/>
    <w:rsid w:val="00B06CCF"/>
    <w:rsid w:val="00B14B08"/>
    <w:rsid w:val="00B36DDF"/>
    <w:rsid w:val="00B374CE"/>
    <w:rsid w:val="00B43B44"/>
    <w:rsid w:val="00B44117"/>
    <w:rsid w:val="00B45EDF"/>
    <w:rsid w:val="00B460DF"/>
    <w:rsid w:val="00B464BF"/>
    <w:rsid w:val="00B46775"/>
    <w:rsid w:val="00B526C5"/>
    <w:rsid w:val="00B61780"/>
    <w:rsid w:val="00B66A76"/>
    <w:rsid w:val="00B67690"/>
    <w:rsid w:val="00B74478"/>
    <w:rsid w:val="00B76567"/>
    <w:rsid w:val="00B867C4"/>
    <w:rsid w:val="00B97582"/>
    <w:rsid w:val="00BA00BB"/>
    <w:rsid w:val="00BA2DD1"/>
    <w:rsid w:val="00BA3CD1"/>
    <w:rsid w:val="00BB5AE9"/>
    <w:rsid w:val="00BD28FC"/>
    <w:rsid w:val="00BE2015"/>
    <w:rsid w:val="00BE7249"/>
    <w:rsid w:val="00BF2A24"/>
    <w:rsid w:val="00BF4518"/>
    <w:rsid w:val="00BF4A0D"/>
    <w:rsid w:val="00C0557F"/>
    <w:rsid w:val="00C1423B"/>
    <w:rsid w:val="00C1647A"/>
    <w:rsid w:val="00C25905"/>
    <w:rsid w:val="00C3104A"/>
    <w:rsid w:val="00C3354A"/>
    <w:rsid w:val="00C50B29"/>
    <w:rsid w:val="00C639BB"/>
    <w:rsid w:val="00C70366"/>
    <w:rsid w:val="00C87460"/>
    <w:rsid w:val="00CA3D41"/>
    <w:rsid w:val="00CA713C"/>
    <w:rsid w:val="00CB0AFC"/>
    <w:rsid w:val="00CB5EF8"/>
    <w:rsid w:val="00CC517E"/>
    <w:rsid w:val="00CC6696"/>
    <w:rsid w:val="00CD27BA"/>
    <w:rsid w:val="00CD5651"/>
    <w:rsid w:val="00CE1076"/>
    <w:rsid w:val="00CF4EC9"/>
    <w:rsid w:val="00CF7E49"/>
    <w:rsid w:val="00D01FEB"/>
    <w:rsid w:val="00D0231B"/>
    <w:rsid w:val="00D024DD"/>
    <w:rsid w:val="00D04DFB"/>
    <w:rsid w:val="00D06667"/>
    <w:rsid w:val="00D07D8A"/>
    <w:rsid w:val="00D1034E"/>
    <w:rsid w:val="00D11956"/>
    <w:rsid w:val="00D13027"/>
    <w:rsid w:val="00D17E39"/>
    <w:rsid w:val="00D220CF"/>
    <w:rsid w:val="00D2503D"/>
    <w:rsid w:val="00D27821"/>
    <w:rsid w:val="00D36E20"/>
    <w:rsid w:val="00D470ED"/>
    <w:rsid w:val="00D5060A"/>
    <w:rsid w:val="00D509CE"/>
    <w:rsid w:val="00D50F75"/>
    <w:rsid w:val="00D54E92"/>
    <w:rsid w:val="00D5573F"/>
    <w:rsid w:val="00D635C5"/>
    <w:rsid w:val="00D92C80"/>
    <w:rsid w:val="00D93A6E"/>
    <w:rsid w:val="00DA62F7"/>
    <w:rsid w:val="00DB3F7C"/>
    <w:rsid w:val="00DB73AD"/>
    <w:rsid w:val="00DC25DB"/>
    <w:rsid w:val="00DC3DAC"/>
    <w:rsid w:val="00DC43D7"/>
    <w:rsid w:val="00DC5144"/>
    <w:rsid w:val="00DC7ED6"/>
    <w:rsid w:val="00DD2040"/>
    <w:rsid w:val="00DD58F6"/>
    <w:rsid w:val="00DE4038"/>
    <w:rsid w:val="00DE7ABA"/>
    <w:rsid w:val="00DF1D5D"/>
    <w:rsid w:val="00DF433D"/>
    <w:rsid w:val="00DF638F"/>
    <w:rsid w:val="00E11CDF"/>
    <w:rsid w:val="00E160C3"/>
    <w:rsid w:val="00E26C26"/>
    <w:rsid w:val="00E33947"/>
    <w:rsid w:val="00E55154"/>
    <w:rsid w:val="00E567A8"/>
    <w:rsid w:val="00E621ED"/>
    <w:rsid w:val="00E63CE4"/>
    <w:rsid w:val="00E6524F"/>
    <w:rsid w:val="00E675B5"/>
    <w:rsid w:val="00E8099D"/>
    <w:rsid w:val="00E82495"/>
    <w:rsid w:val="00E9178B"/>
    <w:rsid w:val="00E92ACF"/>
    <w:rsid w:val="00E949F4"/>
    <w:rsid w:val="00E96590"/>
    <w:rsid w:val="00E978A9"/>
    <w:rsid w:val="00E97BA0"/>
    <w:rsid w:val="00EA1472"/>
    <w:rsid w:val="00EA34ED"/>
    <w:rsid w:val="00EA7C0E"/>
    <w:rsid w:val="00EB2773"/>
    <w:rsid w:val="00EB3B93"/>
    <w:rsid w:val="00EB7BA1"/>
    <w:rsid w:val="00EC232A"/>
    <w:rsid w:val="00ED0CD6"/>
    <w:rsid w:val="00ED1D32"/>
    <w:rsid w:val="00ED28DD"/>
    <w:rsid w:val="00ED2E34"/>
    <w:rsid w:val="00ED3026"/>
    <w:rsid w:val="00EE7F23"/>
    <w:rsid w:val="00EF599A"/>
    <w:rsid w:val="00EF6B3A"/>
    <w:rsid w:val="00F36B83"/>
    <w:rsid w:val="00F41204"/>
    <w:rsid w:val="00F424A5"/>
    <w:rsid w:val="00F43435"/>
    <w:rsid w:val="00F47F65"/>
    <w:rsid w:val="00F6068A"/>
    <w:rsid w:val="00F64062"/>
    <w:rsid w:val="00F74FA4"/>
    <w:rsid w:val="00F752F4"/>
    <w:rsid w:val="00FA4677"/>
    <w:rsid w:val="00FA4C08"/>
    <w:rsid w:val="00FA6080"/>
    <w:rsid w:val="00FB43ED"/>
    <w:rsid w:val="00FD1745"/>
    <w:rsid w:val="00FD4DAC"/>
    <w:rsid w:val="00FD57DF"/>
    <w:rsid w:val="00FD5BE5"/>
    <w:rsid w:val="00FE0D8F"/>
    <w:rsid w:val="00FE1F78"/>
    <w:rsid w:val="00FF0E31"/>
    <w:rsid w:val="00FF1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unhideWhenUsed="0"/>
    <w:lsdException w:name="heading 4" w:uiPriority="9" w:qFormat="1"/>
    <w:lsdException w:name="heading 5" w:uiPriority="9" w:qFormat="1"/>
    <w:lsdException w:name="heading 6" w:uiPriority="9" w:qFormat="1"/>
    <w:lsdException w:name="heading 7" w:uiPriority="13" w:unhideWhenUsed="0" w:qFormat="1"/>
    <w:lsdException w:name="heading 8" w:uiPriority="13" w:unhideWhenUsed="0" w:qFormat="1"/>
    <w:lsdException w:name="heading 9" w:uiPriority="13" w:unhideWhenUsed="0"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unhideWhenUsed="0"/>
    <w:lsdException w:name="caption" w:uiPriority="35" w:qFormat="1"/>
    <w:lsdException w:name="Title" w:semiHidden="0" w:uiPriority="10" w:unhideWhenUsed="0" w:qFormat="1"/>
    <w:lsdException w:name="Default Paragraph Font" w:uiPriority="1"/>
    <w:lsdException w:name="Subtitle" w:uiPriority="12" w:unhideWhenUsed="0"/>
    <w:lsdException w:name="Strong" w:uiPriority="22" w:unhideWhenUsed="0"/>
    <w:lsdException w:name="Emphasis"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lsdException w:name="Quote" w:uiPriority="29" w:unhideWhenUsed="0"/>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latentStyles>
  <w:style w:type="paragraph" w:default="1" w:styleId="Normal">
    <w:name w:val="Normal"/>
    <w:aliases w:val="lsText"/>
    <w:uiPriority w:val="12"/>
    <w:semiHidden/>
    <w:qFormat/>
    <w:rsid w:val="008234DD"/>
    <w:pPr>
      <w:ind w:firstLine="284"/>
      <w:contextualSpacing/>
      <w:jc w:val="both"/>
    </w:pPr>
    <w:rPr>
      <w:rFonts w:ascii="Linux Libertine" w:hAnsi="Linux Libertine"/>
      <w:sz w:val="21"/>
      <w:szCs w:val="22"/>
      <w:lang w:val="de-DE"/>
    </w:rPr>
  </w:style>
  <w:style w:type="paragraph" w:styleId="Heading1">
    <w:name w:val="heading 1"/>
    <w:basedOn w:val="Normal"/>
    <w:next w:val="Normal"/>
    <w:link w:val="Heading1Char"/>
    <w:uiPriority w:val="13"/>
    <w:semiHidden/>
    <w:rsid w:val="00CD5651"/>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13"/>
    <w:semiHidden/>
    <w:rsid w:val="00E978A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13"/>
    <w:semiHidden/>
    <w:rsid w:val="007E01E7"/>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13"/>
    <w:semiHidden/>
    <w:qFormat/>
    <w:rsid w:val="007E01E7"/>
    <w:pPr>
      <w:keepNext/>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13"/>
    <w:semiHidden/>
    <w:qFormat/>
    <w:rsid w:val="007E01E7"/>
    <w:p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13"/>
    <w:semiHidden/>
    <w:qFormat/>
    <w:rsid w:val="007E01E7"/>
    <w:pPr>
      <w:spacing w:before="240" w:after="60"/>
      <w:outlineLvl w:val="5"/>
    </w:pPr>
    <w:rPr>
      <w:rFonts w:ascii="Calibri" w:eastAsia="Times New Roman" w:hAnsi="Calibri"/>
      <w:b/>
      <w:b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lsTitle"/>
    <w:basedOn w:val="Normal"/>
    <w:next w:val="lsSubtitle"/>
    <w:link w:val="TitleChar"/>
    <w:qFormat/>
    <w:rsid w:val="008234DD"/>
    <w:pPr>
      <w:suppressAutoHyphens/>
      <w:spacing w:after="240"/>
      <w:ind w:firstLine="0"/>
      <w:jc w:val="left"/>
    </w:pPr>
    <w:rPr>
      <w:rFonts w:ascii="Linux Libertine O" w:eastAsia="Times New Roman" w:hAnsi="Linux Libertine O"/>
      <w:spacing w:val="5"/>
      <w:kern w:val="28"/>
      <w:sz w:val="104"/>
      <w:szCs w:val="52"/>
    </w:rPr>
  </w:style>
  <w:style w:type="character" w:customStyle="1" w:styleId="TitleChar">
    <w:name w:val="Title Char"/>
    <w:aliases w:val="lsTitle Char"/>
    <w:link w:val="Title"/>
    <w:rsid w:val="008234DD"/>
    <w:rPr>
      <w:rFonts w:ascii="Linux Libertine O" w:eastAsia="Times New Roman" w:hAnsi="Linux Libertine O"/>
      <w:spacing w:val="5"/>
      <w:kern w:val="28"/>
      <w:sz w:val="104"/>
      <w:szCs w:val="52"/>
      <w:lang w:val="de-DE"/>
    </w:rPr>
  </w:style>
  <w:style w:type="paragraph" w:customStyle="1" w:styleId="lsAuthor">
    <w:name w:val="lsAuthor"/>
    <w:basedOn w:val="Normal"/>
    <w:next w:val="lsSeries"/>
    <w:link w:val="lsAuthorZchn"/>
    <w:uiPriority w:val="2"/>
    <w:qFormat/>
    <w:rsid w:val="008234DD"/>
    <w:pPr>
      <w:suppressAutoHyphens/>
      <w:spacing w:after="3360"/>
      <w:ind w:firstLine="0"/>
      <w:contextualSpacing w:val="0"/>
      <w:jc w:val="left"/>
    </w:pPr>
    <w:rPr>
      <w:rFonts w:ascii="Linux Libertine O" w:hAnsi="Linux Libertine O" w:cs="Linux Libertine"/>
      <w:sz w:val="44"/>
      <w:szCs w:val="50"/>
      <w:lang w:val="en-US"/>
    </w:rPr>
  </w:style>
  <w:style w:type="character" w:customStyle="1" w:styleId="lsAuthorZchn">
    <w:name w:val="lsAuthor Zchn"/>
    <w:link w:val="lsAuthor"/>
    <w:uiPriority w:val="2"/>
    <w:rsid w:val="008234DD"/>
    <w:rPr>
      <w:rFonts w:ascii="Linux Libertine O" w:hAnsi="Linux Libertine O" w:cs="Linux Libertine"/>
      <w:sz w:val="44"/>
      <w:szCs w:val="50"/>
    </w:rPr>
  </w:style>
  <w:style w:type="character" w:customStyle="1" w:styleId="Heading1Char">
    <w:name w:val="Heading 1 Char"/>
    <w:link w:val="Heading1"/>
    <w:uiPriority w:val="13"/>
    <w:semiHidden/>
    <w:rsid w:val="009F1EB9"/>
    <w:rPr>
      <w:rFonts w:ascii="Cambria" w:eastAsia="Times New Roman" w:hAnsi="Cambria"/>
      <w:b/>
      <w:bCs/>
      <w:color w:val="365F91"/>
      <w:sz w:val="28"/>
      <w:szCs w:val="28"/>
      <w:lang w:val="de-DE"/>
    </w:rPr>
  </w:style>
  <w:style w:type="paragraph" w:styleId="TOCHeading">
    <w:name w:val="TOC Heading"/>
    <w:basedOn w:val="Heading1"/>
    <w:next w:val="Normal"/>
    <w:uiPriority w:val="39"/>
    <w:semiHidden/>
    <w:rsid w:val="00865A5D"/>
    <w:pPr>
      <w:outlineLvl w:val="9"/>
    </w:pPr>
    <w:rPr>
      <w:rFonts w:ascii="Linux Libertine" w:hAnsi="Linux Libertine"/>
      <w:color w:val="auto"/>
      <w:lang w:eastAsia="de-DE"/>
    </w:rPr>
  </w:style>
  <w:style w:type="paragraph" w:styleId="TOC2">
    <w:name w:val="toc 2"/>
    <w:basedOn w:val="Normal"/>
    <w:next w:val="Normal"/>
    <w:autoRedefine/>
    <w:uiPriority w:val="39"/>
    <w:rsid w:val="008234DD"/>
    <w:pPr>
      <w:tabs>
        <w:tab w:val="left" w:pos="839"/>
        <w:tab w:val="right" w:leader="dot" w:pos="7077"/>
      </w:tabs>
      <w:spacing w:after="100"/>
    </w:pPr>
    <w:rPr>
      <w:rFonts w:ascii="Linux Libertine O" w:eastAsia="Times New Roman" w:hAnsi="Linux Libertine O"/>
      <w:b/>
      <w:noProof/>
      <w:lang w:eastAsia="de-DE"/>
    </w:rPr>
  </w:style>
  <w:style w:type="paragraph" w:styleId="TOC1">
    <w:name w:val="toc 1"/>
    <w:basedOn w:val="Normal"/>
    <w:next w:val="Normal"/>
    <w:autoRedefine/>
    <w:uiPriority w:val="39"/>
    <w:rsid w:val="008234DD"/>
    <w:pPr>
      <w:spacing w:after="100"/>
      <w:contextualSpacing w:val="0"/>
    </w:pPr>
    <w:rPr>
      <w:rFonts w:ascii="Linux Libertine O" w:eastAsia="Times New Roman" w:hAnsi="Linux Libertine O"/>
      <w:b/>
      <w:lang w:eastAsia="de-DE"/>
    </w:rPr>
  </w:style>
  <w:style w:type="paragraph" w:styleId="TOC3">
    <w:name w:val="toc 3"/>
    <w:basedOn w:val="Normal"/>
    <w:next w:val="Normal"/>
    <w:autoRedefine/>
    <w:uiPriority w:val="39"/>
    <w:qFormat/>
    <w:rsid w:val="008234DD"/>
    <w:pPr>
      <w:spacing w:after="100"/>
      <w:ind w:left="221"/>
    </w:pPr>
    <w:rPr>
      <w:rFonts w:ascii="Linux Libertine O" w:eastAsia="Times New Roman" w:hAnsi="Linux Libertine O"/>
      <w:lang w:eastAsia="de-DE"/>
    </w:rPr>
  </w:style>
  <w:style w:type="paragraph" w:styleId="BalloonText">
    <w:name w:val="Balloon Text"/>
    <w:basedOn w:val="Normal"/>
    <w:link w:val="BalloonTextChar"/>
    <w:uiPriority w:val="99"/>
    <w:semiHidden/>
    <w:unhideWhenUsed/>
    <w:rsid w:val="00CD5651"/>
    <w:rPr>
      <w:rFonts w:ascii="Tahoma" w:hAnsi="Tahoma" w:cs="Tahoma"/>
      <w:sz w:val="16"/>
      <w:szCs w:val="16"/>
    </w:rPr>
  </w:style>
  <w:style w:type="character" w:customStyle="1" w:styleId="BalloonTextChar">
    <w:name w:val="Balloon Text Char"/>
    <w:link w:val="BalloonText"/>
    <w:uiPriority w:val="99"/>
    <w:semiHidden/>
    <w:rsid w:val="00CD5651"/>
    <w:rPr>
      <w:rFonts w:ascii="Tahoma" w:hAnsi="Tahoma" w:cs="Tahoma"/>
      <w:sz w:val="16"/>
      <w:szCs w:val="16"/>
    </w:rPr>
  </w:style>
  <w:style w:type="paragraph" w:styleId="NoSpacing">
    <w:name w:val="No Spacing"/>
    <w:uiPriority w:val="13"/>
    <w:semiHidden/>
    <w:rsid w:val="004A074D"/>
    <w:pPr>
      <w:ind w:firstLine="284"/>
      <w:contextualSpacing/>
    </w:pPr>
    <w:rPr>
      <w:rFonts w:ascii="Linux Libertine" w:hAnsi="Linux Libertine"/>
      <w:sz w:val="21"/>
      <w:szCs w:val="22"/>
      <w:lang w:val="de-DE"/>
    </w:rPr>
  </w:style>
  <w:style w:type="paragraph" w:styleId="Header">
    <w:name w:val="header"/>
    <w:basedOn w:val="Normal"/>
    <w:link w:val="HeaderChar"/>
    <w:uiPriority w:val="99"/>
    <w:semiHidden/>
    <w:rsid w:val="000D7A87"/>
    <w:pPr>
      <w:tabs>
        <w:tab w:val="center" w:pos="4536"/>
        <w:tab w:val="right" w:pos="9072"/>
      </w:tabs>
      <w:ind w:firstLine="0"/>
    </w:pPr>
    <w:rPr>
      <w:i/>
      <w:sz w:val="20"/>
    </w:rPr>
  </w:style>
  <w:style w:type="character" w:customStyle="1" w:styleId="HeaderChar">
    <w:name w:val="Header Char"/>
    <w:link w:val="Header"/>
    <w:uiPriority w:val="99"/>
    <w:semiHidden/>
    <w:rsid w:val="00317C4B"/>
    <w:rPr>
      <w:rFonts w:ascii="Linux Libertine" w:hAnsi="Linux Libertine"/>
      <w:i/>
      <w:sz w:val="20"/>
    </w:rPr>
  </w:style>
  <w:style w:type="paragraph" w:styleId="Footer">
    <w:name w:val="footer"/>
    <w:basedOn w:val="Normal"/>
    <w:link w:val="FooterChar"/>
    <w:uiPriority w:val="99"/>
    <w:semiHidden/>
    <w:rsid w:val="00EF6B3A"/>
    <w:pPr>
      <w:tabs>
        <w:tab w:val="center" w:pos="4536"/>
        <w:tab w:val="right" w:pos="9072"/>
      </w:tabs>
    </w:pPr>
  </w:style>
  <w:style w:type="character" w:customStyle="1" w:styleId="FooterChar">
    <w:name w:val="Footer Char"/>
    <w:link w:val="Footer"/>
    <w:uiPriority w:val="99"/>
    <w:semiHidden/>
    <w:rsid w:val="00F752F4"/>
    <w:rPr>
      <w:rFonts w:ascii="Linux Libertine" w:hAnsi="Linux Libertine"/>
      <w:sz w:val="21"/>
      <w:szCs w:val="22"/>
      <w:lang w:val="de-DE"/>
    </w:rPr>
  </w:style>
  <w:style w:type="paragraph" w:customStyle="1" w:styleId="lsHeading1">
    <w:name w:val="lsHeading1"/>
    <w:basedOn w:val="Heading1"/>
    <w:next w:val="lsTextNoIndent"/>
    <w:link w:val="lsHeading1Zchn"/>
    <w:uiPriority w:val="5"/>
    <w:qFormat/>
    <w:rsid w:val="008234DD"/>
    <w:pPr>
      <w:numPr>
        <w:numId w:val="6"/>
      </w:numPr>
      <w:suppressAutoHyphens/>
      <w:spacing w:before="0" w:after="360" w:line="400" w:lineRule="exact"/>
      <w:contextualSpacing w:val="0"/>
      <w:jc w:val="left"/>
    </w:pPr>
    <w:rPr>
      <w:rFonts w:ascii="Linux Libertine O" w:hAnsi="Linux Libertine O"/>
      <w:color w:val="auto"/>
      <w:sz w:val="32"/>
      <w:lang w:val="en-US"/>
    </w:rPr>
  </w:style>
  <w:style w:type="character" w:customStyle="1" w:styleId="Heading2Char">
    <w:name w:val="Heading 2 Char"/>
    <w:link w:val="Heading2"/>
    <w:uiPriority w:val="13"/>
    <w:semiHidden/>
    <w:rsid w:val="009F1EB9"/>
    <w:rPr>
      <w:rFonts w:ascii="Cambria" w:eastAsia="Times New Roman" w:hAnsi="Cambria"/>
      <w:b/>
      <w:bCs/>
      <w:color w:val="4F81BD"/>
      <w:sz w:val="26"/>
      <w:szCs w:val="26"/>
      <w:lang w:val="de-DE"/>
    </w:rPr>
  </w:style>
  <w:style w:type="character" w:customStyle="1" w:styleId="lsHeading1Zchn">
    <w:name w:val="lsHeading1 Zchn"/>
    <w:link w:val="lsHeading1"/>
    <w:uiPriority w:val="5"/>
    <w:rsid w:val="008234DD"/>
    <w:rPr>
      <w:rFonts w:ascii="Linux Libertine O" w:eastAsia="Times New Roman" w:hAnsi="Linux Libertine O"/>
      <w:b/>
      <w:bCs/>
      <w:sz w:val="32"/>
      <w:szCs w:val="28"/>
    </w:rPr>
  </w:style>
  <w:style w:type="paragraph" w:customStyle="1" w:styleId="lsHeading2">
    <w:name w:val="lsHeading2"/>
    <w:basedOn w:val="Heading2"/>
    <w:next w:val="lsTextNoIndent"/>
    <w:link w:val="lsHeading2Zchn"/>
    <w:uiPriority w:val="5"/>
    <w:qFormat/>
    <w:rsid w:val="008234DD"/>
    <w:pPr>
      <w:numPr>
        <w:ilvl w:val="1"/>
        <w:numId w:val="6"/>
      </w:numPr>
      <w:suppressAutoHyphens/>
      <w:spacing w:before="240" w:after="120" w:line="320" w:lineRule="exact"/>
      <w:contextualSpacing w:val="0"/>
      <w:jc w:val="left"/>
    </w:pPr>
    <w:rPr>
      <w:rFonts w:ascii="Linux Libertine O" w:hAnsi="Linux Libertine O" w:cs="Linux Libertine"/>
      <w:color w:val="auto"/>
      <w:sz w:val="28"/>
      <w:lang w:val="en-US"/>
    </w:rPr>
  </w:style>
  <w:style w:type="numbering" w:customStyle="1" w:styleId="lsNumberingType">
    <w:name w:val="lsNumberingType"/>
    <w:uiPriority w:val="99"/>
    <w:rsid w:val="004245E6"/>
    <w:pPr>
      <w:numPr>
        <w:numId w:val="2"/>
      </w:numPr>
    </w:pPr>
  </w:style>
  <w:style w:type="character" w:customStyle="1" w:styleId="lsHeading2Zchn">
    <w:name w:val="lsHeading2 Zchn"/>
    <w:link w:val="lsHeading2"/>
    <w:uiPriority w:val="5"/>
    <w:rsid w:val="008234DD"/>
    <w:rPr>
      <w:rFonts w:ascii="Linux Libertine O" w:eastAsia="Times New Roman" w:hAnsi="Linux Libertine O" w:cs="Linux Libertine"/>
      <w:b/>
      <w:bCs/>
      <w:sz w:val="28"/>
      <w:szCs w:val="26"/>
    </w:rPr>
  </w:style>
  <w:style w:type="numbering" w:customStyle="1" w:styleId="lsListTypeSection">
    <w:name w:val="lsListType Section"/>
    <w:uiPriority w:val="99"/>
    <w:rsid w:val="009759A5"/>
    <w:pPr>
      <w:numPr>
        <w:numId w:val="1"/>
      </w:numPr>
    </w:pPr>
  </w:style>
  <w:style w:type="paragraph" w:customStyle="1" w:styleId="lsHeading3">
    <w:name w:val="lsHeading3"/>
    <w:basedOn w:val="lsHeading2"/>
    <w:next w:val="lsTextNoIndent"/>
    <w:link w:val="lsHeading3Zchn"/>
    <w:uiPriority w:val="5"/>
    <w:qFormat/>
    <w:rsid w:val="008234DD"/>
    <w:pPr>
      <w:numPr>
        <w:ilvl w:val="2"/>
      </w:numPr>
      <w:spacing w:after="60" w:line="240" w:lineRule="exact"/>
      <w:outlineLvl w:val="2"/>
    </w:pPr>
    <w:rPr>
      <w:sz w:val="24"/>
      <w:szCs w:val="24"/>
    </w:rPr>
  </w:style>
  <w:style w:type="paragraph" w:customStyle="1" w:styleId="lsHeading4">
    <w:name w:val="lsHeading4"/>
    <w:basedOn w:val="lsHeading2"/>
    <w:next w:val="lsTextNoIndent"/>
    <w:link w:val="lsHeading4Zchn"/>
    <w:uiPriority w:val="5"/>
    <w:qFormat/>
    <w:rsid w:val="004245E6"/>
    <w:pPr>
      <w:numPr>
        <w:ilvl w:val="3"/>
      </w:numPr>
      <w:spacing w:after="60" w:line="240" w:lineRule="exact"/>
      <w:outlineLvl w:val="3"/>
    </w:pPr>
    <w:rPr>
      <w:sz w:val="21"/>
    </w:rPr>
  </w:style>
  <w:style w:type="character" w:customStyle="1" w:styleId="lsHeading3Zchn">
    <w:name w:val="lsHeading3 Zchn"/>
    <w:link w:val="lsHeading3"/>
    <w:uiPriority w:val="5"/>
    <w:rsid w:val="008234DD"/>
    <w:rPr>
      <w:rFonts w:ascii="Linux Libertine O" w:eastAsia="Times New Roman" w:hAnsi="Linux Libertine O" w:cs="Linux Libertine"/>
      <w:b/>
      <w:bCs/>
      <w:sz w:val="24"/>
      <w:szCs w:val="24"/>
    </w:rPr>
  </w:style>
  <w:style w:type="paragraph" w:customStyle="1" w:styleId="lsHeading5">
    <w:name w:val="lsHeading5"/>
    <w:basedOn w:val="lsHeading2"/>
    <w:next w:val="lsTextNoIndent"/>
    <w:link w:val="lsHeading5Zchn"/>
    <w:uiPriority w:val="5"/>
    <w:qFormat/>
    <w:rsid w:val="004245E6"/>
    <w:pPr>
      <w:numPr>
        <w:ilvl w:val="4"/>
      </w:numPr>
      <w:spacing w:after="60" w:line="240" w:lineRule="exact"/>
      <w:outlineLvl w:val="4"/>
    </w:pPr>
    <w:rPr>
      <w:b w:val="0"/>
      <w:sz w:val="20"/>
    </w:rPr>
  </w:style>
  <w:style w:type="character" w:customStyle="1" w:styleId="lsHeading4Zchn">
    <w:name w:val="lsHeading4 Zchn"/>
    <w:link w:val="lsHeading4"/>
    <w:uiPriority w:val="5"/>
    <w:rsid w:val="004245E6"/>
    <w:rPr>
      <w:rFonts w:ascii="Linux Libertine" w:eastAsia="Times New Roman" w:hAnsi="Linux Libertine" w:cs="Linux Libertine"/>
      <w:b/>
      <w:bCs/>
      <w:sz w:val="21"/>
      <w:szCs w:val="26"/>
    </w:rPr>
  </w:style>
  <w:style w:type="character" w:customStyle="1" w:styleId="lsHeading5Zchn">
    <w:name w:val="lsHeading5 Zchn"/>
    <w:link w:val="lsHeading5"/>
    <w:uiPriority w:val="5"/>
    <w:rsid w:val="004245E6"/>
    <w:rPr>
      <w:rFonts w:ascii="Linux Libertine" w:eastAsia="Times New Roman" w:hAnsi="Linux Libertine" w:cs="Linux Libertine"/>
      <w:bCs/>
      <w:szCs w:val="26"/>
    </w:rPr>
  </w:style>
  <w:style w:type="paragraph" w:styleId="FootnoteText">
    <w:name w:val="footnote text"/>
    <w:aliases w:val="lsFootnote"/>
    <w:basedOn w:val="Normal"/>
    <w:link w:val="FootnoteTextChar"/>
    <w:uiPriority w:val="12"/>
    <w:unhideWhenUsed/>
    <w:rsid w:val="008234DD"/>
    <w:pPr>
      <w:tabs>
        <w:tab w:val="left" w:pos="510"/>
      </w:tabs>
      <w:ind w:left="511" w:hanging="227"/>
    </w:pPr>
    <w:rPr>
      <w:rFonts w:ascii="Linux Libertine O" w:hAnsi="Linux Libertine O"/>
      <w:sz w:val="16"/>
      <w:szCs w:val="20"/>
    </w:rPr>
  </w:style>
  <w:style w:type="character" w:customStyle="1" w:styleId="FootnoteTextChar">
    <w:name w:val="Footnote Text Char"/>
    <w:aliases w:val="lsFootnote Char"/>
    <w:link w:val="FootnoteText"/>
    <w:uiPriority w:val="12"/>
    <w:rsid w:val="008234DD"/>
    <w:rPr>
      <w:rFonts w:ascii="Linux Libertine O" w:hAnsi="Linux Libertine O"/>
      <w:sz w:val="16"/>
      <w:lang w:val="de-DE"/>
    </w:rPr>
  </w:style>
  <w:style w:type="character" w:styleId="FootnoteReference">
    <w:name w:val="footnote reference"/>
    <w:uiPriority w:val="99"/>
    <w:semiHidden/>
    <w:unhideWhenUsed/>
    <w:rsid w:val="00FE0D8F"/>
    <w:rPr>
      <w:vertAlign w:val="superscript"/>
    </w:rPr>
  </w:style>
  <w:style w:type="character" w:styleId="Hyperlink">
    <w:name w:val="Hyperlink"/>
    <w:uiPriority w:val="99"/>
    <w:rsid w:val="00434852"/>
    <w:rPr>
      <w:color w:val="0000FF"/>
      <w:u w:val="single"/>
    </w:rPr>
  </w:style>
  <w:style w:type="paragraph" w:styleId="TOC4">
    <w:name w:val="toc 4"/>
    <w:basedOn w:val="Normal"/>
    <w:next w:val="Normal"/>
    <w:autoRedefine/>
    <w:uiPriority w:val="39"/>
    <w:semiHidden/>
    <w:rsid w:val="004916D9"/>
    <w:pPr>
      <w:spacing w:after="100"/>
      <w:ind w:left="442"/>
    </w:pPr>
  </w:style>
  <w:style w:type="paragraph" w:customStyle="1" w:styleId="lsTextNoIndent">
    <w:name w:val="lsTextNoIndent"/>
    <w:basedOn w:val="Normal"/>
    <w:next w:val="lsTextIndent"/>
    <w:link w:val="lsTextNoIndentZchn"/>
    <w:uiPriority w:val="6"/>
    <w:qFormat/>
    <w:rsid w:val="008234DD"/>
    <w:pPr>
      <w:spacing w:line="238" w:lineRule="exact"/>
      <w:ind w:firstLine="0"/>
    </w:pPr>
    <w:rPr>
      <w:rFonts w:ascii="Linux Libertine O" w:hAnsi="Linux Libertine O"/>
      <w:sz w:val="20"/>
      <w:lang w:val="en-US"/>
    </w:rPr>
  </w:style>
  <w:style w:type="paragraph" w:customStyle="1" w:styleId="lsTextIndent">
    <w:name w:val="lsTextIndent"/>
    <w:basedOn w:val="lsTextNoIndent"/>
    <w:uiPriority w:val="6"/>
    <w:qFormat/>
    <w:rsid w:val="008234DD"/>
    <w:pPr>
      <w:ind w:firstLine="284"/>
    </w:pPr>
  </w:style>
  <w:style w:type="paragraph" w:customStyle="1" w:styleId="lsHeadingNoNr">
    <w:name w:val="lsHeadingNoNr"/>
    <w:basedOn w:val="lsHeading1"/>
    <w:next w:val="lsTextNoIndent"/>
    <w:link w:val="lsHeadingNoNrZchn"/>
    <w:uiPriority w:val="5"/>
    <w:qFormat/>
    <w:rsid w:val="00651F2E"/>
    <w:pPr>
      <w:numPr>
        <w:numId w:val="0"/>
      </w:numPr>
    </w:pPr>
  </w:style>
  <w:style w:type="character" w:customStyle="1" w:styleId="lsHeadingNoNrZchn">
    <w:name w:val="lsHeadingNoNr Zchn"/>
    <w:link w:val="lsHeadingNoNr"/>
    <w:uiPriority w:val="5"/>
    <w:rsid w:val="009F1EB9"/>
    <w:rPr>
      <w:rFonts w:ascii="Linux Libertine" w:eastAsia="Times New Roman" w:hAnsi="Linux Libertine"/>
      <w:b/>
      <w:bCs/>
      <w:sz w:val="32"/>
      <w:szCs w:val="28"/>
    </w:rPr>
  </w:style>
  <w:style w:type="paragraph" w:customStyle="1" w:styleId="lsExample1">
    <w:name w:val="lsExample1"/>
    <w:basedOn w:val="Normal"/>
    <w:next w:val="lsTextNoIndent"/>
    <w:uiPriority w:val="7"/>
    <w:qFormat/>
    <w:rsid w:val="008234DD"/>
    <w:pPr>
      <w:keepLines/>
      <w:numPr>
        <w:numId w:val="7"/>
      </w:numPr>
      <w:tabs>
        <w:tab w:val="right" w:pos="567"/>
        <w:tab w:val="left" w:pos="624"/>
      </w:tabs>
      <w:spacing w:before="120" w:after="120" w:line="240" w:lineRule="exact"/>
      <w:contextualSpacing w:val="0"/>
      <w:jc w:val="left"/>
    </w:pPr>
    <w:rPr>
      <w:rFonts w:ascii="Linux Libertine O" w:hAnsi="Linux Libertine O"/>
      <w:sz w:val="20"/>
    </w:rPr>
  </w:style>
  <w:style w:type="paragraph" w:customStyle="1" w:styleId="lsExample1A">
    <w:name w:val="lsExample1A"/>
    <w:basedOn w:val="lsExample1"/>
    <w:next w:val="lsExampleB"/>
    <w:uiPriority w:val="7"/>
    <w:qFormat/>
    <w:rsid w:val="00975898"/>
    <w:pPr>
      <w:tabs>
        <w:tab w:val="clear" w:pos="397"/>
        <w:tab w:val="clear" w:pos="567"/>
        <w:tab w:val="right" w:pos="907"/>
        <w:tab w:val="left" w:pos="964"/>
      </w:tabs>
      <w:ind w:left="964" w:hanging="964"/>
    </w:pPr>
  </w:style>
  <w:style w:type="paragraph" w:customStyle="1" w:styleId="lsExampleB">
    <w:name w:val="lsExampleB"/>
    <w:basedOn w:val="lsExample1A"/>
    <w:uiPriority w:val="7"/>
    <w:qFormat/>
    <w:rsid w:val="001807E2"/>
    <w:pPr>
      <w:numPr>
        <w:numId w:val="0"/>
      </w:numPr>
      <w:ind w:left="964" w:hanging="340"/>
    </w:pPr>
  </w:style>
  <w:style w:type="paragraph" w:customStyle="1" w:styleId="lsReferences">
    <w:name w:val="lsReferences"/>
    <w:basedOn w:val="lsTextNoIndent"/>
    <w:uiPriority w:val="11"/>
    <w:qFormat/>
    <w:rsid w:val="005E6416"/>
    <w:pPr>
      <w:keepLines/>
      <w:spacing w:before="120"/>
      <w:ind w:left="227" w:hanging="227"/>
    </w:pPr>
  </w:style>
  <w:style w:type="paragraph" w:customStyle="1" w:styleId="lsQuote">
    <w:name w:val="lsQuote"/>
    <w:basedOn w:val="lsTextNoIndent"/>
    <w:next w:val="lsTextNoIndent"/>
    <w:uiPriority w:val="9"/>
    <w:qFormat/>
    <w:rsid w:val="00D01FEB"/>
    <w:pPr>
      <w:spacing w:before="120" w:after="120"/>
      <w:ind w:left="454"/>
    </w:pPr>
    <w:rPr>
      <w:sz w:val="18"/>
    </w:rPr>
  </w:style>
  <w:style w:type="numbering" w:customStyle="1" w:styleId="lsListNoNr">
    <w:name w:val="lsListNoNr"/>
    <w:basedOn w:val="NoList"/>
    <w:uiPriority w:val="99"/>
    <w:rsid w:val="00DC3DAC"/>
    <w:pPr>
      <w:numPr>
        <w:numId w:val="3"/>
      </w:numPr>
    </w:pPr>
  </w:style>
  <w:style w:type="paragraph" w:styleId="DocumentMap">
    <w:name w:val="Document Map"/>
    <w:basedOn w:val="Normal"/>
    <w:link w:val="DocumentMapChar"/>
    <w:uiPriority w:val="99"/>
    <w:semiHidden/>
    <w:unhideWhenUsed/>
    <w:rsid w:val="002028AC"/>
    <w:rPr>
      <w:rFonts w:ascii="Tahoma" w:hAnsi="Tahoma" w:cs="Tahoma"/>
      <w:sz w:val="16"/>
      <w:szCs w:val="16"/>
    </w:rPr>
  </w:style>
  <w:style w:type="character" w:customStyle="1" w:styleId="DocumentMapChar">
    <w:name w:val="Document Map Char"/>
    <w:link w:val="DocumentMap"/>
    <w:uiPriority w:val="99"/>
    <w:semiHidden/>
    <w:rsid w:val="002028AC"/>
    <w:rPr>
      <w:rFonts w:ascii="Tahoma" w:hAnsi="Tahoma" w:cs="Tahoma"/>
      <w:sz w:val="16"/>
      <w:szCs w:val="16"/>
    </w:rPr>
  </w:style>
  <w:style w:type="paragraph" w:customStyle="1" w:styleId="lsPart">
    <w:name w:val="lsPart"/>
    <w:basedOn w:val="lsHeading1"/>
    <w:next w:val="lsTextNoIndent"/>
    <w:link w:val="lsPartZchn"/>
    <w:uiPriority w:val="4"/>
    <w:qFormat/>
    <w:rsid w:val="008234DD"/>
    <w:pPr>
      <w:numPr>
        <w:numId w:val="4"/>
      </w:numPr>
      <w:spacing w:before="3600" w:after="240" w:line="360" w:lineRule="auto"/>
      <w:ind w:left="0" w:firstLine="0"/>
      <w:jc w:val="center"/>
    </w:pPr>
    <w:rPr>
      <w:sz w:val="44"/>
    </w:rPr>
  </w:style>
  <w:style w:type="character" w:customStyle="1" w:styleId="lsPartZchn">
    <w:name w:val="lsPart Zchn"/>
    <w:link w:val="lsPart"/>
    <w:uiPriority w:val="4"/>
    <w:rsid w:val="008234DD"/>
    <w:rPr>
      <w:rFonts w:ascii="Linux Libertine O" w:eastAsia="Times New Roman" w:hAnsi="Linux Libertine O"/>
      <w:b/>
      <w:bCs/>
      <w:sz w:val="44"/>
      <w:szCs w:val="28"/>
    </w:rPr>
  </w:style>
  <w:style w:type="paragraph" w:customStyle="1" w:styleId="lsSubtitle">
    <w:name w:val="lsSubtitle"/>
    <w:basedOn w:val="Title"/>
    <w:next w:val="lsAuthor"/>
    <w:link w:val="lsSubtitleZchn"/>
    <w:uiPriority w:val="1"/>
    <w:qFormat/>
    <w:rsid w:val="00FA6080"/>
    <w:pPr>
      <w:spacing w:after="480"/>
    </w:pPr>
    <w:rPr>
      <w:sz w:val="50"/>
    </w:rPr>
  </w:style>
  <w:style w:type="character" w:customStyle="1" w:styleId="lsSubtitleZchn">
    <w:name w:val="lsSubtitle Zchn"/>
    <w:link w:val="lsSubtitle"/>
    <w:uiPriority w:val="1"/>
    <w:rsid w:val="009F1EB9"/>
    <w:rPr>
      <w:rFonts w:ascii="Linux Libertine" w:eastAsia="Times New Roman" w:hAnsi="Linux Libertine"/>
      <w:spacing w:val="5"/>
      <w:kern w:val="28"/>
      <w:sz w:val="50"/>
      <w:szCs w:val="52"/>
      <w:lang w:val="de-DE"/>
    </w:rPr>
  </w:style>
  <w:style w:type="paragraph" w:customStyle="1" w:styleId="lsSeries">
    <w:name w:val="lsSeries"/>
    <w:basedOn w:val="lsAuthor"/>
    <w:link w:val="lsSeriesZchn"/>
    <w:uiPriority w:val="2"/>
    <w:qFormat/>
    <w:rsid w:val="006C7651"/>
    <w:pPr>
      <w:spacing w:after="0"/>
    </w:pPr>
    <w:rPr>
      <w:sz w:val="34"/>
    </w:rPr>
  </w:style>
  <w:style w:type="paragraph" w:customStyle="1" w:styleId="lsDedication">
    <w:name w:val="lsDedication"/>
    <w:basedOn w:val="lsTextNoIndent"/>
    <w:link w:val="lsDedicationZchn"/>
    <w:uiPriority w:val="3"/>
    <w:qFormat/>
    <w:rsid w:val="008234DD"/>
    <w:pPr>
      <w:spacing w:before="2280" w:line="240" w:lineRule="auto"/>
      <w:jc w:val="center"/>
    </w:pPr>
    <w:rPr>
      <w:sz w:val="30"/>
    </w:rPr>
  </w:style>
  <w:style w:type="character" w:customStyle="1" w:styleId="lsSeriesZchn">
    <w:name w:val="lsSeries Zchn"/>
    <w:link w:val="lsSeries"/>
    <w:uiPriority w:val="2"/>
    <w:rsid w:val="009F1EB9"/>
    <w:rPr>
      <w:rFonts w:ascii="Linux Libertine" w:hAnsi="Linux Libertine" w:cs="Linux Libertine"/>
      <w:sz w:val="34"/>
      <w:szCs w:val="50"/>
    </w:rPr>
  </w:style>
  <w:style w:type="character" w:customStyle="1" w:styleId="Heading3Char">
    <w:name w:val="Heading 3 Char"/>
    <w:link w:val="Heading3"/>
    <w:uiPriority w:val="13"/>
    <w:semiHidden/>
    <w:rsid w:val="009F1EB9"/>
    <w:rPr>
      <w:rFonts w:ascii="Cambria" w:eastAsia="Times New Roman" w:hAnsi="Cambria" w:cs="Times New Roman"/>
      <w:b/>
      <w:bCs/>
      <w:sz w:val="26"/>
      <w:szCs w:val="26"/>
      <w:lang w:val="de-DE"/>
    </w:rPr>
  </w:style>
  <w:style w:type="character" w:customStyle="1" w:styleId="lsTextNoIndentZchn">
    <w:name w:val="lsTextNoIndent Zchn"/>
    <w:link w:val="lsTextNoIndent"/>
    <w:uiPriority w:val="6"/>
    <w:rsid w:val="008234DD"/>
    <w:rPr>
      <w:rFonts w:ascii="Linux Libertine O" w:hAnsi="Linux Libertine O"/>
      <w:szCs w:val="22"/>
    </w:rPr>
  </w:style>
  <w:style w:type="character" w:customStyle="1" w:styleId="lsDedicationZchn">
    <w:name w:val="lsDedication Zchn"/>
    <w:link w:val="lsDedication"/>
    <w:uiPriority w:val="3"/>
    <w:rsid w:val="008234DD"/>
    <w:rPr>
      <w:rFonts w:ascii="Linux Libertine O" w:hAnsi="Linux Libertine O"/>
      <w:sz w:val="30"/>
      <w:szCs w:val="22"/>
    </w:rPr>
  </w:style>
  <w:style w:type="character" w:customStyle="1" w:styleId="Heading4Char">
    <w:name w:val="Heading 4 Char"/>
    <w:link w:val="Heading4"/>
    <w:uiPriority w:val="13"/>
    <w:semiHidden/>
    <w:rsid w:val="009F1EB9"/>
    <w:rPr>
      <w:rFonts w:ascii="Calibri" w:eastAsia="Times New Roman" w:hAnsi="Calibri" w:cs="Times New Roman"/>
      <w:b/>
      <w:bCs/>
      <w:sz w:val="28"/>
      <w:szCs w:val="28"/>
      <w:lang w:val="de-DE"/>
    </w:rPr>
  </w:style>
  <w:style w:type="character" w:customStyle="1" w:styleId="Heading5Char">
    <w:name w:val="Heading 5 Char"/>
    <w:link w:val="Heading5"/>
    <w:uiPriority w:val="13"/>
    <w:semiHidden/>
    <w:rsid w:val="009F1EB9"/>
    <w:rPr>
      <w:rFonts w:ascii="Calibri" w:eastAsia="Times New Roman" w:hAnsi="Calibri" w:cs="Times New Roman"/>
      <w:b/>
      <w:bCs/>
      <w:i/>
      <w:iCs/>
      <w:sz w:val="26"/>
      <w:szCs w:val="26"/>
      <w:lang w:val="de-DE"/>
    </w:rPr>
  </w:style>
  <w:style w:type="character" w:customStyle="1" w:styleId="Heading6Char">
    <w:name w:val="Heading 6 Char"/>
    <w:link w:val="Heading6"/>
    <w:uiPriority w:val="13"/>
    <w:semiHidden/>
    <w:rsid w:val="009F1EB9"/>
    <w:rPr>
      <w:rFonts w:ascii="Calibri" w:eastAsia="Times New Roman" w:hAnsi="Calibri" w:cs="Times New Roman"/>
      <w:b/>
      <w:bCs/>
      <w:sz w:val="22"/>
      <w:szCs w:val="22"/>
      <w:lang w:val="de-DE"/>
    </w:rPr>
  </w:style>
  <w:style w:type="paragraph" w:styleId="TOC5">
    <w:name w:val="toc 5"/>
    <w:basedOn w:val="Normal"/>
    <w:next w:val="Normal"/>
    <w:autoRedefine/>
    <w:uiPriority w:val="39"/>
    <w:semiHidden/>
    <w:rsid w:val="004916D9"/>
    <w:pPr>
      <w:ind w:left="629"/>
    </w:pPr>
  </w:style>
  <w:style w:type="paragraph" w:styleId="TOC6">
    <w:name w:val="toc 6"/>
    <w:basedOn w:val="Normal"/>
    <w:next w:val="Normal"/>
    <w:autoRedefine/>
    <w:uiPriority w:val="39"/>
    <w:semiHidden/>
    <w:rsid w:val="004916D9"/>
    <w:pPr>
      <w:ind w:left="839"/>
    </w:pPr>
  </w:style>
  <w:style w:type="paragraph" w:styleId="TOC7">
    <w:name w:val="toc 7"/>
    <w:basedOn w:val="Normal"/>
    <w:next w:val="Normal"/>
    <w:autoRedefine/>
    <w:uiPriority w:val="39"/>
    <w:semiHidden/>
    <w:rsid w:val="004916D9"/>
    <w:pPr>
      <w:ind w:left="1049"/>
    </w:pPr>
  </w:style>
  <w:style w:type="paragraph" w:styleId="TOC8">
    <w:name w:val="toc 8"/>
    <w:basedOn w:val="Normal"/>
    <w:next w:val="Normal"/>
    <w:autoRedefine/>
    <w:uiPriority w:val="39"/>
    <w:semiHidden/>
    <w:rsid w:val="004916D9"/>
    <w:pPr>
      <w:ind w:left="1259"/>
    </w:pPr>
  </w:style>
  <w:style w:type="paragraph" w:customStyle="1" w:styleId="lsHeading6">
    <w:name w:val="lsHeading6"/>
    <w:basedOn w:val="lsHeading5"/>
    <w:next w:val="lsTextNoIndent"/>
    <w:uiPriority w:val="5"/>
    <w:qFormat/>
    <w:rsid w:val="004245E6"/>
    <w:pPr>
      <w:numPr>
        <w:ilvl w:val="5"/>
      </w:numPr>
      <w:outlineLvl w:val="5"/>
    </w:pPr>
  </w:style>
  <w:style w:type="numbering" w:customStyle="1" w:styleId="lsListNr">
    <w:name w:val="lsListNr"/>
    <w:basedOn w:val="NoList"/>
    <w:uiPriority w:val="99"/>
    <w:rsid w:val="00ED2E34"/>
    <w:pPr>
      <w:numPr>
        <w:numId w:val="5"/>
      </w:numPr>
    </w:pPr>
  </w:style>
  <w:style w:type="numbering" w:customStyle="1" w:styleId="lsListExample">
    <w:name w:val="lsListExample"/>
    <w:uiPriority w:val="99"/>
    <w:rsid w:val="007204AA"/>
    <w:pPr>
      <w:numPr>
        <w:numId w:val="42"/>
      </w:numPr>
    </w:pPr>
  </w:style>
  <w:style w:type="paragraph" w:customStyle="1" w:styleId="lsListsNoNr">
    <w:name w:val="lsListsNoNr"/>
    <w:basedOn w:val="lsTextNoIndent"/>
    <w:uiPriority w:val="10"/>
    <w:qFormat/>
    <w:rsid w:val="00AA1BEB"/>
    <w:pPr>
      <w:keepLines/>
      <w:numPr>
        <w:numId w:val="8"/>
      </w:numPr>
      <w:spacing w:before="120" w:after="120"/>
      <w:ind w:left="681" w:hanging="227"/>
    </w:pPr>
  </w:style>
  <w:style w:type="numbering" w:customStyle="1" w:styleId="lsListBullet">
    <w:name w:val="lsListBullet"/>
    <w:uiPriority w:val="99"/>
    <w:rsid w:val="00005B7A"/>
    <w:pPr>
      <w:numPr>
        <w:numId w:val="9"/>
      </w:numPr>
    </w:pPr>
  </w:style>
  <w:style w:type="paragraph" w:customStyle="1" w:styleId="lsListsBullet">
    <w:name w:val="lsListsBullet"/>
    <w:basedOn w:val="lsTextNoIndent"/>
    <w:uiPriority w:val="10"/>
    <w:qFormat/>
    <w:rsid w:val="009F06C7"/>
    <w:pPr>
      <w:numPr>
        <w:numId w:val="10"/>
      </w:numPr>
      <w:spacing w:before="120" w:after="120"/>
      <w:ind w:left="681" w:hanging="227"/>
    </w:pPr>
  </w:style>
  <w:style w:type="paragraph" w:customStyle="1" w:styleId="lsListsNr">
    <w:name w:val="lsListsNr"/>
    <w:basedOn w:val="lsTextIndent"/>
    <w:uiPriority w:val="10"/>
    <w:qFormat/>
    <w:rsid w:val="00ED2E34"/>
    <w:pPr>
      <w:numPr>
        <w:numId w:val="11"/>
      </w:numPr>
      <w:spacing w:before="120" w:after="120"/>
    </w:pPr>
  </w:style>
  <w:style w:type="paragraph" w:customStyle="1" w:styleId="IsExampleConvExtract">
    <w:name w:val="IsExampleConvExtract"/>
    <w:basedOn w:val="lsExample1"/>
    <w:uiPriority w:val="12"/>
    <w:qFormat/>
    <w:rsid w:val="008137F5"/>
    <w:pPr>
      <w:ind w:left="0" w:firstLine="0"/>
    </w:pPr>
    <w:rPr>
      <w:rFonts w:ascii="Linux Libertine Mono O" w:hAnsi="Linux Libertine Mono O"/>
      <w:sz w:val="18"/>
      <w:szCs w:val="18"/>
    </w:rPr>
  </w:style>
  <w:style w:type="table" w:styleId="TableGrid">
    <w:name w:val="Table Grid"/>
    <w:basedOn w:val="TableNormal"/>
    <w:uiPriority w:val="59"/>
    <w:rsid w:val="00453E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mage">
    <w:name w:val="IsImage"/>
    <w:basedOn w:val="lsTextNoIndent"/>
    <w:link w:val="IsImageChar"/>
    <w:uiPriority w:val="12"/>
    <w:qFormat/>
    <w:rsid w:val="00CC517E"/>
    <w:pPr>
      <w:keepNext/>
      <w:keepLines/>
      <w:spacing w:line="240" w:lineRule="atLeast"/>
    </w:pPr>
    <w:rPr>
      <w:rFonts w:cs="Linux Libertine O"/>
    </w:rPr>
  </w:style>
  <w:style w:type="paragraph" w:customStyle="1" w:styleId="IsTable">
    <w:name w:val="IsTable"/>
    <w:basedOn w:val="lsTextNoIndent"/>
    <w:link w:val="IsTableChar"/>
    <w:uiPriority w:val="12"/>
    <w:qFormat/>
    <w:rsid w:val="005F604F"/>
    <w:pPr>
      <w:keepNext/>
      <w:keepLines/>
    </w:pPr>
    <w:rPr>
      <w:rFonts w:cs="Linux Libertine O"/>
    </w:rPr>
  </w:style>
  <w:style w:type="character" w:customStyle="1" w:styleId="IsImageChar">
    <w:name w:val="IsImage Char"/>
    <w:link w:val="IsImage"/>
    <w:uiPriority w:val="12"/>
    <w:rsid w:val="00CC517E"/>
    <w:rPr>
      <w:rFonts w:ascii="Linux Libertine O" w:hAnsi="Linux Libertine O" w:cs="Linux Libertine O"/>
      <w:szCs w:val="22"/>
    </w:rPr>
  </w:style>
  <w:style w:type="character" w:customStyle="1" w:styleId="IsTableChar">
    <w:name w:val="IsTable Char"/>
    <w:link w:val="IsTable"/>
    <w:uiPriority w:val="12"/>
    <w:rsid w:val="005F604F"/>
    <w:rPr>
      <w:rFonts w:ascii="Linux Libertine O" w:hAnsi="Linux Libertine O" w:cs="Linux Libertine O"/>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Title">
    <w:name w:val="lsListBullet"/>
    <w:pPr>
      <w:numPr>
        <w:numId w:val="9"/>
      </w:numPr>
    </w:pPr>
  </w:style>
  <w:style w:type="numbering" w:customStyle="1" w:styleId="TitleChar">
    <w:name w:val="lsListTypeSection"/>
    <w:pPr>
      <w:numPr>
        <w:numId w:val="1"/>
      </w:numPr>
    </w:pPr>
  </w:style>
  <w:style w:type="numbering" w:customStyle="1" w:styleId="lsAuthor">
    <w:name w:val="lsListNoNr"/>
    <w:pPr>
      <w:numPr>
        <w:numId w:val="3"/>
      </w:numPr>
    </w:pPr>
  </w:style>
  <w:style w:type="numbering" w:customStyle="1" w:styleId="lsAuthorZchn">
    <w:name w:val="lsListNr"/>
    <w:pPr>
      <w:numPr>
        <w:numId w:val="5"/>
      </w:numPr>
    </w:pPr>
  </w:style>
  <w:style w:type="numbering" w:customStyle="1" w:styleId="Heading1Char">
    <w:name w:val="lsListExample"/>
    <w:pPr>
      <w:numPr>
        <w:numId w:val="42"/>
      </w:numPr>
    </w:pPr>
  </w:style>
  <w:style w:type="numbering" w:customStyle="1" w:styleId="TOCHeading">
    <w:name w:val="lsNumberingType"/>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683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lsp-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BB8CB-7135-40C3-9576-FD9F22461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lsp-template.dot</Template>
  <TotalTime>1965</TotalTime>
  <Pages>35</Pages>
  <Words>10030</Words>
  <Characters>57176</Characters>
  <Application>Microsoft Office Word</Application>
  <DocSecurity>0</DocSecurity>
  <Lines>476</Lines>
  <Paragraphs>134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MPI</Company>
  <LinksUpToDate>false</LinksUpToDate>
  <CharactersWithSpaces>67072</CharactersWithSpaces>
  <SharedDoc>false</SharedDoc>
  <HLinks>
    <vt:vector size="318" baseType="variant">
      <vt:variant>
        <vt:i4>1900607</vt:i4>
      </vt:variant>
      <vt:variant>
        <vt:i4>314</vt:i4>
      </vt:variant>
      <vt:variant>
        <vt:i4>0</vt:i4>
      </vt:variant>
      <vt:variant>
        <vt:i4>5</vt:i4>
      </vt:variant>
      <vt:variant>
        <vt:lpwstr/>
      </vt:variant>
      <vt:variant>
        <vt:lpwstr>_Toc386024868</vt:lpwstr>
      </vt:variant>
      <vt:variant>
        <vt:i4>1900607</vt:i4>
      </vt:variant>
      <vt:variant>
        <vt:i4>308</vt:i4>
      </vt:variant>
      <vt:variant>
        <vt:i4>0</vt:i4>
      </vt:variant>
      <vt:variant>
        <vt:i4>5</vt:i4>
      </vt:variant>
      <vt:variant>
        <vt:lpwstr/>
      </vt:variant>
      <vt:variant>
        <vt:lpwstr>_Toc386024867</vt:lpwstr>
      </vt:variant>
      <vt:variant>
        <vt:i4>1900607</vt:i4>
      </vt:variant>
      <vt:variant>
        <vt:i4>302</vt:i4>
      </vt:variant>
      <vt:variant>
        <vt:i4>0</vt:i4>
      </vt:variant>
      <vt:variant>
        <vt:i4>5</vt:i4>
      </vt:variant>
      <vt:variant>
        <vt:lpwstr/>
      </vt:variant>
      <vt:variant>
        <vt:lpwstr>_Toc386024866</vt:lpwstr>
      </vt:variant>
      <vt:variant>
        <vt:i4>1900607</vt:i4>
      </vt:variant>
      <vt:variant>
        <vt:i4>296</vt:i4>
      </vt:variant>
      <vt:variant>
        <vt:i4>0</vt:i4>
      </vt:variant>
      <vt:variant>
        <vt:i4>5</vt:i4>
      </vt:variant>
      <vt:variant>
        <vt:lpwstr/>
      </vt:variant>
      <vt:variant>
        <vt:lpwstr>_Toc386024865</vt:lpwstr>
      </vt:variant>
      <vt:variant>
        <vt:i4>1900607</vt:i4>
      </vt:variant>
      <vt:variant>
        <vt:i4>290</vt:i4>
      </vt:variant>
      <vt:variant>
        <vt:i4>0</vt:i4>
      </vt:variant>
      <vt:variant>
        <vt:i4>5</vt:i4>
      </vt:variant>
      <vt:variant>
        <vt:lpwstr/>
      </vt:variant>
      <vt:variant>
        <vt:lpwstr>_Toc386024864</vt:lpwstr>
      </vt:variant>
      <vt:variant>
        <vt:i4>1900607</vt:i4>
      </vt:variant>
      <vt:variant>
        <vt:i4>284</vt:i4>
      </vt:variant>
      <vt:variant>
        <vt:i4>0</vt:i4>
      </vt:variant>
      <vt:variant>
        <vt:i4>5</vt:i4>
      </vt:variant>
      <vt:variant>
        <vt:lpwstr/>
      </vt:variant>
      <vt:variant>
        <vt:lpwstr>_Toc386024863</vt:lpwstr>
      </vt:variant>
      <vt:variant>
        <vt:i4>1900607</vt:i4>
      </vt:variant>
      <vt:variant>
        <vt:i4>278</vt:i4>
      </vt:variant>
      <vt:variant>
        <vt:i4>0</vt:i4>
      </vt:variant>
      <vt:variant>
        <vt:i4>5</vt:i4>
      </vt:variant>
      <vt:variant>
        <vt:lpwstr/>
      </vt:variant>
      <vt:variant>
        <vt:lpwstr>_Toc386024862</vt:lpwstr>
      </vt:variant>
      <vt:variant>
        <vt:i4>1900607</vt:i4>
      </vt:variant>
      <vt:variant>
        <vt:i4>272</vt:i4>
      </vt:variant>
      <vt:variant>
        <vt:i4>0</vt:i4>
      </vt:variant>
      <vt:variant>
        <vt:i4>5</vt:i4>
      </vt:variant>
      <vt:variant>
        <vt:lpwstr/>
      </vt:variant>
      <vt:variant>
        <vt:lpwstr>_Toc386024861</vt:lpwstr>
      </vt:variant>
      <vt:variant>
        <vt:i4>1900607</vt:i4>
      </vt:variant>
      <vt:variant>
        <vt:i4>266</vt:i4>
      </vt:variant>
      <vt:variant>
        <vt:i4>0</vt:i4>
      </vt:variant>
      <vt:variant>
        <vt:i4>5</vt:i4>
      </vt:variant>
      <vt:variant>
        <vt:lpwstr/>
      </vt:variant>
      <vt:variant>
        <vt:lpwstr>_Toc386024860</vt:lpwstr>
      </vt:variant>
      <vt:variant>
        <vt:i4>1966143</vt:i4>
      </vt:variant>
      <vt:variant>
        <vt:i4>260</vt:i4>
      </vt:variant>
      <vt:variant>
        <vt:i4>0</vt:i4>
      </vt:variant>
      <vt:variant>
        <vt:i4>5</vt:i4>
      </vt:variant>
      <vt:variant>
        <vt:lpwstr/>
      </vt:variant>
      <vt:variant>
        <vt:lpwstr>_Toc386024859</vt:lpwstr>
      </vt:variant>
      <vt:variant>
        <vt:i4>1966143</vt:i4>
      </vt:variant>
      <vt:variant>
        <vt:i4>254</vt:i4>
      </vt:variant>
      <vt:variant>
        <vt:i4>0</vt:i4>
      </vt:variant>
      <vt:variant>
        <vt:i4>5</vt:i4>
      </vt:variant>
      <vt:variant>
        <vt:lpwstr/>
      </vt:variant>
      <vt:variant>
        <vt:lpwstr>_Toc386024858</vt:lpwstr>
      </vt:variant>
      <vt:variant>
        <vt:i4>1966143</vt:i4>
      </vt:variant>
      <vt:variant>
        <vt:i4>248</vt:i4>
      </vt:variant>
      <vt:variant>
        <vt:i4>0</vt:i4>
      </vt:variant>
      <vt:variant>
        <vt:i4>5</vt:i4>
      </vt:variant>
      <vt:variant>
        <vt:lpwstr/>
      </vt:variant>
      <vt:variant>
        <vt:lpwstr>_Toc386024857</vt:lpwstr>
      </vt:variant>
      <vt:variant>
        <vt:i4>1966143</vt:i4>
      </vt:variant>
      <vt:variant>
        <vt:i4>242</vt:i4>
      </vt:variant>
      <vt:variant>
        <vt:i4>0</vt:i4>
      </vt:variant>
      <vt:variant>
        <vt:i4>5</vt:i4>
      </vt:variant>
      <vt:variant>
        <vt:lpwstr/>
      </vt:variant>
      <vt:variant>
        <vt:lpwstr>_Toc386024856</vt:lpwstr>
      </vt:variant>
      <vt:variant>
        <vt:i4>1966143</vt:i4>
      </vt:variant>
      <vt:variant>
        <vt:i4>236</vt:i4>
      </vt:variant>
      <vt:variant>
        <vt:i4>0</vt:i4>
      </vt:variant>
      <vt:variant>
        <vt:i4>5</vt:i4>
      </vt:variant>
      <vt:variant>
        <vt:lpwstr/>
      </vt:variant>
      <vt:variant>
        <vt:lpwstr>_Toc386024855</vt:lpwstr>
      </vt:variant>
      <vt:variant>
        <vt:i4>1966143</vt:i4>
      </vt:variant>
      <vt:variant>
        <vt:i4>230</vt:i4>
      </vt:variant>
      <vt:variant>
        <vt:i4>0</vt:i4>
      </vt:variant>
      <vt:variant>
        <vt:i4>5</vt:i4>
      </vt:variant>
      <vt:variant>
        <vt:lpwstr/>
      </vt:variant>
      <vt:variant>
        <vt:lpwstr>_Toc386024854</vt:lpwstr>
      </vt:variant>
      <vt:variant>
        <vt:i4>1966143</vt:i4>
      </vt:variant>
      <vt:variant>
        <vt:i4>224</vt:i4>
      </vt:variant>
      <vt:variant>
        <vt:i4>0</vt:i4>
      </vt:variant>
      <vt:variant>
        <vt:i4>5</vt:i4>
      </vt:variant>
      <vt:variant>
        <vt:lpwstr/>
      </vt:variant>
      <vt:variant>
        <vt:lpwstr>_Toc386024853</vt:lpwstr>
      </vt:variant>
      <vt:variant>
        <vt:i4>1966143</vt:i4>
      </vt:variant>
      <vt:variant>
        <vt:i4>218</vt:i4>
      </vt:variant>
      <vt:variant>
        <vt:i4>0</vt:i4>
      </vt:variant>
      <vt:variant>
        <vt:i4>5</vt:i4>
      </vt:variant>
      <vt:variant>
        <vt:lpwstr/>
      </vt:variant>
      <vt:variant>
        <vt:lpwstr>_Toc386024852</vt:lpwstr>
      </vt:variant>
      <vt:variant>
        <vt:i4>1966143</vt:i4>
      </vt:variant>
      <vt:variant>
        <vt:i4>212</vt:i4>
      </vt:variant>
      <vt:variant>
        <vt:i4>0</vt:i4>
      </vt:variant>
      <vt:variant>
        <vt:i4>5</vt:i4>
      </vt:variant>
      <vt:variant>
        <vt:lpwstr/>
      </vt:variant>
      <vt:variant>
        <vt:lpwstr>_Toc386024851</vt:lpwstr>
      </vt:variant>
      <vt:variant>
        <vt:i4>1966143</vt:i4>
      </vt:variant>
      <vt:variant>
        <vt:i4>206</vt:i4>
      </vt:variant>
      <vt:variant>
        <vt:i4>0</vt:i4>
      </vt:variant>
      <vt:variant>
        <vt:i4>5</vt:i4>
      </vt:variant>
      <vt:variant>
        <vt:lpwstr/>
      </vt:variant>
      <vt:variant>
        <vt:lpwstr>_Toc386024850</vt:lpwstr>
      </vt:variant>
      <vt:variant>
        <vt:i4>2031679</vt:i4>
      </vt:variant>
      <vt:variant>
        <vt:i4>200</vt:i4>
      </vt:variant>
      <vt:variant>
        <vt:i4>0</vt:i4>
      </vt:variant>
      <vt:variant>
        <vt:i4>5</vt:i4>
      </vt:variant>
      <vt:variant>
        <vt:lpwstr/>
      </vt:variant>
      <vt:variant>
        <vt:lpwstr>_Toc386024849</vt:lpwstr>
      </vt:variant>
      <vt:variant>
        <vt:i4>2031679</vt:i4>
      </vt:variant>
      <vt:variant>
        <vt:i4>194</vt:i4>
      </vt:variant>
      <vt:variant>
        <vt:i4>0</vt:i4>
      </vt:variant>
      <vt:variant>
        <vt:i4>5</vt:i4>
      </vt:variant>
      <vt:variant>
        <vt:lpwstr/>
      </vt:variant>
      <vt:variant>
        <vt:lpwstr>_Toc386024848</vt:lpwstr>
      </vt:variant>
      <vt:variant>
        <vt:i4>2031679</vt:i4>
      </vt:variant>
      <vt:variant>
        <vt:i4>188</vt:i4>
      </vt:variant>
      <vt:variant>
        <vt:i4>0</vt:i4>
      </vt:variant>
      <vt:variant>
        <vt:i4>5</vt:i4>
      </vt:variant>
      <vt:variant>
        <vt:lpwstr/>
      </vt:variant>
      <vt:variant>
        <vt:lpwstr>_Toc386024847</vt:lpwstr>
      </vt:variant>
      <vt:variant>
        <vt:i4>2031679</vt:i4>
      </vt:variant>
      <vt:variant>
        <vt:i4>182</vt:i4>
      </vt:variant>
      <vt:variant>
        <vt:i4>0</vt:i4>
      </vt:variant>
      <vt:variant>
        <vt:i4>5</vt:i4>
      </vt:variant>
      <vt:variant>
        <vt:lpwstr/>
      </vt:variant>
      <vt:variant>
        <vt:lpwstr>_Toc386024846</vt:lpwstr>
      </vt:variant>
      <vt:variant>
        <vt:i4>2031679</vt:i4>
      </vt:variant>
      <vt:variant>
        <vt:i4>176</vt:i4>
      </vt:variant>
      <vt:variant>
        <vt:i4>0</vt:i4>
      </vt:variant>
      <vt:variant>
        <vt:i4>5</vt:i4>
      </vt:variant>
      <vt:variant>
        <vt:lpwstr/>
      </vt:variant>
      <vt:variant>
        <vt:lpwstr>_Toc386024845</vt:lpwstr>
      </vt:variant>
      <vt:variant>
        <vt:i4>2031679</vt:i4>
      </vt:variant>
      <vt:variant>
        <vt:i4>170</vt:i4>
      </vt:variant>
      <vt:variant>
        <vt:i4>0</vt:i4>
      </vt:variant>
      <vt:variant>
        <vt:i4>5</vt:i4>
      </vt:variant>
      <vt:variant>
        <vt:lpwstr/>
      </vt:variant>
      <vt:variant>
        <vt:lpwstr>_Toc386024844</vt:lpwstr>
      </vt:variant>
      <vt:variant>
        <vt:i4>2031679</vt:i4>
      </vt:variant>
      <vt:variant>
        <vt:i4>164</vt:i4>
      </vt:variant>
      <vt:variant>
        <vt:i4>0</vt:i4>
      </vt:variant>
      <vt:variant>
        <vt:i4>5</vt:i4>
      </vt:variant>
      <vt:variant>
        <vt:lpwstr/>
      </vt:variant>
      <vt:variant>
        <vt:lpwstr>_Toc386024843</vt:lpwstr>
      </vt:variant>
      <vt:variant>
        <vt:i4>2031679</vt:i4>
      </vt:variant>
      <vt:variant>
        <vt:i4>158</vt:i4>
      </vt:variant>
      <vt:variant>
        <vt:i4>0</vt:i4>
      </vt:variant>
      <vt:variant>
        <vt:i4>5</vt:i4>
      </vt:variant>
      <vt:variant>
        <vt:lpwstr/>
      </vt:variant>
      <vt:variant>
        <vt:lpwstr>_Toc386024842</vt:lpwstr>
      </vt:variant>
      <vt:variant>
        <vt:i4>2031679</vt:i4>
      </vt:variant>
      <vt:variant>
        <vt:i4>152</vt:i4>
      </vt:variant>
      <vt:variant>
        <vt:i4>0</vt:i4>
      </vt:variant>
      <vt:variant>
        <vt:i4>5</vt:i4>
      </vt:variant>
      <vt:variant>
        <vt:lpwstr/>
      </vt:variant>
      <vt:variant>
        <vt:lpwstr>_Toc386024841</vt:lpwstr>
      </vt:variant>
      <vt:variant>
        <vt:i4>2031679</vt:i4>
      </vt:variant>
      <vt:variant>
        <vt:i4>146</vt:i4>
      </vt:variant>
      <vt:variant>
        <vt:i4>0</vt:i4>
      </vt:variant>
      <vt:variant>
        <vt:i4>5</vt:i4>
      </vt:variant>
      <vt:variant>
        <vt:lpwstr/>
      </vt:variant>
      <vt:variant>
        <vt:lpwstr>_Toc386024840</vt:lpwstr>
      </vt:variant>
      <vt:variant>
        <vt:i4>1572927</vt:i4>
      </vt:variant>
      <vt:variant>
        <vt:i4>140</vt:i4>
      </vt:variant>
      <vt:variant>
        <vt:i4>0</vt:i4>
      </vt:variant>
      <vt:variant>
        <vt:i4>5</vt:i4>
      </vt:variant>
      <vt:variant>
        <vt:lpwstr/>
      </vt:variant>
      <vt:variant>
        <vt:lpwstr>_Toc386024839</vt:lpwstr>
      </vt:variant>
      <vt:variant>
        <vt:i4>1572927</vt:i4>
      </vt:variant>
      <vt:variant>
        <vt:i4>134</vt:i4>
      </vt:variant>
      <vt:variant>
        <vt:i4>0</vt:i4>
      </vt:variant>
      <vt:variant>
        <vt:i4>5</vt:i4>
      </vt:variant>
      <vt:variant>
        <vt:lpwstr/>
      </vt:variant>
      <vt:variant>
        <vt:lpwstr>_Toc386024838</vt:lpwstr>
      </vt:variant>
      <vt:variant>
        <vt:i4>1572927</vt:i4>
      </vt:variant>
      <vt:variant>
        <vt:i4>128</vt:i4>
      </vt:variant>
      <vt:variant>
        <vt:i4>0</vt:i4>
      </vt:variant>
      <vt:variant>
        <vt:i4>5</vt:i4>
      </vt:variant>
      <vt:variant>
        <vt:lpwstr/>
      </vt:variant>
      <vt:variant>
        <vt:lpwstr>_Toc386024837</vt:lpwstr>
      </vt:variant>
      <vt:variant>
        <vt:i4>1572927</vt:i4>
      </vt:variant>
      <vt:variant>
        <vt:i4>122</vt:i4>
      </vt:variant>
      <vt:variant>
        <vt:i4>0</vt:i4>
      </vt:variant>
      <vt:variant>
        <vt:i4>5</vt:i4>
      </vt:variant>
      <vt:variant>
        <vt:lpwstr/>
      </vt:variant>
      <vt:variant>
        <vt:lpwstr>_Toc386024836</vt:lpwstr>
      </vt:variant>
      <vt:variant>
        <vt:i4>1572927</vt:i4>
      </vt:variant>
      <vt:variant>
        <vt:i4>116</vt:i4>
      </vt:variant>
      <vt:variant>
        <vt:i4>0</vt:i4>
      </vt:variant>
      <vt:variant>
        <vt:i4>5</vt:i4>
      </vt:variant>
      <vt:variant>
        <vt:lpwstr/>
      </vt:variant>
      <vt:variant>
        <vt:lpwstr>_Toc386024835</vt:lpwstr>
      </vt:variant>
      <vt:variant>
        <vt:i4>1572927</vt:i4>
      </vt:variant>
      <vt:variant>
        <vt:i4>110</vt:i4>
      </vt:variant>
      <vt:variant>
        <vt:i4>0</vt:i4>
      </vt:variant>
      <vt:variant>
        <vt:i4>5</vt:i4>
      </vt:variant>
      <vt:variant>
        <vt:lpwstr/>
      </vt:variant>
      <vt:variant>
        <vt:lpwstr>_Toc386024834</vt:lpwstr>
      </vt:variant>
      <vt:variant>
        <vt:i4>1572927</vt:i4>
      </vt:variant>
      <vt:variant>
        <vt:i4>104</vt:i4>
      </vt:variant>
      <vt:variant>
        <vt:i4>0</vt:i4>
      </vt:variant>
      <vt:variant>
        <vt:i4>5</vt:i4>
      </vt:variant>
      <vt:variant>
        <vt:lpwstr/>
      </vt:variant>
      <vt:variant>
        <vt:lpwstr>_Toc386024833</vt:lpwstr>
      </vt:variant>
      <vt:variant>
        <vt:i4>1572927</vt:i4>
      </vt:variant>
      <vt:variant>
        <vt:i4>98</vt:i4>
      </vt:variant>
      <vt:variant>
        <vt:i4>0</vt:i4>
      </vt:variant>
      <vt:variant>
        <vt:i4>5</vt:i4>
      </vt:variant>
      <vt:variant>
        <vt:lpwstr/>
      </vt:variant>
      <vt:variant>
        <vt:lpwstr>_Toc386024832</vt:lpwstr>
      </vt:variant>
      <vt:variant>
        <vt:i4>1572927</vt:i4>
      </vt:variant>
      <vt:variant>
        <vt:i4>92</vt:i4>
      </vt:variant>
      <vt:variant>
        <vt:i4>0</vt:i4>
      </vt:variant>
      <vt:variant>
        <vt:i4>5</vt:i4>
      </vt:variant>
      <vt:variant>
        <vt:lpwstr/>
      </vt:variant>
      <vt:variant>
        <vt:lpwstr>_Toc386024831</vt:lpwstr>
      </vt:variant>
      <vt:variant>
        <vt:i4>1572927</vt:i4>
      </vt:variant>
      <vt:variant>
        <vt:i4>86</vt:i4>
      </vt:variant>
      <vt:variant>
        <vt:i4>0</vt:i4>
      </vt:variant>
      <vt:variant>
        <vt:i4>5</vt:i4>
      </vt:variant>
      <vt:variant>
        <vt:lpwstr/>
      </vt:variant>
      <vt:variant>
        <vt:lpwstr>_Toc386024830</vt:lpwstr>
      </vt:variant>
      <vt:variant>
        <vt:i4>1638463</vt:i4>
      </vt:variant>
      <vt:variant>
        <vt:i4>80</vt:i4>
      </vt:variant>
      <vt:variant>
        <vt:i4>0</vt:i4>
      </vt:variant>
      <vt:variant>
        <vt:i4>5</vt:i4>
      </vt:variant>
      <vt:variant>
        <vt:lpwstr/>
      </vt:variant>
      <vt:variant>
        <vt:lpwstr>_Toc386024829</vt:lpwstr>
      </vt:variant>
      <vt:variant>
        <vt:i4>1638463</vt:i4>
      </vt:variant>
      <vt:variant>
        <vt:i4>74</vt:i4>
      </vt:variant>
      <vt:variant>
        <vt:i4>0</vt:i4>
      </vt:variant>
      <vt:variant>
        <vt:i4>5</vt:i4>
      </vt:variant>
      <vt:variant>
        <vt:lpwstr/>
      </vt:variant>
      <vt:variant>
        <vt:lpwstr>_Toc386024828</vt:lpwstr>
      </vt:variant>
      <vt:variant>
        <vt:i4>1638463</vt:i4>
      </vt:variant>
      <vt:variant>
        <vt:i4>68</vt:i4>
      </vt:variant>
      <vt:variant>
        <vt:i4>0</vt:i4>
      </vt:variant>
      <vt:variant>
        <vt:i4>5</vt:i4>
      </vt:variant>
      <vt:variant>
        <vt:lpwstr/>
      </vt:variant>
      <vt:variant>
        <vt:lpwstr>_Toc386024827</vt:lpwstr>
      </vt:variant>
      <vt:variant>
        <vt:i4>1638463</vt:i4>
      </vt:variant>
      <vt:variant>
        <vt:i4>62</vt:i4>
      </vt:variant>
      <vt:variant>
        <vt:i4>0</vt:i4>
      </vt:variant>
      <vt:variant>
        <vt:i4>5</vt:i4>
      </vt:variant>
      <vt:variant>
        <vt:lpwstr/>
      </vt:variant>
      <vt:variant>
        <vt:lpwstr>_Toc386024826</vt:lpwstr>
      </vt:variant>
      <vt:variant>
        <vt:i4>1638463</vt:i4>
      </vt:variant>
      <vt:variant>
        <vt:i4>56</vt:i4>
      </vt:variant>
      <vt:variant>
        <vt:i4>0</vt:i4>
      </vt:variant>
      <vt:variant>
        <vt:i4>5</vt:i4>
      </vt:variant>
      <vt:variant>
        <vt:lpwstr/>
      </vt:variant>
      <vt:variant>
        <vt:lpwstr>_Toc386024825</vt:lpwstr>
      </vt:variant>
      <vt:variant>
        <vt:i4>1638463</vt:i4>
      </vt:variant>
      <vt:variant>
        <vt:i4>50</vt:i4>
      </vt:variant>
      <vt:variant>
        <vt:i4>0</vt:i4>
      </vt:variant>
      <vt:variant>
        <vt:i4>5</vt:i4>
      </vt:variant>
      <vt:variant>
        <vt:lpwstr/>
      </vt:variant>
      <vt:variant>
        <vt:lpwstr>_Toc386024824</vt:lpwstr>
      </vt:variant>
      <vt:variant>
        <vt:i4>1638463</vt:i4>
      </vt:variant>
      <vt:variant>
        <vt:i4>44</vt:i4>
      </vt:variant>
      <vt:variant>
        <vt:i4>0</vt:i4>
      </vt:variant>
      <vt:variant>
        <vt:i4>5</vt:i4>
      </vt:variant>
      <vt:variant>
        <vt:lpwstr/>
      </vt:variant>
      <vt:variant>
        <vt:lpwstr>_Toc386024823</vt:lpwstr>
      </vt:variant>
      <vt:variant>
        <vt:i4>1638463</vt:i4>
      </vt:variant>
      <vt:variant>
        <vt:i4>38</vt:i4>
      </vt:variant>
      <vt:variant>
        <vt:i4>0</vt:i4>
      </vt:variant>
      <vt:variant>
        <vt:i4>5</vt:i4>
      </vt:variant>
      <vt:variant>
        <vt:lpwstr/>
      </vt:variant>
      <vt:variant>
        <vt:lpwstr>_Toc386024822</vt:lpwstr>
      </vt:variant>
      <vt:variant>
        <vt:i4>1638463</vt:i4>
      </vt:variant>
      <vt:variant>
        <vt:i4>32</vt:i4>
      </vt:variant>
      <vt:variant>
        <vt:i4>0</vt:i4>
      </vt:variant>
      <vt:variant>
        <vt:i4>5</vt:i4>
      </vt:variant>
      <vt:variant>
        <vt:lpwstr/>
      </vt:variant>
      <vt:variant>
        <vt:lpwstr>_Toc386024821</vt:lpwstr>
      </vt:variant>
      <vt:variant>
        <vt:i4>1638463</vt:i4>
      </vt:variant>
      <vt:variant>
        <vt:i4>26</vt:i4>
      </vt:variant>
      <vt:variant>
        <vt:i4>0</vt:i4>
      </vt:variant>
      <vt:variant>
        <vt:i4>5</vt:i4>
      </vt:variant>
      <vt:variant>
        <vt:lpwstr/>
      </vt:variant>
      <vt:variant>
        <vt:lpwstr>_Toc386024820</vt:lpwstr>
      </vt:variant>
      <vt:variant>
        <vt:i4>1703999</vt:i4>
      </vt:variant>
      <vt:variant>
        <vt:i4>20</vt:i4>
      </vt:variant>
      <vt:variant>
        <vt:i4>0</vt:i4>
      </vt:variant>
      <vt:variant>
        <vt:i4>5</vt:i4>
      </vt:variant>
      <vt:variant>
        <vt:lpwstr/>
      </vt:variant>
      <vt:variant>
        <vt:lpwstr>_Toc386024819</vt:lpwstr>
      </vt:variant>
      <vt:variant>
        <vt:i4>1703999</vt:i4>
      </vt:variant>
      <vt:variant>
        <vt:i4>14</vt:i4>
      </vt:variant>
      <vt:variant>
        <vt:i4>0</vt:i4>
      </vt:variant>
      <vt:variant>
        <vt:i4>5</vt:i4>
      </vt:variant>
      <vt:variant>
        <vt:lpwstr/>
      </vt:variant>
      <vt:variant>
        <vt:lpwstr>_Toc386024818</vt:lpwstr>
      </vt:variant>
      <vt:variant>
        <vt:i4>1703999</vt:i4>
      </vt:variant>
      <vt:variant>
        <vt:i4>8</vt:i4>
      </vt:variant>
      <vt:variant>
        <vt:i4>0</vt:i4>
      </vt:variant>
      <vt:variant>
        <vt:i4>5</vt:i4>
      </vt:variant>
      <vt:variant>
        <vt:lpwstr/>
      </vt:variant>
      <vt:variant>
        <vt:lpwstr>_Toc386024817</vt:lpwstr>
      </vt:variant>
      <vt:variant>
        <vt:i4>1703999</vt:i4>
      </vt:variant>
      <vt:variant>
        <vt:i4>2</vt:i4>
      </vt:variant>
      <vt:variant>
        <vt:i4>0</vt:i4>
      </vt:variant>
      <vt:variant>
        <vt:i4>5</vt:i4>
      </vt:variant>
      <vt:variant>
        <vt:lpwstr/>
      </vt:variant>
      <vt:variant>
        <vt:lpwstr>_Toc386024816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Simeon Floyd</dc:creator>
  <cp:lastModifiedBy>Simeon Floyd</cp:lastModifiedBy>
  <cp:revision>68</cp:revision>
  <cp:lastPrinted>2014-04-16T17:23:00Z</cp:lastPrinted>
  <dcterms:created xsi:type="dcterms:W3CDTF">2014-09-05T10:22:00Z</dcterms:created>
  <dcterms:modified xsi:type="dcterms:W3CDTF">2014-09-10T10:01:00Z</dcterms:modified>
</cp:coreProperties>
</file>